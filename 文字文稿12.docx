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bookmarkStart w:id="0" w:name="_GoBack"/>
      <w:bookmarkEnd w:id="0"/>
      <w:r>
        <w:drawing>
          <wp:anchor distT="0" distB="0" distL="114300" distR="114300" simplePos="0" relativeHeight="251803648" behindDoc="0" locked="0" layoutInCell="1" allowOverlap="1">
            <wp:simplePos x="0" y="0"/>
            <wp:positionH relativeFrom="margin">
              <wp:posOffset>4876165</wp:posOffset>
            </wp:positionH>
            <wp:positionV relativeFrom="paragraph">
              <wp:posOffset>-734060</wp:posOffset>
            </wp:positionV>
            <wp:extent cx="977265" cy="1381125"/>
            <wp:effectExtent l="19050" t="19050" r="13335" b="9525"/>
            <wp:wrapNone/>
            <wp:docPr id="11" name="图片 11" descr="C:\Users\www\AppData\Local\Microsoft\Windows\INetCache\Content.Word\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www\AppData\Local\Microsoft\Windows\INetCache\Content.Word\男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3060" cy="13892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-1141095</wp:posOffset>
                </wp:positionH>
                <wp:positionV relativeFrom="paragraph">
                  <wp:posOffset>-914400</wp:posOffset>
                </wp:positionV>
                <wp:extent cx="166370" cy="10727690"/>
                <wp:effectExtent l="38100" t="38100" r="100965" b="927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0728000"/>
                        </a:xfrm>
                        <a:prstGeom prst="rect">
                          <a:avLst/>
                        </a:prstGeom>
                        <a:solidFill>
                          <a:srgbClr val="35A38A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-72pt;height:844.7pt;width:13.1pt;mso-position-horizontal-relative:margin;z-index:251801600;v-text-anchor:middle;mso-width-relative:page;mso-height-relative:page;" fillcolor="#35A38A" filled="t" stroked="f" coordsize="21600,21600" o:gfxdata="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AwLByx3QAAAA8BAAAPAAAA&#10;AAAAAAEAIAAAADgAAABkcnMvZG93bnJldi54bWxQSwECFAAUAAAACACHTuJAUIg10qUCAAA1BQAA&#10;DgAAAAAAAAABACAAAABCAQAAZHJzL2Uyb0RvYy54bWxQSwUGAAAAAAYABgBZAQAAWQ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32768f,32768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1270</wp:posOffset>
                </wp:positionV>
                <wp:extent cx="1797050" cy="0"/>
                <wp:effectExtent l="0" t="0" r="0" b="0"/>
                <wp:wrapNone/>
                <wp:docPr id="61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7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32" type="#_x0000_t32" style="position:absolute;left:0pt;flip:y;margin-left:174.5pt;margin-top:0.1pt;height:0pt;width:141.5pt;z-index:251680768;mso-width-relative:page;mso-height-relative:page;" filled="f" stroked="t" coordsize="21600,21600" o:gfxdata="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SC38l0QAAAAUB&#10;AAAPAAAAAAAAAAEAIAAAADgAAABkcnMvZG93bnJldi54bWxQSwECFAAUAAAACACHTuJAui5Bm9MB&#10;AACTAwAADgAAAAAAAAABACAAAAA2AQAAZHJzL2Uyb0RvYy54bWxQSwUGAAAAAAYABgBZAQAAewUA&#10;AAAA&#10;">
                <v:fill on="f" focussize="0,0"/>
                <v:stroke weight="1pt" color="#333F50 [2415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-339725</wp:posOffset>
                </wp:positionV>
                <wp:extent cx="1797050" cy="0"/>
                <wp:effectExtent l="0" t="0" r="0" b="0"/>
                <wp:wrapNone/>
                <wp:docPr id="60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7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flip:y;margin-left:174pt;margin-top:-26.75pt;height:0pt;width:141.5pt;z-index:251679744;mso-width-relative:page;mso-height-relative:page;" filled="f" stroked="t" coordsize="21600,21600" o:gfxdata="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iS6zk9UA&#10;AAALAQAADwAAAAAAAAABACAAAAA4AAAAZHJzL2Rvd25yZXYueG1sUEsBAhQAFAAAAAgAh07iQFyO&#10;hgvTAQAAkwMAAA4AAAAAAAAAAQAgAAAAOgEAAGRycy9lMm9Eb2MueG1sUEsFBgAAAAAGAAYAWQEA&#10;AH8FAAAAAA==&#10;">
                <v:fill on="f" focussize="0,0"/>
                <v:stroke weight="1pt" color="#333F50 [2415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-806450</wp:posOffset>
                </wp:positionV>
                <wp:extent cx="2085340" cy="127952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127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156" w:afterLines="50" w:afterAutospacing="0"/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72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72"/>
                                <w:szCs w:val="40"/>
                              </w:rPr>
                              <w:t>陈初见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5A38A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8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8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8"/>
                                <w:szCs w:val="40"/>
                              </w:rPr>
                              <w:t>新媒体运营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85pt;margin-top:-63.5pt;height:100.75pt;width:164.2pt;z-index:251646976;mso-width-relative:page;mso-height-relative:page;" filled="f" stroked="f" coordsize="21600,21600" o:gfxdata="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Ka9IB3ZAAAACwEAAA8AAAAA&#10;AAAAAQAgAAAAOAAAAGRycy9kb3ducmV2LnhtbFBLAQIUABQAAAAIAIdO4kBZuBg0/QEAAMoDAAAO&#10;AAAAAAAAAAEAIAAAAD4BAABkcnMvZTJvRG9jLnhtbFBLBQYAAAAABgAGAFkBAAC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156" w:afterLines="50" w:afterAutospacing="0"/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72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72"/>
                          <w:szCs w:val="40"/>
                        </w:rPr>
                        <w:t>陈初见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5A38A"/>
                          <w:sz w:val="2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8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8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8"/>
                          <w:szCs w:val="40"/>
                        </w:rPr>
                        <w:t>新媒体运营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-639445</wp:posOffset>
                </wp:positionV>
                <wp:extent cx="215900" cy="252095"/>
                <wp:effectExtent l="0" t="0" r="0" b="0"/>
                <wp:wrapNone/>
                <wp:docPr id="63" name="任意多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215900" cy="252095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35A38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151.95pt;margin-top:-50.35pt;height:19.85pt;width:17pt;z-index:251682816;mso-width-relative:page;mso-height-relative:page;" fillcolor="#35A38A" filled="t" stroked="f" coordsize="82,109" o:gfxdata="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FgAAAGRycy9QSwECFAAU&#10;AAAACACHTuJAmEcrdtkAAAAMAQAADwAAAAAAAAABACAAAAA4AAAAZHJzL2Rvd25yZXYueG1sUEsB&#10;AhQAFAAAAAgAh07iQNF6xcSKBAAAzA8AAA4AAAAAAAAAAQAgAAAAPgEAAGRycy9lMm9Eb2MueG1s&#10;UEsFBgAAAAAGAAYAWQEAADoIAAAAAA==&#10;" path="m41,109c41,109,0,64,0,41c0,19,18,0,41,0c63,0,82,19,82,41c82,64,41,109,41,109xm41,14c26,14,13,26,13,41c13,56,26,69,41,69c56,69,68,56,68,41c68,26,56,14,41,14xm41,14c41,14,41,14,41,14e">
                <v:path o:connectlocs="107950,252095;0,94824;107950,0;215900,94824;107950,252095;107950,32379;34228,94824;107950,159583;179039,94824;107950,32379;107950,32379;107950,32379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-255905</wp:posOffset>
                </wp:positionV>
                <wp:extent cx="215900" cy="252095"/>
                <wp:effectExtent l="0" t="0" r="0" b="0"/>
                <wp:wrapNone/>
                <wp:docPr id="58" name="任意多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5900" cy="252095"/>
                        </a:xfrm>
                        <a:custGeom>
                          <a:avLst/>
                          <a:gdLst>
                            <a:gd name="T0" fmla="*/ 92 w 103"/>
                            <a:gd name="T1" fmla="*/ 0 h 113"/>
                            <a:gd name="T2" fmla="*/ 11 w 103"/>
                            <a:gd name="T3" fmla="*/ 0 h 113"/>
                            <a:gd name="T4" fmla="*/ 0 w 103"/>
                            <a:gd name="T5" fmla="*/ 12 h 113"/>
                            <a:gd name="T6" fmla="*/ 0 w 103"/>
                            <a:gd name="T7" fmla="*/ 27 h 113"/>
                            <a:gd name="T8" fmla="*/ 2 w 103"/>
                            <a:gd name="T9" fmla="*/ 27 h 113"/>
                            <a:gd name="T10" fmla="*/ 7 w 103"/>
                            <a:gd name="T11" fmla="*/ 32 h 113"/>
                            <a:gd name="T12" fmla="*/ 2 w 103"/>
                            <a:gd name="T13" fmla="*/ 37 h 113"/>
                            <a:gd name="T14" fmla="*/ 0 w 103"/>
                            <a:gd name="T15" fmla="*/ 37 h 113"/>
                            <a:gd name="T16" fmla="*/ 0 w 103"/>
                            <a:gd name="T17" fmla="*/ 52 h 113"/>
                            <a:gd name="T18" fmla="*/ 2 w 103"/>
                            <a:gd name="T19" fmla="*/ 52 h 113"/>
                            <a:gd name="T20" fmla="*/ 7 w 103"/>
                            <a:gd name="T21" fmla="*/ 57 h 113"/>
                            <a:gd name="T22" fmla="*/ 2 w 103"/>
                            <a:gd name="T23" fmla="*/ 62 h 113"/>
                            <a:gd name="T24" fmla="*/ 0 w 103"/>
                            <a:gd name="T25" fmla="*/ 62 h 113"/>
                            <a:gd name="T26" fmla="*/ 0 w 103"/>
                            <a:gd name="T27" fmla="*/ 76 h 113"/>
                            <a:gd name="T28" fmla="*/ 2 w 103"/>
                            <a:gd name="T29" fmla="*/ 76 h 113"/>
                            <a:gd name="T30" fmla="*/ 7 w 103"/>
                            <a:gd name="T31" fmla="*/ 81 h 113"/>
                            <a:gd name="T32" fmla="*/ 2 w 103"/>
                            <a:gd name="T33" fmla="*/ 86 h 113"/>
                            <a:gd name="T34" fmla="*/ 0 w 103"/>
                            <a:gd name="T35" fmla="*/ 86 h 113"/>
                            <a:gd name="T36" fmla="*/ 0 w 103"/>
                            <a:gd name="T37" fmla="*/ 101 h 113"/>
                            <a:gd name="T38" fmla="*/ 11 w 103"/>
                            <a:gd name="T39" fmla="*/ 113 h 113"/>
                            <a:gd name="T40" fmla="*/ 92 w 103"/>
                            <a:gd name="T41" fmla="*/ 113 h 113"/>
                            <a:gd name="T42" fmla="*/ 103 w 103"/>
                            <a:gd name="T43" fmla="*/ 101 h 113"/>
                            <a:gd name="T44" fmla="*/ 103 w 103"/>
                            <a:gd name="T45" fmla="*/ 12 h 113"/>
                            <a:gd name="T46" fmla="*/ 92 w 103"/>
                            <a:gd name="T47" fmla="*/ 0 h 113"/>
                            <a:gd name="T48" fmla="*/ 76 w 103"/>
                            <a:gd name="T49" fmla="*/ 94 h 113"/>
                            <a:gd name="T50" fmla="*/ 43 w 103"/>
                            <a:gd name="T51" fmla="*/ 67 h 113"/>
                            <a:gd name="T52" fmla="*/ 37 w 103"/>
                            <a:gd name="T53" fmla="*/ 25 h 113"/>
                            <a:gd name="T54" fmla="*/ 53 w 103"/>
                            <a:gd name="T55" fmla="*/ 28 h 113"/>
                            <a:gd name="T56" fmla="*/ 49 w 103"/>
                            <a:gd name="T57" fmla="*/ 43 h 113"/>
                            <a:gd name="T58" fmla="*/ 53 w 103"/>
                            <a:gd name="T59" fmla="*/ 61 h 113"/>
                            <a:gd name="T60" fmla="*/ 67 w 103"/>
                            <a:gd name="T61" fmla="*/ 75 h 113"/>
                            <a:gd name="T62" fmla="*/ 82 w 103"/>
                            <a:gd name="T63" fmla="*/ 78 h 113"/>
                            <a:gd name="T64" fmla="*/ 76 w 103"/>
                            <a:gd name="T65" fmla="*/ 94 h 113"/>
                            <a:gd name="T66" fmla="*/ 76 w 103"/>
                            <a:gd name="T67" fmla="*/ 94 h 113"/>
                            <a:gd name="T68" fmla="*/ 76 w 103"/>
                            <a:gd name="T69" fmla="*/ 94 h 11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3" h="113">
                              <a:moveTo>
                                <a:pt x="92" y="0"/>
                              </a:move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5" y="0"/>
                                <a:pt x="0" y="5"/>
                                <a:pt x="0" y="12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5" y="27"/>
                                <a:pt x="7" y="29"/>
                                <a:pt x="7" y="32"/>
                              </a:cubicBezTo>
                              <a:cubicBezTo>
                                <a:pt x="7" y="35"/>
                                <a:pt x="5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" y="52"/>
                                <a:pt x="2" y="52"/>
                                <a:pt x="2" y="52"/>
                              </a:cubicBezTo>
                              <a:cubicBezTo>
                                <a:pt x="5" y="52"/>
                                <a:pt x="7" y="54"/>
                                <a:pt x="7" y="57"/>
                              </a:cubicBezTo>
                              <a:cubicBezTo>
                                <a:pt x="7" y="59"/>
                                <a:pt x="5" y="62"/>
                                <a:pt x="2" y="62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2" y="76"/>
                                <a:pt x="2" y="76"/>
                                <a:pt x="2" y="76"/>
                              </a:cubicBezTo>
                              <a:cubicBezTo>
                                <a:pt x="5" y="76"/>
                                <a:pt x="7" y="79"/>
                                <a:pt x="7" y="81"/>
                              </a:cubicBezTo>
                              <a:cubicBezTo>
                                <a:pt x="7" y="84"/>
                                <a:pt x="5" y="86"/>
                                <a:pt x="2" y="86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0" y="108"/>
                                <a:pt x="5" y="113"/>
                                <a:pt x="11" y="113"/>
                              </a:cubicBezTo>
                              <a:cubicBezTo>
                                <a:pt x="92" y="113"/>
                                <a:pt x="92" y="113"/>
                                <a:pt x="92" y="113"/>
                              </a:cubicBezTo>
                              <a:cubicBezTo>
                                <a:pt x="99" y="113"/>
                                <a:pt x="103" y="108"/>
                                <a:pt x="103" y="101"/>
                              </a:cubicBezTo>
                              <a:cubicBezTo>
                                <a:pt x="103" y="12"/>
                                <a:pt x="103" y="12"/>
                                <a:pt x="103" y="12"/>
                              </a:cubicBezTo>
                              <a:cubicBezTo>
                                <a:pt x="103" y="5"/>
                                <a:pt x="99" y="0"/>
                                <a:pt x="92" y="0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1" y="97"/>
                                <a:pt x="55" y="88"/>
                                <a:pt x="43" y="67"/>
                              </a:cubicBezTo>
                              <a:cubicBezTo>
                                <a:pt x="31" y="46"/>
                                <a:pt x="31" y="28"/>
                                <a:pt x="37" y="25"/>
                              </a:cubicBezTo>
                              <a:cubicBezTo>
                                <a:pt x="42" y="22"/>
                                <a:pt x="48" y="17"/>
                                <a:pt x="53" y="28"/>
                              </a:cubicBezTo>
                              <a:cubicBezTo>
                                <a:pt x="58" y="38"/>
                                <a:pt x="54" y="40"/>
                                <a:pt x="49" y="43"/>
                              </a:cubicBezTo>
                              <a:cubicBezTo>
                                <a:pt x="45" y="45"/>
                                <a:pt x="49" y="53"/>
                                <a:pt x="53" y="61"/>
                              </a:cubicBezTo>
                              <a:cubicBezTo>
                                <a:pt x="58" y="69"/>
                                <a:pt x="63" y="77"/>
                                <a:pt x="67" y="75"/>
                              </a:cubicBezTo>
                              <a:cubicBezTo>
                                <a:pt x="72" y="72"/>
                                <a:pt x="75" y="69"/>
                                <a:pt x="82" y="78"/>
                              </a:cubicBezTo>
                              <a:cubicBezTo>
                                <a:pt x="89" y="88"/>
                                <a:pt x="81" y="91"/>
                                <a:pt x="76" y="94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6" y="94"/>
                                <a:pt x="76" y="94"/>
                                <a:pt x="76" y="94"/>
                              </a:cubicBezTo>
                            </a:path>
                          </a:pathLst>
                        </a:custGeom>
                        <a:solidFill>
                          <a:srgbClr val="35A38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1.95pt;margin-top:-20.15pt;height:19.85pt;width:17pt;z-index:251683840;mso-width-relative:page;mso-height-relative:page;" fillcolor="#35A38A" filled="t" stroked="f" coordsize="103,113" o:gfxdata="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<v:path o:connectlocs="192842,0;23057,0;0,26771;0,60235;4192,60235;14672,71389;4192,82544;0,82544;0,116008;4192,116008;14672,127162;4192,138317;0,138317;0,169550;4192,169550;14672,180705;4192,191859;0,191859;0,225323;23057,252095;192842,252095;215900,225323;215900,26771;192842,0;159304,209707;90133,149472;77556,55773;111094,62466;102709,95929;111094,136086;140439,167319;171881,174012;159304,209707;159304,209707;159304,209707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174625</wp:posOffset>
                </wp:positionV>
                <wp:extent cx="252095" cy="179070"/>
                <wp:effectExtent l="0" t="0" r="0" b="0"/>
                <wp:wrapNone/>
                <wp:docPr id="57" name="任意多边形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095" cy="179070"/>
                        </a:xfrm>
                        <a:custGeom>
                          <a:avLst/>
                          <a:gdLst>
                            <a:gd name="T0" fmla="*/ 3092 w 229"/>
                            <a:gd name="T1" fmla="*/ 64834 h 163"/>
                            <a:gd name="T2" fmla="*/ 0 w 229"/>
                            <a:gd name="T3" fmla="*/ 40135 h 163"/>
                            <a:gd name="T4" fmla="*/ 43285 w 229"/>
                            <a:gd name="T5" fmla="*/ 0 h 163"/>
                            <a:gd name="T6" fmla="*/ 698750 w 229"/>
                            <a:gd name="T7" fmla="*/ 9262 h 163"/>
                            <a:gd name="T8" fmla="*/ 708025 w 229"/>
                            <a:gd name="T9" fmla="*/ 55572 h 163"/>
                            <a:gd name="T10" fmla="*/ 695658 w 229"/>
                            <a:gd name="T11" fmla="*/ 77184 h 163"/>
                            <a:gd name="T12" fmla="*/ 367926 w 229"/>
                            <a:gd name="T13" fmla="*/ 262424 h 163"/>
                            <a:gd name="T14" fmla="*/ 321548 w 229"/>
                            <a:gd name="T15" fmla="*/ 253162 h 163"/>
                            <a:gd name="T16" fmla="*/ 272079 w 229"/>
                            <a:gd name="T17" fmla="*/ 225376 h 163"/>
                            <a:gd name="T18" fmla="*/ 166958 w 229"/>
                            <a:gd name="T19" fmla="*/ 163629 h 163"/>
                            <a:gd name="T20" fmla="*/ 677107 w 229"/>
                            <a:gd name="T21" fmla="*/ 138930 h 163"/>
                            <a:gd name="T22" fmla="*/ 708025 w 229"/>
                            <a:gd name="T23" fmla="*/ 142018 h 163"/>
                            <a:gd name="T24" fmla="*/ 701841 w 229"/>
                            <a:gd name="T25" fmla="*/ 466189 h 163"/>
                            <a:gd name="T26" fmla="*/ 658556 w 229"/>
                            <a:gd name="T27" fmla="*/ 500150 h 163"/>
                            <a:gd name="T28" fmla="*/ 89663 w 229"/>
                            <a:gd name="T29" fmla="*/ 503237 h 163"/>
                            <a:gd name="T30" fmla="*/ 18551 w 229"/>
                            <a:gd name="T31" fmla="*/ 478538 h 163"/>
                            <a:gd name="T32" fmla="*/ 0 w 229"/>
                            <a:gd name="T33" fmla="*/ 419879 h 163"/>
                            <a:gd name="T34" fmla="*/ 6184 w 229"/>
                            <a:gd name="T35" fmla="*/ 129668 h 163"/>
                            <a:gd name="T36" fmla="*/ 52561 w 229"/>
                            <a:gd name="T37" fmla="*/ 151280 h 163"/>
                            <a:gd name="T38" fmla="*/ 136040 w 229"/>
                            <a:gd name="T39" fmla="*/ 203765 h 163"/>
                            <a:gd name="T40" fmla="*/ 170050 w 229"/>
                            <a:gd name="T41" fmla="*/ 231551 h 163"/>
                            <a:gd name="T42" fmla="*/ 154591 w 229"/>
                            <a:gd name="T43" fmla="*/ 265512 h 163"/>
                            <a:gd name="T44" fmla="*/ 129856 w 229"/>
                            <a:gd name="T45" fmla="*/ 317996 h 163"/>
                            <a:gd name="T46" fmla="*/ 117489 w 229"/>
                            <a:gd name="T47" fmla="*/ 345782 h 163"/>
                            <a:gd name="T48" fmla="*/ 129856 w 229"/>
                            <a:gd name="T49" fmla="*/ 351957 h 163"/>
                            <a:gd name="T50" fmla="*/ 148407 w 229"/>
                            <a:gd name="T51" fmla="*/ 333433 h 163"/>
                            <a:gd name="T52" fmla="*/ 191692 w 229"/>
                            <a:gd name="T53" fmla="*/ 287123 h 163"/>
                            <a:gd name="T54" fmla="*/ 216427 w 229"/>
                            <a:gd name="T55" fmla="*/ 262424 h 163"/>
                            <a:gd name="T56" fmla="*/ 247345 w 229"/>
                            <a:gd name="T57" fmla="*/ 271686 h 163"/>
                            <a:gd name="T58" fmla="*/ 299906 w 229"/>
                            <a:gd name="T59" fmla="*/ 305647 h 163"/>
                            <a:gd name="T60" fmla="*/ 340099 w 229"/>
                            <a:gd name="T61" fmla="*/ 327258 h 163"/>
                            <a:gd name="T62" fmla="*/ 377201 w 229"/>
                            <a:gd name="T63" fmla="*/ 324171 h 163"/>
                            <a:gd name="T64" fmla="*/ 405027 w 229"/>
                            <a:gd name="T65" fmla="*/ 308734 h 163"/>
                            <a:gd name="T66" fmla="*/ 460680 w 229"/>
                            <a:gd name="T67" fmla="*/ 274774 h 163"/>
                            <a:gd name="T68" fmla="*/ 494690 w 229"/>
                            <a:gd name="T69" fmla="*/ 259337 h 163"/>
                            <a:gd name="T70" fmla="*/ 519424 w 229"/>
                            <a:gd name="T71" fmla="*/ 280948 h 163"/>
                            <a:gd name="T72" fmla="*/ 559618 w 229"/>
                            <a:gd name="T73" fmla="*/ 330346 h 163"/>
                            <a:gd name="T74" fmla="*/ 581261 w 229"/>
                            <a:gd name="T75" fmla="*/ 351957 h 163"/>
                            <a:gd name="T76" fmla="*/ 593628 w 229"/>
                            <a:gd name="T77" fmla="*/ 342695 h 163"/>
                            <a:gd name="T78" fmla="*/ 584353 w 229"/>
                            <a:gd name="T79" fmla="*/ 317996 h 163"/>
                            <a:gd name="T80" fmla="*/ 562710 w 229"/>
                            <a:gd name="T81" fmla="*/ 265512 h 163"/>
                            <a:gd name="T82" fmla="*/ 547251 w 229"/>
                            <a:gd name="T83" fmla="*/ 225376 h 163"/>
                            <a:gd name="T84" fmla="*/ 575077 w 229"/>
                            <a:gd name="T85" fmla="*/ 203765 h 163"/>
                            <a:gd name="T86" fmla="*/ 652372 w 229"/>
                            <a:gd name="T87" fmla="*/ 154367 h 163"/>
                            <a:gd name="T88" fmla="*/ 677107 w 229"/>
                            <a:gd name="T89" fmla="*/ 138930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35A38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1.95pt;margin-top:13.75pt;height:14.1pt;width:19.85pt;z-index:251684864;mso-width-relative:page;mso-height-relative:page;" fillcolor="#35A38A" filled="t" stroked="f" coordsize="229,163" o:gfxdata="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3403832,71225916;0,44091867;47650358,0;769220005,10175130;779430403,61050785;765816172,84793490;405031899,288296108;353976607,278120977;299518582,247595584;183795969,179761012;745394275,152626963;779430403,156019406;772622737,512150087;724972379,549459266;98705650,552850610;20421896,525716562;0,461274432;6807665,142451832;57861857,166194537;149759841,223853978;187199802,254379371;170181738,291688551;142952176,349346893;129337945,379872286;142952176,386656073;163374072,366305811;211024431,315430157;238253993,288296108;272290121,298471239;330151978,335780418;374398503,359522024;415242297,356130680;445874591,339171763;507140282,301863682;544580242,284904764;571808704,308646370;616056330,362914467;639882060,386656073;653496291,376480942;643285893,349346893;619460163,291688551;602442099,247595584;633074394,223853978;718164713,169585881;745394275,152626963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-638175</wp:posOffset>
                </wp:positionV>
                <wp:extent cx="2113915" cy="1057275"/>
                <wp:effectExtent l="0" t="0" r="0" b="952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808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138-0000-0000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123456789@qq.com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2pt;margin-top:-50.25pt;height:83.25pt;width:166.45pt;z-index:251652096;mso-width-relative:page;mso-height-relative:page;" filled="f" stroked="f" coordsize="21600,21600" o:gfxdata="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LvtF6zZAAAACwEAAA8AAAAA&#10;AAAAAQAgAAAAOAAAAGRycy9kb3ducmV2LnhtbFBLAQIUABQAAAAIAIdO4kDW9ys+/QEAAMoDAAAO&#10;AAAAAAAAAAEAIAAAAD4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市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138-0000-0000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40640</wp:posOffset>
                </wp:positionV>
                <wp:extent cx="1797050" cy="0"/>
                <wp:effectExtent l="0" t="0" r="0" b="0"/>
                <wp:wrapNone/>
                <wp:docPr id="62" name="Auto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7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9" o:spid="_x0000_s1026" o:spt="32" type="#_x0000_t32" style="position:absolute;left:0pt;flip:y;margin-left:174pt;margin-top:3.2pt;height:0pt;width:141.5pt;z-index:251681792;mso-width-relative:page;mso-height-relative:page;" filled="f" stroked="t" coordsize="21600,21600" o:gfxdata="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qvwQq9IAAAAH&#10;AQAADwAAAAAAAAABACAAAAA4AAAAZHJzL2Rvd25yZXYueG1sUEsBAhQAFAAAAAgAh07iQL6/oVDT&#10;AQAAkwMAAA4AAAAAAAAAAQAgAAAANwEAAGRycy9lMm9Eb2MueG1sUEsFBgAAAAAGAAYAWQEAAHwF&#10;AAAAAA==&#10;">
                <v:fill on="f" focussize="0,0"/>
                <v:stroke weight="1pt" color="#333F50 [2415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251460</wp:posOffset>
                </wp:positionV>
                <wp:extent cx="6913880" cy="879538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4061" cy="879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pt;margin-top:19.8pt;height:692.55pt;width:544.4pt;z-index:-251515904;v-text-anchor:middle;mso-width-relative:page;mso-height-relative:page;" filled="f" stroked="f" coordsize="21600,21600" o:gfxdata="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OO+XnzbAAAA&#10;DAEAAA8AAAAAAAAAAQAgAAAAOAAAAGRycy9kb3ducmV2LnhtbFBLAQIUABQAAAAIAIdO4kBGYqqD&#10;PQIAAFUEAAAOAAAAAAAAAAEAIAAAAEABAABkcnMvZTJvRG9jLnhtbFBLBQYAAAAABgAGAFkBAADv&#10;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145415</wp:posOffset>
                </wp:positionV>
                <wp:extent cx="1323340" cy="381000"/>
                <wp:effectExtent l="0" t="0" r="0" b="0"/>
                <wp:wrapNone/>
                <wp:docPr id="5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109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8pt;margin-top:11.45pt;height:30pt;width:104.2pt;z-index:251658240;mso-width-relative:page;mso-height-relative:page;" filled="f" stroked="f" coordsize="21600,21600" o:gfxdata="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4Qwe0NYAAAAJAQAADwAAAAAAAAABACAAAAA4AAAAZHJzL2Rv&#10;d25yZXYueG1sUEsBAhQAFAAAAAgAh07iQAmHy/LtAQAAyAMAAA4AAAAAAAAAAQAgAAAAO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-524510</wp:posOffset>
                </wp:positionH>
                <wp:positionV relativeFrom="paragraph">
                  <wp:posOffset>167005</wp:posOffset>
                </wp:positionV>
                <wp:extent cx="6407785" cy="635"/>
                <wp:effectExtent l="0" t="0" r="31115" b="37465"/>
                <wp:wrapNone/>
                <wp:docPr id="56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635"/>
                        </a:xfrm>
                        <a:prstGeom prst="straightConnector1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2700">
                          <a:solidFill>
                            <a:srgbClr val="35A38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41.3pt;margin-top:13.15pt;height:0.05pt;width:504.55pt;z-index:251661312;mso-width-relative:page;mso-height-relative:page;" fillcolor="#181717 [334]" filled="t" stroked="t" coordsize="21600,21600" o:gfxdata="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ClSunPYAAAACQEAAA8AAAAAAAAAAQAgAAAAOAAAAGRycy9kb3ducmV2LnhtbFBLAQIUABQAAAAI&#10;AIdO4kCOlhxc1wEAALQDAAAOAAAAAAAAAAEAIAAAAD0BAABkcnMvZTJvRG9jLnhtbFBLBQYAAAAA&#10;BgAGAFkBAACGBQAAAAA=&#10;">
                <v:fill on="t" focussize="0,0"/>
                <v:stroke weight="1pt" color="#35A38A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-877570</wp:posOffset>
                </wp:positionH>
                <wp:positionV relativeFrom="paragraph">
                  <wp:posOffset>173990</wp:posOffset>
                </wp:positionV>
                <wp:extent cx="6896100" cy="88074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2016.07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中国社会大学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市场营销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>本科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基本会计、统计学、市场营销、国际市场营销、市场调查与预测、商业心理学等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连续2年获得校综合奖学金“励志奖”，获校二等奖学金、国家励志奖学金各一次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1pt;margin-top:13.7pt;height:69.35pt;width:543pt;mso-position-horizontal-relative:margin;z-index:251650048;mso-width-relative:page;mso-height-relative:page;" filled="f" stroked="f" coordsize="21600,21600" o:gfxdata="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AD5WL42QAAAAsBAAAPAAAAAAAA&#10;AAEAIAAAADgAAABkcnMvZG93bnJldi54bWxQSwECFAAUAAAACACHTuJAgnpTv/sBAADJAwAADgAA&#10;AAAAAAABACAAAAA+AQAAZHJzL2Uyb0RvYy54bWxQSwUGAAAAAAYABgBZAQAAq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>2012.09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2016.07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中国社会大学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市场营销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>本科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基本会计、统计学、市场营销、国际市场营销、市场调查与预测、商业心理学等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连续2年获得校综合奖学金“励志奖”，获校二等奖学金、国家励志奖学金各一次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169545</wp:posOffset>
                </wp:positionV>
                <wp:extent cx="1212215" cy="381000"/>
                <wp:effectExtent l="0" t="0" r="0" b="0"/>
                <wp:wrapNone/>
                <wp:docPr id="2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72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6.9pt;margin-top:13.35pt;height:30pt;width:95.45pt;z-index:251761664;mso-width-relative:page;mso-height-relative:page;" filled="f" stroked="f" coordsize="21600,21600" o:gfxdata="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ABpmbP1gAAAAgBAAAPAAAAAAAAAAEAIAAAADgAAABkcnMvZG93&#10;bnJldi54bWxQSwECFAAUAAAACACHTuJAD3G8iuwBAADIAwAADgAAAAAAAAABACAAAAA7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实习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-516890</wp:posOffset>
                </wp:positionH>
                <wp:positionV relativeFrom="paragraph">
                  <wp:posOffset>180340</wp:posOffset>
                </wp:positionV>
                <wp:extent cx="6407785" cy="635"/>
                <wp:effectExtent l="0" t="0" r="31115" b="37465"/>
                <wp:wrapNone/>
                <wp:docPr id="30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635"/>
                        </a:xfrm>
                        <a:prstGeom prst="straightConnector1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2700">
                          <a:solidFill>
                            <a:srgbClr val="35A38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40.7pt;margin-top:14.2pt;height:0.05pt;width:504.55pt;z-index:251762688;mso-width-relative:page;mso-height-relative:page;" fillcolor="#181717 [334]" filled="t" stroked="t" coordsize="21600,21600" o:gfxdata="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D6xCPtcAAAAJAQAADwAAAAAAAAABACAAAAA4AAAAZHJzL2Rvd25yZXYueG1sUEsBAhQAFAAAAAgA&#10;h07iQFeKn3/XAQAAtAMAAA4AAAAAAAAAAQAgAAAAPAEAAGRycy9lMm9Eb2MueG1sUEsFBgAAAAAG&#10;AAYAWQEAAIUFAAAAAA==&#10;">
                <v:fill on="t" focussize="0,0"/>
                <v:stroke weight="1pt" color="#35A38A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194310</wp:posOffset>
                </wp:positionV>
                <wp:extent cx="6910705" cy="2553335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0705" cy="255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“OPPO校园俱乐部”项目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新媒体运营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在官方微博平台中，打造“OPPO校园俱乐部”的概念，为OPPO公司在全国范围内各大高集结粉丝，让学生由参与者变成创造者，变成OPPO的校园代言人；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根据OPPO客户诉求，基于产品特点，负责品牌传播策略，包括创意构想、文案撰写等；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2014.08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北京乔布有限公司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运营实习生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要负责撰写软文，协助运营执行推广活动 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业绩：所负责的微博热点活动参与数量单条超过1,000人，获得1,000次转发，回复500条。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4pt;margin-top:15.3pt;height:201.05pt;width:544.15pt;z-index:251648000;mso-width-relative:page;mso-height-relative:page;" filled="f" stroked="f" coordsize="21600,21600" o:gfxdata="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0CuUh3QAAAAsBAAAPAAAAAAAAAAEA&#10;IAAAADgAAABkcnMvZG93bnJldi54bWxQSwECFAAUAAAACACHTuJA5SehDPQBAAC9AwAADgAAAAAA&#10;AAABACAAAABC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“OPPO校园俱乐部”项目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新媒体运营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在官方微博平台中，打造“OPPO校园俱乐部”的概念，为OPPO公司在全国范围内各大高集结粉丝，让学生由参与者变成创造者，变成OPPO的校园代言人；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根据OPPO客户诉求，基于产品特点，负责品牌传播策略，包括创意构想、文案撰写等；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2014.08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北京乔布有限公司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运营实习生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要负责撰写软文，协助运营执行推广活动 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业绩：所负责的微博热点活动参与数量单条超过1,000人，获得1,000次转发，回复500条。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145415</wp:posOffset>
                </wp:positionV>
                <wp:extent cx="1378585" cy="381000"/>
                <wp:effectExtent l="0" t="0" r="0" b="0"/>
                <wp:wrapNone/>
                <wp:docPr id="3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28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5.25pt;margin-top:11.45pt;height:30pt;width:108.55pt;z-index:251764736;mso-width-relative:page;mso-height-relative:page;" filled="f" stroked="f" coordsize="21600,21600" o:gfxdata="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LuBx1PWAAAACQEAAA8AAAAAAAAAAQAgAAAAOAAAAGRycy9k&#10;b3ducmV2LnhtbFBLAQIUABQAAAAIAIdO4kAEGOr57gEAAMgDAAAOAAAAAAAAAAEAIAAAAD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-892810</wp:posOffset>
                </wp:positionH>
                <wp:positionV relativeFrom="paragraph">
                  <wp:posOffset>137795</wp:posOffset>
                </wp:positionV>
                <wp:extent cx="6968490" cy="869315"/>
                <wp:effectExtent l="0" t="0" r="0" b="698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8490" cy="869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2013.09~2014.06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院学生会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干事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完成其他学生会的工作任务，成功举办多次大型活动，如“迎新晚会”、“送毕业生晚会”等。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3pt;margin-top:10.85pt;height:68.45pt;width:548.7pt;z-index:251649024;mso-width-relative:page;mso-height-relative:page;" filled="f" stroked="f" coordsize="21600,21600" o:gfxdata="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DIjvzXYAAAACwEAAA8AAAAA&#10;AAAAAQAgAAAAOAAAAGRycy9kb3ducmV2LnhtbFBLAQIUABQAAAAIAIdO4kAc9thc/gEAAMkDAAAO&#10;AAAAAAAAAAEAIAAAAD0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2013.09~2014.06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院学生会 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干事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完成其他学生会的工作任务，成功举办多次大型活动，如“迎新晚会”、“送毕业生晚会”等。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149860</wp:posOffset>
                </wp:positionV>
                <wp:extent cx="6407785" cy="635"/>
                <wp:effectExtent l="0" t="0" r="31115" b="37465"/>
                <wp:wrapNone/>
                <wp:docPr id="32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635"/>
                        </a:xfrm>
                        <a:prstGeom prst="straightConnector1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2700">
                          <a:solidFill>
                            <a:srgbClr val="35A38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39.4pt;margin-top:11.8pt;height:0.05pt;width:504.55pt;z-index:251765760;mso-width-relative:page;mso-height-relative:page;" fillcolor="#181717 [334]" filled="t" stroked="t" coordsize="21600,21600" o:gfxdata="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FEE33jYAAAACQEAAA8AAAAAAAAAAQAgAAAAOAAAAGRycy9kb3ducmV2LnhtbFBLAQIUABQAAAAI&#10;AIdO4kD9YTVX1wEAALQDAAAOAAAAAAAAAAEAIAAAAD0BAABkcnMvZTJvRG9jLnhtbFBLBQYAAAAA&#10;BgAGAFkBAACGBQAAAAA=&#10;">
                <v:fill on="t" focussize="0,0"/>
                <v:stroke weight="1pt" color="#35A38A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166370</wp:posOffset>
                </wp:positionV>
                <wp:extent cx="1177925" cy="381000"/>
                <wp:effectExtent l="0" t="0" r="0" b="0"/>
                <wp:wrapNone/>
                <wp:docPr id="3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636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6.9pt;margin-top:13.1pt;height:30pt;width:92.75pt;z-index:251767808;mso-width-relative:page;mso-height-relative:page;" filled="f" stroked="f" coordsize="21600,21600" o:gfxdata="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WDwND9UAAAAIAQAADwAAAAAAAAABACAAAAA4AAAAZHJzL2Rv&#10;d25yZXYueG1sUEsBAhQAFAAAAAgAh07iQCe6z9vuAQAAyAMAAA4AAAAAAAAAAQAgAAAAOg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156845</wp:posOffset>
                </wp:positionV>
                <wp:extent cx="6644005" cy="867410"/>
                <wp:effectExtent l="0" t="0" r="0" b="889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005" cy="86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90" w:hanging="990" w:hangingChars="45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二级甲等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通过国家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计算机二级，熟练使用office系列办公软件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C1驾照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4pt;margin-top:12.35pt;height:68.3pt;width:523.15pt;z-index:251744256;mso-width-relative:page;mso-height-relative:page;" filled="f" stroked="f" coordsize="21600,21600" o:gfxdata="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KTQchLYAAAACgEAAA8AAAAA&#10;AAAAAQAgAAAAOAAAAGRycy9kb3ducmV2LnhtbFBLAQIUABQAAAAIAIdO4kBpP4cr/gEAAMsDAAAO&#10;AAAAAAAAAAEAIAAAAD0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90" w:hanging="990" w:hangingChars="45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二级甲等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通过国家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计算机二级，熟练使用office系列办公软件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C1驾照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ragraph">
                  <wp:posOffset>167640</wp:posOffset>
                </wp:positionV>
                <wp:extent cx="6407785" cy="635"/>
                <wp:effectExtent l="0" t="0" r="31115" b="37465"/>
                <wp:wrapNone/>
                <wp:docPr id="36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635"/>
                        </a:xfrm>
                        <a:prstGeom prst="straightConnector1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2700">
                          <a:solidFill>
                            <a:srgbClr val="35A38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40.25pt;margin-top:13.2pt;height:0.05pt;width:504.55pt;z-index:251768832;mso-width-relative:page;mso-height-relative:page;" fillcolor="#181717 [334]" filled="t" stroked="t" coordsize="21600,21600" o:gfxdata="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AIkSqHYAAAACQEAAA8AAAAAAAAAAQAgAAAAOAAAAGRycy9kb3ducmV2LnhtbFBLAQIUABQAAAAI&#10;AIdO4kCptmAG1wEAALQDAAAOAAAAAAAAAAEAIAAAAD0BAABkcnMvZTJvRG9jLnhtbFBLBQYAAAAA&#10;BgAGAFkBAACGBQAAAAA=&#10;">
                <v:fill on="t" focussize="0,0"/>
                <v:stroke weight="1pt" color="#35A38A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/>
    <w:p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723265</wp:posOffset>
                </wp:positionV>
                <wp:extent cx="1219200" cy="381000"/>
                <wp:effectExtent l="0" t="0" r="0" b="0"/>
                <wp:wrapNone/>
                <wp:docPr id="3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6.9pt;margin-top:56.95pt;height:30pt;width:96pt;z-index:251770880;mso-width-relative:page;mso-height-relative:page;" filled="f" stroked="f" coordsize="21600,21600" o:gfxdata="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B4S+ci1gAAAAoBAAAPAAAAAAAAAAEAIAAAADgAAABkcnMvZG93&#10;bnJldi54bWxQSwECFAAUAAAACACHTuJAETJP8+wBAADIAwAADgAAAAAAAAABACAAAAA7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ragraph">
                  <wp:posOffset>1062355</wp:posOffset>
                </wp:positionV>
                <wp:extent cx="6407785" cy="635"/>
                <wp:effectExtent l="0" t="0" r="31115" b="37465"/>
                <wp:wrapNone/>
                <wp:docPr id="38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635"/>
                        </a:xfrm>
                        <a:prstGeom prst="straightConnector1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2700">
                          <a:solidFill>
                            <a:srgbClr val="35A38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40.25pt;margin-top:83.65pt;height:0.05pt;width:504.55pt;z-index:251771904;mso-width-relative:page;mso-height-relative:page;" fillcolor="#181717 [334]" filled="t" stroked="t" coordsize="21600,21600" o:gfxdata="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KB7ZrYAAAACwEAAA8AAAAAAAAAAQAgAAAAOAAAAGRycy9kb3ducmV2LnhtbFBLAQIUABQAAAAI&#10;AIdO4kD/JDTd1wEAALQDAAAOAAAAAAAAAAEAIAAAAD0BAABkcnMvZTJvRG9jLnhtbFBLBQYAAAAA&#10;BgAGAFkBAACGBQAAAAA=&#10;">
                <v:fill on="t" focussize="0,0"/>
                <v:stroke weight="1pt" color="#35A38A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1040765</wp:posOffset>
                </wp:positionV>
                <wp:extent cx="6943725" cy="1114425"/>
                <wp:effectExtent l="0" t="0" r="0" b="952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有运营实习及活动策划经历，熟悉新媒体渠道和用户；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熟悉常用微信编辑器的使用方法，能使用Maka等工具制作简单的H5页面，也能根据公司要求制定新媒体活动方案，并确保活动的良好执行；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同时，我具备良好的沟通能力和团队协作能力，能快速融入团队。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75pt;margin-top:81.95pt;height:87.75pt;width:546.75pt;z-index:251651072;mso-width-relative:page;mso-height-relative:page;" filled="f" stroked="f" coordsize="21600,21600" o:gfxdata="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ATkMjT2AAAAAwBAAAPAAAAAAAA&#10;AAEAIAAAADgAAABkcnMvZG93bnJldi54bWxQSwECFAAUAAAACACHTuJA4HzwoPwBAADKAwAADgAA&#10;AAAAAAABACAAAAA9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有运营实习及活动策划经历，熟悉新媒体渠道和用户；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熟悉常用微信编辑器的使用方法，能使用Maka等工具制作简单的H5页面，也能根据公司要求制定新媒体活动方案，并确保活动的良好执行；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同时，我具备良好的沟通能力和团队协作能力，能快速融入团队。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8570595</wp:posOffset>
                </wp:positionV>
                <wp:extent cx="201295" cy="215900"/>
                <wp:effectExtent l="0" t="0" r="27305" b="12700"/>
                <wp:wrapNone/>
                <wp:docPr id="34" name="任意多边形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1295" cy="215900"/>
                        </a:xfrm>
                        <a:custGeom>
                          <a:avLst/>
                          <a:gdLst>
                            <a:gd name="T0" fmla="*/ 372052 w 826"/>
                            <a:gd name="T1" fmla="*/ 244729 h 887"/>
                            <a:gd name="T2" fmla="*/ 348727 w 826"/>
                            <a:gd name="T3" fmla="*/ 222533 h 887"/>
                            <a:gd name="T4" fmla="*/ 121173 w 826"/>
                            <a:gd name="T5" fmla="*/ 222533 h 887"/>
                            <a:gd name="T6" fmla="*/ 98986 w 826"/>
                            <a:gd name="T7" fmla="*/ 245298 h 887"/>
                            <a:gd name="T8" fmla="*/ 121173 w 826"/>
                            <a:gd name="T9" fmla="*/ 268064 h 887"/>
                            <a:gd name="T10" fmla="*/ 349296 w 826"/>
                            <a:gd name="T11" fmla="*/ 268064 h 887"/>
                            <a:gd name="T12" fmla="*/ 372052 w 826"/>
                            <a:gd name="T13" fmla="*/ 245298 h 887"/>
                            <a:gd name="T14" fmla="*/ 372052 w 826"/>
                            <a:gd name="T15" fmla="*/ 244729 h 887"/>
                            <a:gd name="T16" fmla="*/ 182612 w 826"/>
                            <a:gd name="T17" fmla="*/ 67727 h 887"/>
                            <a:gd name="T18" fmla="*/ 288425 w 826"/>
                            <a:gd name="T19" fmla="*/ 67727 h 887"/>
                            <a:gd name="T20" fmla="*/ 318007 w 826"/>
                            <a:gd name="T21" fmla="*/ 34148 h 887"/>
                            <a:gd name="T22" fmla="*/ 287856 w 826"/>
                            <a:gd name="T23" fmla="*/ 0 h 887"/>
                            <a:gd name="T24" fmla="*/ 182612 w 826"/>
                            <a:gd name="T25" fmla="*/ 0 h 887"/>
                            <a:gd name="T26" fmla="*/ 152462 w 826"/>
                            <a:gd name="T27" fmla="*/ 34148 h 887"/>
                            <a:gd name="T28" fmla="*/ 182612 w 826"/>
                            <a:gd name="T29" fmla="*/ 67727 h 887"/>
                            <a:gd name="T30" fmla="*/ 349296 w 826"/>
                            <a:gd name="T31" fmla="*/ 137731 h 887"/>
                            <a:gd name="T32" fmla="*/ 121173 w 826"/>
                            <a:gd name="T33" fmla="*/ 137731 h 887"/>
                            <a:gd name="T34" fmla="*/ 98986 w 826"/>
                            <a:gd name="T35" fmla="*/ 160497 h 887"/>
                            <a:gd name="T36" fmla="*/ 121173 w 826"/>
                            <a:gd name="T37" fmla="*/ 183262 h 887"/>
                            <a:gd name="T38" fmla="*/ 349296 w 826"/>
                            <a:gd name="T39" fmla="*/ 183262 h 887"/>
                            <a:gd name="T40" fmla="*/ 372052 w 826"/>
                            <a:gd name="T41" fmla="*/ 160497 h 887"/>
                            <a:gd name="T42" fmla="*/ 349296 w 826"/>
                            <a:gd name="T43" fmla="*/ 137731 h 887"/>
                            <a:gd name="T44" fmla="*/ 348727 w 826"/>
                            <a:gd name="T45" fmla="*/ 314733 h 887"/>
                            <a:gd name="T46" fmla="*/ 121173 w 826"/>
                            <a:gd name="T47" fmla="*/ 314733 h 887"/>
                            <a:gd name="T48" fmla="*/ 98986 w 826"/>
                            <a:gd name="T49" fmla="*/ 337499 h 887"/>
                            <a:gd name="T50" fmla="*/ 121173 w 826"/>
                            <a:gd name="T51" fmla="*/ 360264 h 887"/>
                            <a:gd name="T52" fmla="*/ 349296 w 826"/>
                            <a:gd name="T53" fmla="*/ 360264 h 887"/>
                            <a:gd name="T54" fmla="*/ 372052 w 826"/>
                            <a:gd name="T55" fmla="*/ 337499 h 887"/>
                            <a:gd name="T56" fmla="*/ 372052 w 826"/>
                            <a:gd name="T57" fmla="*/ 336929 h 887"/>
                            <a:gd name="T58" fmla="*/ 348727 w 826"/>
                            <a:gd name="T59" fmla="*/ 314733 h 887"/>
                            <a:gd name="T60" fmla="*/ 452265 w 826"/>
                            <a:gd name="T61" fmla="*/ 35287 h 887"/>
                            <a:gd name="T62" fmla="*/ 402203 w 826"/>
                            <a:gd name="T63" fmla="*/ 14798 h 887"/>
                            <a:gd name="T64" fmla="*/ 372052 w 826"/>
                            <a:gd name="T65" fmla="*/ 14798 h 887"/>
                            <a:gd name="T66" fmla="*/ 346452 w 826"/>
                            <a:gd name="T67" fmla="*/ 35856 h 887"/>
                            <a:gd name="T68" fmla="*/ 372052 w 826"/>
                            <a:gd name="T69" fmla="*/ 59759 h 887"/>
                            <a:gd name="T70" fmla="*/ 402203 w 826"/>
                            <a:gd name="T71" fmla="*/ 59759 h 887"/>
                            <a:gd name="T72" fmla="*/ 425527 w 826"/>
                            <a:gd name="T73" fmla="*/ 83663 h 887"/>
                            <a:gd name="T74" fmla="*/ 425527 w 826"/>
                            <a:gd name="T75" fmla="*/ 436528 h 887"/>
                            <a:gd name="T76" fmla="*/ 402203 w 826"/>
                            <a:gd name="T77" fmla="*/ 459863 h 887"/>
                            <a:gd name="T78" fmla="*/ 75662 w 826"/>
                            <a:gd name="T79" fmla="*/ 459863 h 887"/>
                            <a:gd name="T80" fmla="*/ 44373 w 826"/>
                            <a:gd name="T81" fmla="*/ 436528 h 887"/>
                            <a:gd name="T82" fmla="*/ 44373 w 826"/>
                            <a:gd name="T83" fmla="*/ 83663 h 887"/>
                            <a:gd name="T84" fmla="*/ 67697 w 826"/>
                            <a:gd name="T85" fmla="*/ 59759 h 887"/>
                            <a:gd name="T86" fmla="*/ 105813 w 826"/>
                            <a:gd name="T87" fmla="*/ 59759 h 887"/>
                            <a:gd name="T88" fmla="*/ 124586 w 826"/>
                            <a:gd name="T89" fmla="*/ 35856 h 887"/>
                            <a:gd name="T90" fmla="*/ 105813 w 826"/>
                            <a:gd name="T91" fmla="*/ 14798 h 887"/>
                            <a:gd name="T92" fmla="*/ 67697 w 826"/>
                            <a:gd name="T93" fmla="*/ 14798 h 887"/>
                            <a:gd name="T94" fmla="*/ 0 w 826"/>
                            <a:gd name="T95" fmla="*/ 84232 h 887"/>
                            <a:gd name="T96" fmla="*/ 0 w 826"/>
                            <a:gd name="T97" fmla="*/ 433114 h 887"/>
                            <a:gd name="T98" fmla="*/ 71111 w 826"/>
                            <a:gd name="T99" fmla="*/ 504825 h 887"/>
                            <a:gd name="T100" fmla="*/ 398789 w 826"/>
                            <a:gd name="T101" fmla="*/ 504825 h 887"/>
                            <a:gd name="T102" fmla="*/ 469900 w 826"/>
                            <a:gd name="T103" fmla="*/ 433114 h 887"/>
                            <a:gd name="T104" fmla="*/ 469900 w 826"/>
                            <a:gd name="T105" fmla="*/ 84232 h 887"/>
                            <a:gd name="T106" fmla="*/ 452265 w 826"/>
                            <a:gd name="T107" fmla="*/ 35287 h 887"/>
                            <a:gd name="T108" fmla="*/ 452265 w 826"/>
                            <a:gd name="T109" fmla="*/ 35287 h 887"/>
                            <a:gd name="T110" fmla="*/ 452265 w 826"/>
                            <a:gd name="T111" fmla="*/ 35287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.8pt;margin-top:674.85pt;height:17pt;width:15.85pt;z-index:251702272;mso-width-relative:page;mso-height-relative:page;" fillcolor="#181717 [334]" filled="t" stroked="t" coordsize="826,887" o:gfxdata="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90668531,59568197;84984263,54165585;29529684,54165585;24122744,59706694;29529684,65248046;85122927,65248046;90668531,59706694;90668531,59568197;44502279,16485072;70288753,16485072;77497843,8311784;70150089,0;44502279,0;37154767,8311784;44502279,16485072;85122927,33524377;29529684,33524377;24122744,39065729;29529684,44606838;85122927,44606838;90668531,39065729;85122927,33524377;84984263,76607502;29529684,76607502;24122744,82148854;29529684,87689963;85122927,87689963;90668531,82148854;90668531,82010113;84984263,76607502;110216323,8589022;98016286,3601903;90668531,3601903;84429849,8727520;90668531,14545623;98016286,14545623;103700311,20363970;103700311,106252982;98016286,111932831;18438719,111932831;10813635,106252982;10813635,20363970;16497660,14545623;25786474,14545623;30361427,8727520;25786474,3601903;16497660,3601903;0,20502467;0,105421998;17329647,122876795;97184299,122876795;114513947,105421998;114513947,20502467;110216323,8589022;110216323,8589022;110216323,8589022" o:connectangles="0,0,0,0,0,0,0,0,0,0,0,0,0,0,0,0,0,0,0,0,0,0,0,0,0,0,0,0,0,0,0,0,0,0,0,0,0,0,0,0,0,0,0,0,0,0,0,0,0,0,0,0,0,0,0,0"/>
                <v:fill on="t" focussize="0,0"/>
                <v:stroke color="#181717 [334]" joinstyle="round"/>
                <v:imagedata o:title=""/>
                <o:lock v:ext="edit" aspectratio="t"/>
              </v:shape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-498475</wp:posOffset>
                </wp:positionH>
                <wp:positionV relativeFrom="paragraph">
                  <wp:posOffset>-472440</wp:posOffset>
                </wp:positionV>
                <wp:extent cx="6271260" cy="1008126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260" cy="10081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after="0" w:line="4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178DE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8DED"/>
                              </w:rPr>
                              <w:t>写好秋招简历的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8DED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8DED"/>
                              </w:rPr>
                              <w:t>条建议</w:t>
                            </w:r>
                          </w:p>
                          <w:p/>
                          <w:p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after="0" w:line="440" w:lineRule="exact"/>
                              <w:rPr>
                                <w:rFonts w:ascii="微软雅黑" w:hAnsi="微软雅黑" w:eastAsia="微软雅黑"/>
                                <w:color w:val="178DE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8DED"/>
                                <w:sz w:val="28"/>
                              </w:rPr>
                              <w:t>建议一：有且只有一个求职意向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</w:pPr>
                            <w:r>
                              <w:rPr>
                                <w:rFonts w:hint="eastAsia"/>
                              </w:rPr>
                              <w:t>很多学生写简历的时候不写求职意向，或者写了很多意向岗位，这些都会导致你的简历没有针对性，而且HR会觉得你没有明确的职业规划，从而错失了面试机会。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</w:pP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after="0" w:line="440" w:lineRule="exact"/>
                              <w:rPr>
                                <w:rFonts w:ascii="微软雅黑" w:hAnsi="微软雅黑" w:eastAsia="微软雅黑"/>
                                <w:color w:val="178DE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8DED"/>
                                <w:sz w:val="28"/>
                              </w:rPr>
                              <w:t>建议二：放一张专业的求职照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</w:pPr>
                            <w:r>
                              <w:rPr>
                                <w:rFonts w:hint="eastAsia"/>
                              </w:rPr>
                              <w:t>现在的人都是视觉性动物，一张好看的求职照会让HR眼前一亮，从而获得更多的面试机会，所以如果放求职照，一定要显得职业。当然，如果你颜值太低，不放也是可以的。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</w:pP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after="0" w:line="440" w:lineRule="exact"/>
                              <w:rPr>
                                <w:rFonts w:ascii="微软雅黑" w:hAnsi="微软雅黑" w:eastAsia="微软雅黑"/>
                                <w:color w:val="178DE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8DED"/>
                                <w:sz w:val="28"/>
                              </w:rPr>
                              <w:t>建议三：一页纸原则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</w:pPr>
                            <w:r>
                              <w:rPr>
                                <w:rFonts w:hint="eastAsia"/>
                              </w:rPr>
                              <w:t>大家都知道，HR每天要看很多的简历，如果你的简历内容超过一页甚至更多，HR可能就没有那么多的时间和精力去看你的简历，所以，尽量在一页纸的简历中展现自己。除非你的经历真的很多而且都是相关的，稍微超过一些也是可以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</w:pP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after="0" w:line="440" w:lineRule="exact"/>
                              <w:rPr>
                                <w:rFonts w:ascii="微软雅黑" w:hAnsi="微软雅黑" w:eastAsia="微软雅黑"/>
                                <w:color w:val="178DE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8DED"/>
                                <w:sz w:val="28"/>
                              </w:rPr>
                              <w:t>建议四：工作/实习经历描述要写出你的能力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</w:pPr>
                            <w:r>
                              <w:rPr>
                                <w:rFonts w:hint="eastAsia"/>
                              </w:rPr>
                              <w:t>工作/实习经历很多同学只写标题，或者只写岗位职责，这都是错误的，应该具体描述“你做了什么？如何做？结果如何？”，这样才能展现你的能力。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</w:pP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after="0" w:line="440" w:lineRule="exact"/>
                              <w:rPr>
                                <w:rFonts w:ascii="微软雅黑" w:hAnsi="微软雅黑" w:eastAsia="微软雅黑"/>
                                <w:color w:val="178DE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8DED"/>
                                <w:sz w:val="28"/>
                              </w:rPr>
                              <w:t>建议五：不要出现口语化字样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</w:pPr>
                            <w:r>
                              <w:rPr>
                                <w:rFonts w:hint="eastAsia"/>
                              </w:rPr>
                              <w:t>写简历不是写作文，职业化很重要，所以尽量不要写“你，我，他”之类的人称代词，建议句式为动词开头，如：负责XXXXXX</w:t>
                            </w:r>
                            <w:r>
                              <w:t>XXX</w:t>
                            </w:r>
                            <w:r>
                              <w:rPr>
                                <w:rFonts w:hint="eastAsia"/>
                              </w:rPr>
                              <w:t>工作，采用了XXXXX</w:t>
                            </w:r>
                            <w: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X方法，达到XXXXXX</w:t>
                            </w:r>
                            <w: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结果。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</w:pP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after="0" w:line="440" w:lineRule="exact"/>
                              <w:rPr>
                                <w:rFonts w:ascii="微软雅黑" w:hAnsi="微软雅黑" w:eastAsia="微软雅黑"/>
                                <w:color w:val="178DE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8DED"/>
                                <w:sz w:val="28"/>
                              </w:rPr>
                              <w:t>建议六：描述尽量客观，不要主观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</w:pPr>
                            <w:r>
                              <w:rPr>
                                <w:rFonts w:hint="eastAsia"/>
                              </w:rPr>
                              <w:t>有一些同学，喜欢在描述工作经历，或者自我评价的时候，单纯的写自己的想法或者自己对自己的评价，缺乏客观事实的支持，给HR的感觉就像“王婆卖瓜，自卖自夸”。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</w:pP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after="0" w:line="440" w:lineRule="exact"/>
                              <w:rPr>
                                <w:rFonts w:ascii="微软雅黑" w:hAnsi="微软雅黑" w:eastAsia="微软雅黑"/>
                                <w:color w:val="178DE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8DED"/>
                                <w:sz w:val="28"/>
                              </w:rPr>
                              <w:t>建议七：不要在简历中附上你的证书和奖状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</w:pPr>
                            <w:r>
                              <w:rPr>
                                <w:rFonts w:hint="eastAsia"/>
                              </w:rPr>
                              <w:t>如果你有正式和奖状，在简历中写明即可，无需把附件全部附到简历中去，这样一方面显得简历很大（正常简历100k左右，太大会影响HR下载），另一方面完全是无用功，证书入职的时候带上需要的即可，当然，公司要求附到简历中另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</w:pP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after="0" w:line="440" w:lineRule="exact"/>
                              <w:rPr>
                                <w:rFonts w:ascii="微软雅黑" w:hAnsi="微软雅黑" w:eastAsia="微软雅黑"/>
                                <w:color w:val="178DE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8DED"/>
                                <w:sz w:val="28"/>
                              </w:rPr>
                              <w:t>建议八：真的不会写，通过稻壳找简历专家定制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t>WPS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稻壳有很多简历设计师，能为你提供专业的定制服务，你可以通过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"http://chn.docer.com/custom/resume.html"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8"/>
                                <w:rFonts w:ascii="微软雅黑" w:hAnsi="微软雅黑"/>
                              </w:rPr>
                              <w:t>http://chn.docer.com/custom/resume.html</w:t>
                            </w:r>
                            <w:r>
                              <w:rPr>
                                <w:rStyle w:val="8"/>
                                <w:rFonts w:ascii="微软雅黑" w:hAnsi="微软雅黑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找到设计师Aa</w:t>
                            </w:r>
                            <w:r>
                              <w:rPr>
                                <w:rFonts w:ascii="微软雅黑" w:hAnsi="微软雅黑"/>
                              </w:rPr>
                              <w:t>ron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定制简历。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25pt;margin-top:-37.2pt;height:793.8pt;width:493.8pt;mso-position-horizontal-relative:margin;z-index:251805696;mso-width-relative:page;mso-height-relative:page;" fillcolor="#FFFFFF" filled="t" stroked="f" coordsize="21600,21600" o:gfxdata="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MoeH+PXAAAADAEAAA8A&#10;AAAAAAAAAQAgAAAAOAAAAGRycy9kb3ducmV2LnhtbFBLAQIUABQAAAAIAIdO4kAM2XPFOwIAAFUE&#10;AAAOAAAAAAAAAAEAIAAAADw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after="0" w:line="440" w:lineRule="exact"/>
                        <w:jc w:val="center"/>
                        <w:rPr>
                          <w:rFonts w:ascii="微软雅黑" w:hAnsi="微软雅黑" w:eastAsia="微软雅黑"/>
                          <w:color w:val="178DED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8DED"/>
                        </w:rPr>
                        <w:t>写好秋招简历的</w:t>
                      </w:r>
                      <w:r>
                        <w:rPr>
                          <w:rFonts w:ascii="微软雅黑" w:hAnsi="微软雅黑" w:eastAsia="微软雅黑"/>
                          <w:color w:val="178DED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178DED"/>
                        </w:rPr>
                        <w:t>条建议</w:t>
                      </w:r>
                    </w:p>
                    <w:p/>
                    <w:p>
                      <w:pPr>
                        <w:pStyle w:val="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after="0" w:line="440" w:lineRule="exact"/>
                        <w:rPr>
                          <w:rFonts w:ascii="微软雅黑" w:hAnsi="微软雅黑" w:eastAsia="微软雅黑"/>
                          <w:color w:val="178DE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8DED"/>
                          <w:sz w:val="28"/>
                        </w:rPr>
                        <w:t>建议一：有且只有一个求职意向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</w:pPr>
                      <w:r>
                        <w:rPr>
                          <w:rFonts w:hint="eastAsia"/>
                        </w:rPr>
                        <w:t>很多学生写简历的时候不写求职意向，或者写了很多意向岗位，这些都会导致你的简历没有针对性，而且HR会觉得你没有明确的职业规划，从而错失了面试机会。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</w:pPr>
                    </w:p>
                    <w:p>
                      <w:pPr>
                        <w:pStyle w:val="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after="0" w:line="440" w:lineRule="exact"/>
                        <w:rPr>
                          <w:rFonts w:ascii="微软雅黑" w:hAnsi="微软雅黑" w:eastAsia="微软雅黑"/>
                          <w:color w:val="178DE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8DED"/>
                          <w:sz w:val="28"/>
                        </w:rPr>
                        <w:t>建议二：放一张专业的求职照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</w:pPr>
                      <w:r>
                        <w:rPr>
                          <w:rFonts w:hint="eastAsia"/>
                        </w:rPr>
                        <w:t>现在的人都是视觉性动物，一张好看的求职照会让HR眼前一亮，从而获得更多的面试机会，所以如果放求职照，一定要显得职业。当然，如果你颜值太低，不放也是可以的。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</w:pPr>
                    </w:p>
                    <w:p>
                      <w:pPr>
                        <w:pStyle w:val="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after="0" w:line="440" w:lineRule="exact"/>
                        <w:rPr>
                          <w:rFonts w:ascii="微软雅黑" w:hAnsi="微软雅黑" w:eastAsia="微软雅黑"/>
                          <w:color w:val="178DE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8DED"/>
                          <w:sz w:val="28"/>
                        </w:rPr>
                        <w:t>建议三：一页纸原则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</w:pPr>
                      <w:r>
                        <w:rPr>
                          <w:rFonts w:hint="eastAsia"/>
                        </w:rPr>
                        <w:t>大家都知道，HR每天要看很多的简历，如果你的简历内容超过一页甚至更多，HR可能就没有那么多的时间和精力去看你的简历，所以，尽量在一页纸的简历中展现自己。除非你的经历真的很多而且都是相关的，稍微超过一些也是可以的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</w:pPr>
                    </w:p>
                    <w:p>
                      <w:pPr>
                        <w:pStyle w:val="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after="0" w:line="440" w:lineRule="exact"/>
                        <w:rPr>
                          <w:rFonts w:ascii="微软雅黑" w:hAnsi="微软雅黑" w:eastAsia="微软雅黑"/>
                          <w:color w:val="178DE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8DED"/>
                          <w:sz w:val="28"/>
                        </w:rPr>
                        <w:t>建议四：工作/实习经历描述要写出你的能力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</w:pPr>
                      <w:r>
                        <w:rPr>
                          <w:rFonts w:hint="eastAsia"/>
                        </w:rPr>
                        <w:t>工作/实习经历很多同学只写标题，或者只写岗位职责，这都是错误的，应该具体描述“你做了什么？如何做？结果如何？”，这样才能展现你的能力。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</w:pPr>
                    </w:p>
                    <w:p>
                      <w:pPr>
                        <w:pStyle w:val="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after="0" w:line="440" w:lineRule="exact"/>
                        <w:rPr>
                          <w:rFonts w:ascii="微软雅黑" w:hAnsi="微软雅黑" w:eastAsia="微软雅黑"/>
                          <w:color w:val="178DE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8DED"/>
                          <w:sz w:val="28"/>
                        </w:rPr>
                        <w:t>建议五：不要出现口语化字样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</w:pPr>
                      <w:r>
                        <w:rPr>
                          <w:rFonts w:hint="eastAsia"/>
                        </w:rPr>
                        <w:t>写简历不是写作文，职业化很重要，所以尽量不要写“你，我，他”之类的人称代词，建议句式为动词开头，如：负责XXXXXX</w:t>
                      </w:r>
                      <w:r>
                        <w:t>XXX</w:t>
                      </w:r>
                      <w:r>
                        <w:rPr>
                          <w:rFonts w:hint="eastAsia"/>
                        </w:rPr>
                        <w:t>工作，采用了XXXXX</w:t>
                      </w:r>
                      <w:r>
                        <w:t>XX</w:t>
                      </w:r>
                      <w:r>
                        <w:rPr>
                          <w:rFonts w:hint="eastAsia"/>
                        </w:rPr>
                        <w:t>X方法，达到XXXXXX</w:t>
                      </w:r>
                      <w:r>
                        <w:t>XX</w:t>
                      </w:r>
                      <w:r>
                        <w:rPr>
                          <w:rFonts w:hint="eastAsia"/>
                        </w:rPr>
                        <w:t>结果。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</w:pPr>
                    </w:p>
                    <w:p>
                      <w:pPr>
                        <w:pStyle w:val="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after="0" w:line="440" w:lineRule="exact"/>
                        <w:rPr>
                          <w:rFonts w:ascii="微软雅黑" w:hAnsi="微软雅黑" w:eastAsia="微软雅黑"/>
                          <w:color w:val="178DE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8DED"/>
                          <w:sz w:val="28"/>
                        </w:rPr>
                        <w:t>建议六：描述尽量客观，不要主观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</w:pPr>
                      <w:r>
                        <w:rPr>
                          <w:rFonts w:hint="eastAsia"/>
                        </w:rPr>
                        <w:t>有一些同学，喜欢在描述工作经历，或者自我评价的时候，单纯的写自己的想法或者自己对自己的评价，缺乏客观事实的支持，给HR的感觉就像“王婆卖瓜，自卖自夸”。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</w:pPr>
                    </w:p>
                    <w:p>
                      <w:pPr>
                        <w:pStyle w:val="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after="0" w:line="440" w:lineRule="exact"/>
                        <w:rPr>
                          <w:rFonts w:ascii="微软雅黑" w:hAnsi="微软雅黑" w:eastAsia="微软雅黑"/>
                          <w:color w:val="178DE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8DED"/>
                          <w:sz w:val="28"/>
                        </w:rPr>
                        <w:t>建议七：不要在简历中附上你的证书和奖状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</w:pPr>
                      <w:r>
                        <w:rPr>
                          <w:rFonts w:hint="eastAsia"/>
                        </w:rPr>
                        <w:t>如果你有正式和奖状，在简历中写明即可，无需把附件全部附到简历中去，这样一方面显得简历很大（正常简历100k左右，太大会影响HR下载），另一方面完全是无用功，证书入职的时候带上需要的即可，当然，公司要求附到简历中另议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</w:pPr>
                    </w:p>
                    <w:p>
                      <w:pPr>
                        <w:pStyle w:val="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after="0" w:line="440" w:lineRule="exact"/>
                        <w:rPr>
                          <w:rFonts w:ascii="微软雅黑" w:hAnsi="微软雅黑" w:eastAsia="微软雅黑"/>
                          <w:color w:val="178DE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8DED"/>
                          <w:sz w:val="28"/>
                        </w:rPr>
                        <w:t>建议八：真的不会写，通过稻壳找简历专家定制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</w:rPr>
                        <w:t>WPS</w:t>
                      </w:r>
                      <w:r>
                        <w:rPr>
                          <w:rFonts w:hint="eastAsia" w:ascii="微软雅黑" w:hAnsi="微软雅黑"/>
                        </w:rPr>
                        <w:t>稻壳有很多简历设计师，能为你提供专业的定制服务，你可以通过</w:t>
                      </w:r>
                      <w:r>
                        <w:fldChar w:fldCharType="begin"/>
                      </w:r>
                      <w:r>
                        <w:instrText xml:space="preserve"> HYPERLINK "http://chn.docer.com/custom/resume.html" </w:instrText>
                      </w:r>
                      <w:r>
                        <w:fldChar w:fldCharType="separate"/>
                      </w:r>
                      <w:r>
                        <w:rPr>
                          <w:rStyle w:val="8"/>
                          <w:rFonts w:ascii="微软雅黑" w:hAnsi="微软雅黑"/>
                        </w:rPr>
                        <w:t>http://chn.docer.com/custom/resume.html</w:t>
                      </w:r>
                      <w:r>
                        <w:rPr>
                          <w:rStyle w:val="8"/>
                          <w:rFonts w:ascii="微软雅黑" w:hAnsi="微软雅黑"/>
                        </w:rPr>
                        <w:fldChar w:fldCharType="end"/>
                      </w:r>
                      <w:r>
                        <w:rPr>
                          <w:rFonts w:ascii="微软雅黑" w:hAnsi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</w:rPr>
                        <w:t>找到设计师Aa</w:t>
                      </w:r>
                      <w:r>
                        <w:rPr>
                          <w:rFonts w:ascii="微软雅黑" w:hAnsi="微软雅黑"/>
                        </w:rPr>
                        <w:t>ron</w:t>
                      </w:r>
                      <w:r>
                        <w:rPr>
                          <w:rFonts w:hint="eastAsia" w:ascii="微软雅黑" w:hAnsi="微软雅黑"/>
                        </w:rPr>
                        <w:t>定制简历。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6A8"/>
    <w:multiLevelType w:val="multilevel"/>
    <w:tmpl w:val="039B76A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B3F2F4B"/>
    <w:multiLevelType w:val="multilevel"/>
    <w:tmpl w:val="0B3F2F4B"/>
    <w:lvl w:ilvl="0" w:tentative="0">
      <w:start w:val="1"/>
      <w:numFmt w:val="bullet"/>
      <w:lvlText w:val="þ"/>
      <w:lvlJc w:val="left"/>
      <w:pPr>
        <w:ind w:left="823" w:hanging="420"/>
      </w:pPr>
      <w:rPr>
        <w:rFonts w:hint="default" w:ascii="Wingdings" w:hAnsi="Wingdings"/>
        <w:color w:val="35A38A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2">
    <w:nsid w:val="14E83751"/>
    <w:multiLevelType w:val="multilevel"/>
    <w:tmpl w:val="14E83751"/>
    <w:lvl w:ilvl="0" w:tentative="0">
      <w:start w:val="1"/>
      <w:numFmt w:val="bullet"/>
      <w:lvlText w:val="þ"/>
      <w:lvlJc w:val="left"/>
      <w:pPr>
        <w:ind w:left="823" w:hanging="420"/>
      </w:pPr>
      <w:rPr>
        <w:rFonts w:hint="default" w:ascii="Wingdings" w:hAnsi="Wingdings"/>
        <w:color w:val="35A38A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3">
    <w:nsid w:val="59154BFA"/>
    <w:multiLevelType w:val="multilevel"/>
    <w:tmpl w:val="59154BF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BF377F61"/>
    <w:rsid w:val="00047C60"/>
    <w:rsid w:val="001649CA"/>
    <w:rsid w:val="00173C9C"/>
    <w:rsid w:val="0024167F"/>
    <w:rsid w:val="00264FCB"/>
    <w:rsid w:val="002B5B41"/>
    <w:rsid w:val="002B64F5"/>
    <w:rsid w:val="003763FC"/>
    <w:rsid w:val="00423D2F"/>
    <w:rsid w:val="004369F5"/>
    <w:rsid w:val="00461469"/>
    <w:rsid w:val="004F2993"/>
    <w:rsid w:val="005848F1"/>
    <w:rsid w:val="00591AE0"/>
    <w:rsid w:val="005A0374"/>
    <w:rsid w:val="00606040"/>
    <w:rsid w:val="00606612"/>
    <w:rsid w:val="00612547"/>
    <w:rsid w:val="006618D6"/>
    <w:rsid w:val="006C3804"/>
    <w:rsid w:val="0074556C"/>
    <w:rsid w:val="0074692A"/>
    <w:rsid w:val="00794FB2"/>
    <w:rsid w:val="007A2D3C"/>
    <w:rsid w:val="0082022A"/>
    <w:rsid w:val="008923BD"/>
    <w:rsid w:val="00896CF8"/>
    <w:rsid w:val="008B571F"/>
    <w:rsid w:val="008E3AB3"/>
    <w:rsid w:val="009372E4"/>
    <w:rsid w:val="009B7D4B"/>
    <w:rsid w:val="00A429FD"/>
    <w:rsid w:val="00B0395F"/>
    <w:rsid w:val="00B065AA"/>
    <w:rsid w:val="00B81A5F"/>
    <w:rsid w:val="00B8481C"/>
    <w:rsid w:val="00BA3FCF"/>
    <w:rsid w:val="00BA7D3B"/>
    <w:rsid w:val="00C310F3"/>
    <w:rsid w:val="00C671F7"/>
    <w:rsid w:val="00CA2379"/>
    <w:rsid w:val="00CD3FA1"/>
    <w:rsid w:val="00CE4F45"/>
    <w:rsid w:val="00E51887"/>
    <w:rsid w:val="00E65B4A"/>
    <w:rsid w:val="00EA06C6"/>
    <w:rsid w:val="00EC7AA9"/>
    <w:rsid w:val="00ED18A8"/>
    <w:rsid w:val="00F138AD"/>
    <w:rsid w:val="00F27875"/>
    <w:rsid w:val="00FC219B"/>
    <w:rsid w:val="00FD242E"/>
    <w:rsid w:val="BF37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rFonts w:ascii="等线" w:hAnsi="等线" w:eastAsia="等线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7"/>
    <w:link w:val="2"/>
    <w:qFormat/>
    <w:uiPriority w:val="9"/>
    <w:rPr>
      <w:rFonts w:ascii="等线" w:hAnsi="等线" w:eastAsia="等线" w:cs="Times New Roman"/>
      <w:b/>
      <w:bCs/>
      <w:kern w:val="44"/>
      <w:sz w:val="44"/>
      <w:szCs w:val="44"/>
    </w:rPr>
  </w:style>
  <w:style w:type="character" w:customStyle="1" w:styleId="14">
    <w:name w:val="标题 2 字符"/>
    <w:basedOn w:val="7"/>
    <w:link w:val="3"/>
    <w:qFormat/>
    <w:uiPriority w:val="9"/>
    <w:rPr>
      <w:rFonts w:ascii="等线 Light" w:hAnsi="等线 Light" w:eastAsia="等线 Light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eme/Library/Containers/com.kingsoft.wpsoffice.mac/Data/.kingsoft/office6/templates/download/38383839-3338-3964-2d31-3335372d6331/&#36890;&#29992;&#20010;&#20154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通用个人求职简历.docx</Template>
  <Pages>2</Pages>
  <Words>0</Words>
  <Characters>0</Characters>
  <Lines>1</Lines>
  <Paragraphs>1</Paragraphs>
  <TotalTime>0</TotalTime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2020-04-18T11:03:00Z</dcterms:created>
  <dc:creator>eleme</dc:creator>
  <cp:lastModifiedBy>eleme</cp:lastModifiedBy>
  <dcterms:modified xsi:type="dcterms:W3CDTF">2020-04-18T11:03:24Z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