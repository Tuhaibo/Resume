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 w:ascii="微软雅黑" w:hAnsi="微软雅黑" w:eastAsia="微软雅黑"/>
          <w:color w:val="525252"/>
          <w:lang w:eastAsia="zh-C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4963160</wp:posOffset>
            </wp:positionH>
            <wp:positionV relativeFrom="paragraph">
              <wp:posOffset>-182880</wp:posOffset>
            </wp:positionV>
            <wp:extent cx="1299845" cy="1674495"/>
            <wp:effectExtent l="28575" t="28575" r="43180" b="49530"/>
            <wp:wrapNone/>
            <wp:docPr id="12" name="图片 99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9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99845" cy="1674495"/>
                    </a:xfrm>
                    <a:prstGeom prst="rect">
                      <a:avLst/>
                    </a:prstGeom>
                    <a:noFill/>
                    <a:ln w="28575" cap="flat" cmpd="sng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981710</wp:posOffset>
                </wp:positionH>
                <wp:positionV relativeFrom="paragraph">
                  <wp:posOffset>-17780</wp:posOffset>
                </wp:positionV>
                <wp:extent cx="2918460" cy="41338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2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  <w:t>审计助理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7.3pt;margin-top:-1.4pt;height:32.55pt;width:229.8pt;z-index:251682816;mso-width-relative:margin;mso-height-relative:margin;" filled="f" stroked="f" coordsize="21600,21600" o:gfxdata="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Gy0RwXZAAAACQEAAA8AAAAAAAAAAQAgAAAAOAAAAGRycy9k&#10;b3ducmV2LnhtbFBLAQIUABQAAAAIAIdO4kBDFOxoJAIAACcEAAAOAAAAAAAAAAEAIAAAAD4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25252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2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25252"/>
                          <w:sz w:val="22"/>
                          <w:szCs w:val="22"/>
                          <w:lang w:val="en-US" w:eastAsia="zh-CN"/>
                        </w:rPr>
                        <w:t>审计助理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-393065</wp:posOffset>
                </wp:positionH>
                <wp:positionV relativeFrom="paragraph">
                  <wp:posOffset>-198120</wp:posOffset>
                </wp:positionV>
                <wp:extent cx="1247775" cy="617855"/>
                <wp:effectExtent l="0" t="0" r="0" b="0"/>
                <wp:wrapNone/>
                <wp:docPr id="13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1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518EAF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6A6F7B"/>
                                <w:sz w:val="52"/>
                                <w:szCs w:val="52"/>
                                <w:lang w:eastAsia="zh-CN"/>
                              </w:rPr>
                              <w:t>李晓丽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-30.95pt;margin-top:-15.6pt;height:48.65pt;width:98.25pt;z-index:251681792;mso-width-relative:margin;mso-height-relative:margin;" filled="f" stroked="f" coordsize="21600,21600" o:gfxdata="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TUnm0dsAAAAKAQAADwAAAAAAAAABACAAAAA4AAAAZHJz&#10;L2Rvd25yZXYueG1sUEsBAhQAFAAAAAgAh07iQNg5WpGyAQAAMAMAAA4AAAAAAAAAAQAgAAAAQAEA&#10;AGRycy9lMm9Eb2MueG1sUEsFBgAAAAAGAAYAWQEAAG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518EAF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6A6F7B"/>
                          <w:sz w:val="52"/>
                          <w:szCs w:val="52"/>
                          <w:lang w:eastAsia="zh-CN"/>
                        </w:rPr>
                        <w:t>李晓丽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-913130</wp:posOffset>
                </wp:positionH>
                <wp:positionV relativeFrom="paragraph">
                  <wp:posOffset>-949960</wp:posOffset>
                </wp:positionV>
                <wp:extent cx="7790180" cy="10761980"/>
                <wp:effectExtent l="0" t="0" r="7620" b="7620"/>
                <wp:wrapNone/>
                <wp:docPr id="1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180" cy="107619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204" o:spid="_x0000_s1026" o:spt="1" style="position:absolute;left:0pt;margin-left:-71.9pt;margin-top:-74.8pt;height:847.4pt;width:613.4pt;z-index:251659264;mso-width-relative:page;mso-height-relative:page;" fillcolor="#FFFFFF" filled="t" stroked="f" coordsize="21600,21600" o:gfxdata="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Cbo1BzdAAAADwEAAA8AAAAAAAAAAQAgAAAAOAAA&#10;AGRycy9kb3ducmV2LnhtbFBLAQIUABQAAAAIAIdO4kDmuBEp7QEAAMsDAAAOAAAAAAAAAAEAIAAA&#10;AEIBAABkcnMvZTJvRG9jLnhtbFBLBQYAAAAABgAGAFkBAAChBQAAAAA=&#10;">
                <v:fill type="gradient" on="t" color2="#FFFFFF" angle="90" focus="100%" focussize="0f,0f" focusposition="0f,0f">
                  <o:fill type="gradientUnscaled" v:ext="backwardCompatible"/>
                </v:fill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-577215</wp:posOffset>
                </wp:positionV>
                <wp:extent cx="2303780" cy="428625"/>
                <wp:effectExtent l="0" t="0" r="7620" b="3175"/>
                <wp:wrapNone/>
                <wp:docPr id="22" name="任意多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4286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27330"/>
                            </a:cxn>
                            <a:cxn ang="0">
                              <a:pos x="220345" y="0"/>
                            </a:cxn>
                            <a:cxn ang="0">
                              <a:pos x="3825240" y="0"/>
                            </a:cxn>
                            <a:cxn ang="0">
                              <a:pos x="4059555" y="227330"/>
                            </a:cxn>
                            <a:cxn ang="0">
                              <a:pos x="3817620" y="454025"/>
                            </a:cxn>
                            <a:cxn ang="0">
                              <a:pos x="227330" y="483870"/>
                            </a:cxn>
                            <a:cxn ang="0">
                              <a:pos x="0" y="227330"/>
                            </a:cxn>
                          </a:cxnLst>
                          <a:pathLst>
                            <a:path w="3628" h="675">
                              <a:moveTo>
                                <a:pt x="0" y="336"/>
                              </a:moveTo>
                              <a:lnTo>
                                <a:pt x="275" y="0"/>
                              </a:lnTo>
                              <a:lnTo>
                                <a:pt x="3375" y="0"/>
                              </a:lnTo>
                              <a:lnTo>
                                <a:pt x="3628" y="336"/>
                              </a:lnTo>
                              <a:lnTo>
                                <a:pt x="3369" y="666"/>
                              </a:lnTo>
                              <a:lnTo>
                                <a:pt x="317" y="675"/>
                              </a:lnTo>
                              <a:lnTo>
                                <a:pt x="0" y="3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6F7B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38" o:spid="_x0000_s1026" o:spt="100" style="position:absolute;left:0pt;margin-left:144.5pt;margin-top:-45.45pt;height:33.75pt;width:181.4pt;z-index:251700224;v-text-anchor:middle;mso-width-relative:page;mso-height-relative:page;" fillcolor="#6A6F7B" filled="t" stroked="f" coordsize="3628,675" o:gfxdata="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Chhl7m2gAAAAsBAAAPAAAAAAAAAAEAIAAAADgAAABkcnMvZG93&#10;bnJldi54bWxQSwECFAAUAAAACACHTuJAwweTYpMCAAAmBgAADgAAAAAAAAABACAAAAA/AQAAZHJz&#10;L2Uyb0RvYy54bWxQSwUGAAAAAAYABgBZAQAARAYAAAAA&#10;" path="m0,336l275,0,3375,0,3628,336,3369,666,317,675,0,336xe">
                <v:path o:connectlocs="0,227330;220345,0;3825240,0;4059555,227330;3817620,454025;227330,483870;0,227330" o:connectangles="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-529590</wp:posOffset>
                </wp:positionH>
                <wp:positionV relativeFrom="paragraph">
                  <wp:posOffset>-375285</wp:posOffset>
                </wp:positionV>
                <wp:extent cx="6987540" cy="902335"/>
                <wp:effectExtent l="7620" t="7620" r="15240" b="29845"/>
                <wp:wrapNone/>
                <wp:docPr id="10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540" cy="9023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6A6F7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208" o:spid="_x0000_s1026" o:spt="1" style="position:absolute;left:0pt;margin-left:-41.7pt;margin-top:-29.55pt;height:71.05pt;width:550.2pt;z-index:251677696;mso-width-relative:page;mso-height-relative:page;" fillcolor="#FFFFFF" filled="t" stroked="t" coordsize="21600,21600" o:gfxdata="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AlIEkM2gAAAAsBAAAPAAAA&#10;AAAAAAEAIAAAADgAAABkcnMvZG93bnJldi54bWxQSwECFAAUAAAACACHTuJA/w1CDjYCAACABAAA&#10;DgAAAAAAAAABACAAAAA/AQAAZHJzL2Uyb0RvYy54bWxQSwUGAAAAAAYABgBZAQAA5wUAAAAA&#10;">
                <v:fill type="gradient" on="t" color2="#FFFFFF" angle="90" focus="100%" focussize="0f,0f" focusposition="0f,0f">
                  <o:fill type="gradientUnscaled" v:ext="backwardCompatible"/>
                </v:fill>
                <v:stroke weight="1.25pt" color="#6A6F7B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-419100</wp:posOffset>
                </wp:positionV>
                <wp:extent cx="2199640" cy="182245"/>
                <wp:effectExtent l="0" t="0" r="10160" b="20955"/>
                <wp:wrapNone/>
                <wp:docPr id="11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640" cy="1822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209" o:spid="_x0000_s1026" o:spt="1" style="position:absolute;left:0pt;margin-left:149.55pt;margin-top:-33pt;height:14.35pt;width:173.2pt;z-index:251678720;mso-width-relative:page;mso-height-relative:page;" fillcolor="#FFFFFF" filled="t" stroked="f" coordsize="21600,21600" o:gfxdata="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DAxsZLaAAAACwEAAA8AAAAAAAAAAQAgAAAAOAAAAGRy&#10;cy9kb3ducmV2LnhtbFBLAQIUABQAAAAIAIdO4kBg4f6t7QEAAMoDAAAOAAAAAAAAAAEAIAAAAD8B&#10;AABkcnMvZTJvRG9jLnhtbFBLBQYAAAAABgAGAFkBAACeBQAAAAA=&#10;">
                <v:fill type="gradient" on="t" color2="#FFFFFF" angle="90" focus="100%" focussize="0f,0f" focusposition="0f,0f">
                  <o:fill type="gradientUnscaled" v:ext="backwardCompatible"/>
                </v:fill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-712470</wp:posOffset>
                </wp:positionV>
                <wp:extent cx="1529080" cy="762000"/>
                <wp:effectExtent l="0" t="0" r="0" b="0"/>
                <wp:wrapNone/>
                <wp:docPr id="23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080" cy="76200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52"/>
                                <w:szCs w:val="52"/>
                                <w:lang w:val="en-US" w:eastAsia="zh-CN"/>
                              </w:rPr>
                              <w:t xml:space="preserve">个人简历 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01" o:spid="_x0000_s1026" o:spt="202" type="#_x0000_t202" style="position:absolute;left:0pt;margin-left:171.5pt;margin-top:-56.1pt;height:60pt;width:120.4pt;z-index:251701248;mso-width-relative:page;mso-height-relative:page;" filled="f" stroked="f" coordsize="21600,21600" o:gfxdata="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OATY+rcAAAACgEAAA8AAAAAAAAAAQAgAAAAOAAAAGRy&#10;cy9kb3ducmV2LnhtbFBLAQIUABQAAAAIAIdO4kBcAFHWsgEAADIDAAAOAAAAAAAAAAEAIAAAAEEB&#10;AABkcnMvZTJvRG9jLnhtbFBLBQYAAAAABgAGAFkBAABl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52"/>
                          <w:szCs w:val="52"/>
                          <w:lang w:val="en-US" w:eastAsia="zh-CN"/>
                        </w:rPr>
                        <w:t xml:space="preserve">个人简历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4445" b="13335"/>
                <wp:wrapSquare wrapText="bothSides"/>
                <wp:docPr id="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2355" h="240665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5C7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" o:spid="_x0000_s1026" o:spt="100" style="position:absolute;left:0pt;margin-left:209.25pt;margin-top:814.7pt;height:18.95pt;width:183.65pt;mso-position-horizontal-relative:margin;mso-position-vertical-relative:margin;mso-wrap-distance-bottom:0pt;mso-wrap-distance-left:9pt;mso-wrap-distance-right:9pt;mso-wrap-distance-top:0pt;z-index:251694080;v-text-anchor:middle;mso-width-relative:margin;mso-height-relative:margin;" fillcolor="#4C5C74" filled="t" stroked="f" coordsize="2332355,240665" o:gfxdata="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FgAAAGRycy9QSwECFAAUAAAACACHTuJA5VjISNgA&#10;AAANAQAADwAAAAAAAAABACAAAAA4AAAAZHJzL2Rvd25yZXYueG1sUEsBAhQAFAAAAAgAh07iQDC5&#10;aKJfAwAA/wgAAA4AAAAAAAAAAQAgAAAAPQEAAGRycy9lMm9Eb2MueG1sUEsFBgAAAAAGAAYAWQEA&#10;AA4HAAAAAA==&#10;" path="m194949,0l2183824,0,2332355,240665,0,240665,194949,0xe">
                <v:path o:connectlocs="194949,0;2183824,0;2332355,240665;0,240665;194949,0" o:connectangles="0,0,0,0,0"/>
                <v:fill on="t" focussize="0,0"/>
                <v:stroke on="f" weight="2pt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10514965</wp:posOffset>
                </wp:positionV>
                <wp:extent cx="7559675" cy="186055"/>
                <wp:effectExtent l="0" t="0" r="9525" b="1841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27.95pt;height:14.65pt;width:595.25pt;z-index:251693056;v-text-anchor:middle;mso-width-relative:page;mso-height-relative:page;" fillcolor="#44546B" filled="t" stroked="f" coordsize="21600,21600" o:gfxdata="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BYAAABkcnMvUEsBAhQAFAAAAAgAh07iQDJO4OvYAAAACwEAAA8AAAAAAAAAAQAgAAAAOAAA&#10;AGRycy9kb3ducmV2LnhtbFBLAQIUABQAAAAIAIdO4kCnqcvlnQIAABAFAAAOAAAAAAAAAAEAIAAA&#10;AD0BAABkcnMvZTJvRG9jLnhtbFBLBQYAAAAABgAGAFkBAABM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9023350</wp:posOffset>
                </wp:positionV>
                <wp:extent cx="144145" cy="165100"/>
                <wp:effectExtent l="0" t="0" r="9525" b="12700"/>
                <wp:wrapNone/>
                <wp:docPr id="60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65314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Freeform 285" o:spid="_x0000_s1026" o:spt="100" style="position:absolute;left:0pt;margin-left:53.95pt;margin-top:710.5pt;height:13pt;width:11.35pt;z-index:251692032;mso-width-relative:margin;mso-height-relative:margin;" fillcolor="#FFFFFF" filled="t" stroked="f" coordsize="130,150" o:gfxdata="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" path="m2,95c9,93,17,93,24,95c31,97,38,101,43,106c46,109,48,112,50,116c52,119,54,123,55,126c56,130,56,134,56,138c56,142,56,145,55,149c48,150,41,150,33,147c26,145,20,141,14,135c8,130,5,123,3,116c1,109,0,102,2,95xm129,95c130,102,130,109,128,116c126,123,123,130,117,135c114,138,111,140,107,142c104,144,100,146,96,147c91,148,87,149,83,149c78,149,74,149,70,149c61,149,61,149,61,149c61,90,61,90,61,90c54,89,49,87,43,84c39,82,36,80,32,76c29,73,26,70,23,66c21,62,19,58,18,53c16,49,16,44,16,39c16,32,17,26,20,20c25,21,29,23,34,25c38,28,42,31,45,35c46,28,48,21,52,15c56,9,61,4,66,0c72,4,77,9,81,15c85,21,87,28,88,35c91,32,95,28,99,26c104,23,108,21,113,20c116,26,117,32,117,39c117,44,116,48,115,53c114,58,112,62,109,66c107,70,104,73,101,76c97,80,93,82,89,84c89,84,89,84,89,84c86,86,83,87,80,88c77,89,74,89,70,90c70,132,70,132,70,132c72,128,74,124,76,120c79,116,82,112,86,109c88,106,91,104,95,102c99,99,102,98,106,96c110,95,114,94,118,94c122,94,125,94,129,95xm129,95c129,95,129,95,129,95e">
                <v:path o:connectlocs="2215,104698;26584,104698;47630,116821;55384,127842;60923,138863;62030,152088;60923,164211;36553,162007;15507,148782;3323,127842;2215,104698;142892,104698;141784,127842;129600,148782;118523,156497;106338,162007;91938,164211;77538,164211;67569,164211;67569,99188;47630,92575;35446,83759;25476,72738;19938,58410;17723,42981;22153,22041;37661,27552;49846,38573;57600,16531;73107,0;89723,16531;97476,38573;109661,28654;125169,22041;129600,42981;127384,58410;120738,72738;111876,83759;98584,92575;98584,92575;88615,96984;77538,99188;77538,145476;84184,132251;95261,120128;105230,112413;117415,105800;130707,103596;142892,104698;142892,104698;142892,104698" o:connectangles="0,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</w:p>
    <w:p>
      <w:pPr>
        <w:snapToGrid w:val="0"/>
        <w:jc w:val="left"/>
        <w:rPr>
          <w:rFonts w:hint="eastAsia" w:ascii="微软雅黑" w:hAnsi="微软雅黑" w:eastAsia="微软雅黑"/>
          <w:color w:val="525252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7359015</wp:posOffset>
                </wp:positionH>
                <wp:positionV relativeFrom="paragraph">
                  <wp:posOffset>615315</wp:posOffset>
                </wp:positionV>
                <wp:extent cx="1445895" cy="1884045"/>
                <wp:effectExtent l="8255" t="7620" r="19050" b="13335"/>
                <wp:wrapNone/>
                <wp:docPr id="17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8840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150" o:spid="_x0000_s1026" o:spt="1" style="position:absolute;left:0pt;margin-left:579.45pt;margin-top:48.45pt;height:148.35pt;width:113.85pt;z-index:251696128;mso-width-relative:page;mso-height-relative:page;" fillcolor="#FFFFFF" filled="t" stroked="t" coordsize="21600,21600" o:gfxdata="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TMc8hNoAAAAMAQAADwAAAAAAAAABACAA&#10;AAA4AAAAZHJzL2Rvd25yZXYueG1sUEsBAhQAFAAAAAgAh07iQOPBLaMuAgAAgQQAAA4AAAAAAAAA&#10;AQAgAAAAPwEAAGRycy9lMm9Eb2MueG1sUEsFBgAAAAAGAAYAWQEAAN8FAAAAAA==&#10;">
                <v:fill type="gradient" on="t" color2="#FFFFFF" angle="90" focus="100%" focussize="0f,0f" focusposition="0f,0f">
                  <o:fill type="gradientUnscaled" v:ext="backwardCompatible"/>
                </v:fill>
                <v:stroke weight="1.25pt" color="#FFFFFF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</w:t>
      </w:r>
    </w:p>
    <w:p>
      <w:pPr>
        <w:snapToGrid w:val="0"/>
        <w:jc w:val="left"/>
        <w:rPr>
          <w:rFonts w:hint="eastAsia" w:ascii="微软雅黑" w:hAnsi="微软雅黑" w:eastAsia="微软雅黑"/>
          <w:color w:val="525252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-447040</wp:posOffset>
                </wp:positionH>
                <wp:positionV relativeFrom="paragraph">
                  <wp:posOffset>215900</wp:posOffset>
                </wp:positionV>
                <wp:extent cx="1532255" cy="391160"/>
                <wp:effectExtent l="0" t="0" r="0" b="0"/>
                <wp:wrapNone/>
                <wp:docPr id="19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255" cy="39116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  <w:lang w:val="en-US" w:eastAsia="zh-CN"/>
                              </w:rPr>
                              <w:t>现居地址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A6F7B"/>
                                <w:sz w:val="24"/>
                                <w:szCs w:val="24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广东广州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政治面貌：团员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电话：13188888888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邮箱：123456@qq.com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59" o:spid="_x0000_s1026" o:spt="202" type="#_x0000_t202" style="position:absolute;left:0pt;margin-left:-35.2pt;margin-top:17pt;height:30.8pt;width:120.65pt;z-index:251697152;mso-width-relative:page;mso-height-relative:page;" filled="f" stroked="f" coordsize="21600,21600" o:gfxdata="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FgAAAGRycy9QSwECFAAUAAAACACHTuJAAcEJ4dwAAAAJAQAADwAAAAAAAAABACAAAAA4AAAA&#10;ZHJzL2Rvd25yZXYueG1sUEsBAhQAFAAAAAgAh07iQEE4E3e0AQAAMgMAAA4AAAAAAAAAAQAgAAAA&#10;QQEAAGRycy9lMm9Eb2MueG1sUEsFBgAAAAAGAAYAWQEAAGc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A6F7B"/>
                          <w:sz w:val="24"/>
                          <w:szCs w:val="24"/>
                          <w:lang w:val="en-US" w:eastAsia="zh-CN"/>
                        </w:rPr>
                        <w:t>现居地址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A6F7B"/>
                          <w:sz w:val="24"/>
                          <w:szCs w:val="24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  <w:t>广东广州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政治面貌：团员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电话：13188888888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邮箱：123456@qq.com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</w:t>
      </w:r>
    </w:p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230" w:bottom="1440" w:left="1230" w:header="851" w:footer="992" w:gutter="0"/>
          <w:cols w:space="720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7449820</wp:posOffset>
                </wp:positionV>
                <wp:extent cx="935355" cy="387350"/>
                <wp:effectExtent l="0" t="0" r="0" b="0"/>
                <wp:wrapNone/>
                <wp:docPr id="25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-8.55pt;margin-top:586.6pt;height:30.5pt;width:73.65pt;z-index:251703296;mso-width-relative:page;mso-height-relative:page;" filled="f" stroked="f" coordsize="21600,21600" o:gfxdata="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CMgQt/cAAAADQEAAA8AAAAAAAAAAQAgAAAAOAAAAGRy&#10;cy9kb3ducmV2LnhtbFBLAQIUABQAAAAIAIdO4kB3ZNyLJAIAACcEAAAOAAAAAAAAAAEAIAAAAEE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ragraph">
                  <wp:posOffset>7550150</wp:posOffset>
                </wp:positionV>
                <wp:extent cx="175895" cy="175895"/>
                <wp:effectExtent l="0" t="0" r="1905" b="1905"/>
                <wp:wrapNone/>
                <wp:docPr id="7" name="任意多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58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717" y="0"/>
                            </a:cxn>
                            <a:cxn ang="0">
                              <a:pos x="0" y="346187"/>
                            </a:cxn>
                            <a:cxn ang="0">
                              <a:pos x="346187" y="360317"/>
                            </a:cxn>
                            <a:cxn ang="0">
                              <a:pos x="360317" y="12717"/>
                            </a:cxn>
                            <a:cxn ang="0">
                              <a:pos x="91846" y="333470"/>
                            </a:cxn>
                            <a:cxn ang="0">
                              <a:pos x="26847" y="333470"/>
                            </a:cxn>
                            <a:cxn ang="0">
                              <a:pos x="48042" y="305210"/>
                            </a:cxn>
                            <a:cxn ang="0">
                              <a:pos x="48042" y="278363"/>
                            </a:cxn>
                            <a:cxn ang="0">
                              <a:pos x="26847" y="231733"/>
                            </a:cxn>
                            <a:cxn ang="0">
                              <a:pos x="62172" y="217603"/>
                            </a:cxn>
                            <a:cxn ang="0">
                              <a:pos x="26847" y="203473"/>
                            </a:cxn>
                            <a:cxn ang="0">
                              <a:pos x="48042" y="156844"/>
                            </a:cxn>
                            <a:cxn ang="0">
                              <a:pos x="48042" y="128584"/>
                            </a:cxn>
                            <a:cxn ang="0">
                              <a:pos x="26847" y="81954"/>
                            </a:cxn>
                            <a:cxn ang="0">
                              <a:pos x="62172" y="69237"/>
                            </a:cxn>
                            <a:cxn ang="0">
                              <a:pos x="26847" y="55107"/>
                            </a:cxn>
                            <a:cxn ang="0">
                              <a:pos x="91846" y="26847"/>
                            </a:cxn>
                            <a:cxn ang="0">
                              <a:pos x="333470" y="333470"/>
                            </a:cxn>
                            <a:cxn ang="0">
                              <a:pos x="108802" y="333470"/>
                            </a:cxn>
                            <a:cxn ang="0">
                              <a:pos x="333470" y="26847"/>
                            </a:cxn>
                            <a:cxn ang="0">
                              <a:pos x="163909" y="259993"/>
                            </a:cxn>
                            <a:cxn ang="0">
                              <a:pos x="276950" y="259993"/>
                            </a:cxn>
                            <a:cxn ang="0">
                              <a:pos x="285428" y="240211"/>
                            </a:cxn>
                            <a:cxn ang="0">
                              <a:pos x="272711" y="209125"/>
                            </a:cxn>
                            <a:cxn ang="0">
                              <a:pos x="255754" y="197821"/>
                            </a:cxn>
                            <a:cxn ang="0">
                              <a:pos x="272711" y="159670"/>
                            </a:cxn>
                            <a:cxn ang="0">
                              <a:pos x="220429" y="107389"/>
                            </a:cxn>
                            <a:cxn ang="0">
                              <a:pos x="168148" y="159670"/>
                            </a:cxn>
                            <a:cxn ang="0">
                              <a:pos x="185104" y="197821"/>
                            </a:cxn>
                            <a:cxn ang="0">
                              <a:pos x="158257" y="223255"/>
                            </a:cxn>
                            <a:cxn ang="0">
                              <a:pos x="155431" y="252928"/>
                            </a:cxn>
                            <a:cxn ang="0">
                              <a:pos x="194995" y="135649"/>
                            </a:cxn>
                            <a:cxn ang="0">
                              <a:pos x="220429" y="124345"/>
                            </a:cxn>
                            <a:cxn ang="0">
                              <a:pos x="255754" y="159670"/>
                            </a:cxn>
                            <a:cxn ang="0">
                              <a:pos x="220429" y="194995"/>
                            </a:cxn>
                            <a:cxn ang="0">
                              <a:pos x="194995" y="185104"/>
                            </a:cxn>
                            <a:cxn ang="0">
                              <a:pos x="194995" y="135649"/>
                            </a:cxn>
                            <a:cxn ang="0">
                              <a:pos x="172387" y="240211"/>
                            </a:cxn>
                            <a:cxn ang="0">
                              <a:pos x="180865" y="220429"/>
                            </a:cxn>
                            <a:cxn ang="0">
                              <a:pos x="241624" y="211951"/>
                            </a:cxn>
                            <a:cxn ang="0">
                              <a:pos x="261406" y="220429"/>
                            </a:cxn>
                            <a:cxn ang="0">
                              <a:pos x="268471" y="240211"/>
                            </a:cxn>
                            <a:cxn ang="0">
                              <a:pos x="172387" y="244450"/>
                            </a:cxn>
                          </a:cxnLst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13" o:spid="_x0000_s1026" o:spt="100" style="position:absolute;left:0pt;margin-left:-31.55pt;margin-top:594.5pt;height:13.85pt;width:13.85pt;z-index:251674624;mso-width-relative:page;mso-height-relative:page;" fillcolor="#FFFFFF" filled="t" stroked="f" coordsize="255,255" o:gfxdata="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o:connectlocs="12717,0;0,346187;346187,360317;360317,12717;91846,333470;26847,333470;48042,305210;48042,278363;26847,231733;62172,217603;26847,203473;48042,156844;48042,128584;26847,81954;62172,69237;26847,55107;91846,26847;333470,333470;108802,333470;333470,26847;163909,259993;276950,259993;285428,240211;272711,209125;255754,197821;272711,159670;220429,107389;168148,159670;185104,197821;158257,223255;155431,252928;194995,135649;220429,124345;255754,159670;220429,194995;194995,185104;194995,135649;172387,240211;180865,220429;241624,211951;261406,220429;268471,240211;172387,244450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7506970</wp:posOffset>
                </wp:positionV>
                <wp:extent cx="1500505" cy="270510"/>
                <wp:effectExtent l="0" t="0" r="23495" b="8890"/>
                <wp:wrapNone/>
                <wp:docPr id="2" name="任意多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270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27330"/>
                            </a:cxn>
                            <a:cxn ang="0">
                              <a:pos x="220345" y="0"/>
                            </a:cxn>
                            <a:cxn ang="0">
                              <a:pos x="3825240" y="0"/>
                            </a:cxn>
                            <a:cxn ang="0">
                              <a:pos x="4059555" y="227330"/>
                            </a:cxn>
                            <a:cxn ang="0">
                              <a:pos x="3817620" y="454025"/>
                            </a:cxn>
                            <a:cxn ang="0">
                              <a:pos x="227330" y="483870"/>
                            </a:cxn>
                            <a:cxn ang="0">
                              <a:pos x="0" y="227330"/>
                            </a:cxn>
                          </a:cxnLst>
                          <a:pathLst>
                            <a:path w="2310" h="426">
                              <a:moveTo>
                                <a:pt x="66" y="195"/>
                              </a:moveTo>
                              <a:lnTo>
                                <a:pt x="0" y="0"/>
                              </a:lnTo>
                              <a:lnTo>
                                <a:pt x="2136" y="0"/>
                              </a:lnTo>
                              <a:lnTo>
                                <a:pt x="2310" y="215"/>
                              </a:lnTo>
                              <a:lnTo>
                                <a:pt x="2132" y="426"/>
                              </a:lnTo>
                              <a:lnTo>
                                <a:pt x="1" y="425"/>
                              </a:lnTo>
                              <a:lnTo>
                                <a:pt x="66" y="1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6F7B"/>
                        </a:solidFill>
                        <a:ln w="254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38" o:spid="_x0000_s1026" o:spt="100" style="position:absolute;left:0pt;margin-left:-42pt;margin-top:591.1pt;height:21.3pt;width:118.15pt;z-index:251660288;v-text-anchor:middle;mso-width-relative:page;mso-height-relative:page;" fillcolor="#6A6F7B" filled="t" stroked="f" coordsize="2310,426" o:gfxdata="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FgAAAGRycy9QSwEC&#10;FAAUAAAACACHTuJAZETN4NoAAAANAQAADwAAAAAAAAABACAAAAA4AAAAZHJzL2Rvd25yZXYueG1s&#10;UEsBAhQAFAAAAAgAh07iQNsxxPKLAgAAFwYAAA4AAAAAAAAAAQAgAAAAPwEAAGRycy9lMm9Eb2Mu&#10;eG1sUEsFBgAAAAAGAAYAWQEAADwGAAAAAA==&#10;" path="m66,195l0,0,2136,0,2310,215,2132,426,1,425,66,195xe">
                <v:path o:connectlocs="0,227330;220345,0;3825240,0;4059555,227330;3817620,454025;227330,483870;0,227330" o:connectangles="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7850505</wp:posOffset>
                </wp:positionV>
                <wp:extent cx="7002145" cy="75311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943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  <w:t>本人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</w:rPr>
                              <w:t>工作积极认真，细心负责，具有较强的沟通、组织协调、分析判断能力，良好的语言沟通和表达能力，熟练使用计算机及审计软件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</w:rPr>
                              <w:t>良好的职业道德和专业技术水平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35pt;margin-top:618.15pt;height:59.3pt;width:551.35pt;z-index:251686912;mso-width-relative:margin;mso-height-relative:margin;" filled="f" stroked="f" coordsize="21600,21600" o:gfxdata="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PFCHDzeAAAADgEAAA8AAAAAAAAAAQAgAAAAOAAA&#10;AGRycy9kb3ducmV2LnhtbFBLAQIUABQAAAAIAIdO4kC4IoSGJQIAACgEAAAOAAAAAAAAAAEAIAAA&#10;AEM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  <w:t>本人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</w:rPr>
                        <w:t>工作积极认真，细心负责，具有较强的沟通、组织协调、分析判断能力，良好的语言沟通和表达能力，熟练使用计算机及审计软件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</w:rPr>
                        <w:t>良好的职业道德和专业技术水平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-316865</wp:posOffset>
                </wp:positionH>
                <wp:positionV relativeFrom="paragraph">
                  <wp:posOffset>6209030</wp:posOffset>
                </wp:positionV>
                <wp:extent cx="171450" cy="171450"/>
                <wp:effectExtent l="0" t="0" r="6350" b="6350"/>
                <wp:wrapNone/>
                <wp:docPr id="6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20980" y="161872"/>
                            </a:cxn>
                            <a:cxn ang="0">
                              <a:pos x="120650" y="203604"/>
                            </a:cxn>
                            <a:cxn ang="0">
                              <a:pos x="161290" y="103699"/>
                            </a:cxn>
                            <a:cxn ang="0">
                              <a:pos x="213360" y="37938"/>
                            </a:cxn>
                            <a:cxn ang="0">
                              <a:pos x="260350" y="31615"/>
                            </a:cxn>
                            <a:cxn ang="0">
                              <a:pos x="278130" y="94846"/>
                            </a:cxn>
                            <a:cxn ang="0">
                              <a:pos x="311150" y="127727"/>
                            </a:cxn>
                            <a:cxn ang="0">
                              <a:pos x="323850" y="184635"/>
                            </a:cxn>
                            <a:cxn ang="0">
                              <a:pos x="287020" y="213721"/>
                            </a:cxn>
                            <a:cxn ang="0">
                              <a:pos x="292100" y="242808"/>
                            </a:cxn>
                            <a:cxn ang="0">
                              <a:pos x="242570" y="292128"/>
                            </a:cxn>
                            <a:cxn ang="0">
                              <a:pos x="196850" y="292128"/>
                            </a:cxn>
                            <a:cxn ang="0">
                              <a:pos x="182880" y="323744"/>
                            </a:cxn>
                            <a:cxn ang="0">
                              <a:pos x="127000" y="311097"/>
                            </a:cxn>
                            <a:cxn ang="0">
                              <a:pos x="93980" y="278217"/>
                            </a:cxn>
                            <a:cxn ang="0">
                              <a:pos x="30480" y="260512"/>
                            </a:cxn>
                            <a:cxn ang="0">
                              <a:pos x="36830" y="213721"/>
                            </a:cxn>
                            <a:cxn ang="0">
                              <a:pos x="0" y="184635"/>
                            </a:cxn>
                            <a:cxn ang="0">
                              <a:pos x="11430" y="127727"/>
                            </a:cxn>
                            <a:cxn ang="0">
                              <a:pos x="44450" y="94846"/>
                            </a:cxn>
                            <a:cxn ang="0">
                              <a:pos x="62230" y="31615"/>
                            </a:cxn>
                            <a:cxn ang="0">
                              <a:pos x="110490" y="37938"/>
                            </a:cxn>
                            <a:cxn ang="0">
                              <a:pos x="139700" y="0"/>
                            </a:cxn>
                            <a:cxn ang="0">
                              <a:pos x="196850" y="12646"/>
                            </a:cxn>
                            <a:cxn ang="0">
                              <a:pos x="203200" y="60702"/>
                            </a:cxn>
                            <a:cxn ang="0">
                              <a:pos x="171450" y="41732"/>
                            </a:cxn>
                            <a:cxn ang="0">
                              <a:pos x="151130" y="41732"/>
                            </a:cxn>
                            <a:cxn ang="0">
                              <a:pos x="100330" y="72083"/>
                            </a:cxn>
                            <a:cxn ang="0">
                              <a:pos x="71120" y="58172"/>
                            </a:cxn>
                            <a:cxn ang="0">
                              <a:pos x="71120" y="99905"/>
                            </a:cxn>
                            <a:cxn ang="0">
                              <a:pos x="41910" y="151755"/>
                            </a:cxn>
                            <a:cxn ang="0">
                              <a:pos x="41910" y="171989"/>
                            </a:cxn>
                            <a:cxn ang="0">
                              <a:pos x="71120" y="223838"/>
                            </a:cxn>
                            <a:cxn ang="0">
                              <a:pos x="69850" y="239014"/>
                            </a:cxn>
                            <a:cxn ang="0">
                              <a:pos x="83820" y="254189"/>
                            </a:cxn>
                            <a:cxn ang="0">
                              <a:pos x="140970" y="269365"/>
                            </a:cxn>
                            <a:cxn ang="0">
                              <a:pos x="171450" y="298451"/>
                            </a:cxn>
                            <a:cxn ang="0">
                              <a:pos x="203200" y="263042"/>
                            </a:cxn>
                            <a:cxn ang="0">
                              <a:pos x="223520" y="252925"/>
                            </a:cxn>
                            <a:cxn ang="0">
                              <a:pos x="266700" y="251660"/>
                            </a:cxn>
                            <a:cxn ang="0">
                              <a:pos x="262890" y="204869"/>
                            </a:cxn>
                            <a:cxn ang="0">
                              <a:pos x="281940" y="171989"/>
                            </a:cxn>
                            <a:cxn ang="0">
                              <a:pos x="281940" y="151755"/>
                            </a:cxn>
                            <a:cxn ang="0">
                              <a:pos x="252730" y="99905"/>
                            </a:cxn>
                            <a:cxn ang="0">
                              <a:pos x="266700" y="72083"/>
                            </a:cxn>
                            <a:cxn ang="0">
                              <a:pos x="223520" y="72083"/>
                            </a:cxn>
                            <a:cxn ang="0">
                              <a:pos x="193040" y="131521"/>
                            </a:cxn>
                            <a:cxn ang="0">
                              <a:pos x="118110" y="161872"/>
                            </a:cxn>
                            <a:cxn ang="0">
                              <a:pos x="193040" y="192223"/>
                            </a:cxn>
                          </a:cxnLst>
                          <a:pathLst>
                            <a:path w="255" h="256">
                              <a:moveTo>
                                <a:pt x="127" y="82"/>
                              </a:moveTo>
                              <a:cubicBezTo>
                                <a:pt x="140" y="82"/>
                                <a:pt x="152" y="87"/>
                                <a:pt x="160" y="96"/>
                              </a:cubicBezTo>
                              <a:cubicBezTo>
                                <a:pt x="168" y="104"/>
                                <a:pt x="174" y="115"/>
                                <a:pt x="174" y="128"/>
                              </a:cubicBezTo>
                              <a:cubicBezTo>
                                <a:pt x="174" y="141"/>
                                <a:pt x="168" y="152"/>
                                <a:pt x="160" y="161"/>
                              </a:cubicBezTo>
                              <a:cubicBezTo>
                                <a:pt x="152" y="169"/>
                                <a:pt x="140" y="174"/>
                                <a:pt x="127" y="174"/>
                              </a:cubicBezTo>
                              <a:cubicBezTo>
                                <a:pt x="115" y="174"/>
                                <a:pt x="103" y="169"/>
                                <a:pt x="95" y="161"/>
                              </a:cubicBezTo>
                              <a:cubicBezTo>
                                <a:pt x="86" y="152"/>
                                <a:pt x="81" y="141"/>
                                <a:pt x="81" y="128"/>
                              </a:cubicBezTo>
                              <a:cubicBezTo>
                                <a:pt x="81" y="115"/>
                                <a:pt x="86" y="104"/>
                                <a:pt x="95" y="96"/>
                              </a:cubicBezTo>
                              <a:cubicBezTo>
                                <a:pt x="103" y="87"/>
                                <a:pt x="115" y="82"/>
                                <a:pt x="127" y="82"/>
                              </a:cubicBezTo>
                              <a:close/>
                              <a:moveTo>
                                <a:pt x="155" y="26"/>
                              </a:move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ubicBezTo>
                                <a:pt x="160" y="27"/>
                                <a:pt x="164" y="28"/>
                                <a:pt x="168" y="30"/>
                              </a:cubicBezTo>
                              <a:cubicBezTo>
                                <a:pt x="172" y="32"/>
                                <a:pt x="177" y="34"/>
                                <a:pt x="180" y="36"/>
                              </a:cubicBezTo>
                              <a:cubicBezTo>
                                <a:pt x="191" y="25"/>
                                <a:pt x="191" y="25"/>
                                <a:pt x="191" y="25"/>
                              </a:cubicBezTo>
                              <a:cubicBezTo>
                                <a:pt x="195" y="21"/>
                                <a:pt x="202" y="21"/>
                                <a:pt x="205" y="25"/>
                              </a:cubicBezTo>
                              <a:cubicBezTo>
                                <a:pt x="230" y="50"/>
                                <a:pt x="230" y="50"/>
                                <a:pt x="230" y="50"/>
                              </a:cubicBezTo>
                              <a:cubicBezTo>
                                <a:pt x="234" y="54"/>
                                <a:pt x="234" y="60"/>
                                <a:pt x="230" y="64"/>
                              </a:cubicBezTo>
                              <a:cubicBezTo>
                                <a:pt x="219" y="75"/>
                                <a:pt x="219" y="75"/>
                                <a:pt x="219" y="75"/>
                              </a:cubicBezTo>
                              <a:cubicBezTo>
                                <a:pt x="222" y="79"/>
                                <a:pt x="224" y="83"/>
                                <a:pt x="226" y="88"/>
                              </a:cubicBezTo>
                              <a:cubicBezTo>
                                <a:pt x="227" y="92"/>
                                <a:pt x="229" y="96"/>
                                <a:pt x="230" y="101"/>
                              </a:cubicBezTo>
                              <a:cubicBezTo>
                                <a:pt x="245" y="101"/>
                                <a:pt x="245" y="101"/>
                                <a:pt x="245" y="101"/>
                              </a:cubicBezTo>
                              <a:cubicBezTo>
                                <a:pt x="251" y="101"/>
                                <a:pt x="255" y="105"/>
                                <a:pt x="255" y="110"/>
                              </a:cubicBezTo>
                              <a:cubicBezTo>
                                <a:pt x="255" y="111"/>
                                <a:pt x="255" y="111"/>
                                <a:pt x="255" y="111"/>
                              </a:cubicBezTo>
                              <a:cubicBezTo>
                                <a:pt x="255" y="146"/>
                                <a:pt x="255" y="146"/>
                                <a:pt x="255" y="146"/>
                              </a:cubicBezTo>
                              <a:cubicBezTo>
                                <a:pt x="255" y="151"/>
                                <a:pt x="251" y="156"/>
                                <a:pt x="245" y="156"/>
                              </a:cubicBezTo>
                              <a:cubicBezTo>
                                <a:pt x="230" y="156"/>
                                <a:pt x="230" y="156"/>
                                <a:pt x="230" y="156"/>
                              </a:cubicBezTo>
                              <a:cubicBezTo>
                                <a:pt x="229" y="160"/>
                                <a:pt x="227" y="165"/>
                                <a:pt x="226" y="169"/>
                              </a:cubicBezTo>
                              <a:cubicBezTo>
                                <a:pt x="225" y="169"/>
                                <a:pt x="225" y="169"/>
                                <a:pt x="225" y="169"/>
                              </a:cubicBezTo>
                              <a:cubicBezTo>
                                <a:pt x="224" y="173"/>
                                <a:pt x="222" y="177"/>
                                <a:pt x="219" y="181"/>
                              </a:cubicBezTo>
                              <a:cubicBezTo>
                                <a:pt x="230" y="192"/>
                                <a:pt x="230" y="192"/>
                                <a:pt x="230" y="192"/>
                              </a:cubicBezTo>
                              <a:cubicBezTo>
                                <a:pt x="234" y="196"/>
                                <a:pt x="234" y="202"/>
                                <a:pt x="230" y="206"/>
                              </a:cubicBezTo>
                              <a:cubicBezTo>
                                <a:pt x="205" y="231"/>
                                <a:pt x="205" y="231"/>
                                <a:pt x="205" y="231"/>
                              </a:cubicBezTo>
                              <a:cubicBezTo>
                                <a:pt x="202" y="235"/>
                                <a:pt x="195" y="235"/>
                                <a:pt x="191" y="231"/>
                              </a:cubicBezTo>
                              <a:cubicBezTo>
                                <a:pt x="180" y="220"/>
                                <a:pt x="180" y="220"/>
                                <a:pt x="180" y="220"/>
                              </a:cubicBezTo>
                              <a:cubicBezTo>
                                <a:pt x="177" y="222"/>
                                <a:pt x="172" y="224"/>
                                <a:pt x="168" y="226"/>
                              </a:cubicBezTo>
                              <a:cubicBezTo>
                                <a:pt x="164" y="228"/>
                                <a:pt x="160" y="229"/>
                                <a:pt x="155" y="231"/>
                              </a:cubicBezTo>
                              <a:cubicBezTo>
                                <a:pt x="155" y="246"/>
                                <a:pt x="155" y="246"/>
                                <a:pt x="155" y="246"/>
                              </a:cubicBezTo>
                              <a:cubicBezTo>
                                <a:pt x="155" y="252"/>
                                <a:pt x="151" y="256"/>
                                <a:pt x="145" y="256"/>
                              </a:cubicBezTo>
                              <a:cubicBezTo>
                                <a:pt x="144" y="256"/>
                                <a:pt x="144" y="256"/>
                                <a:pt x="144" y="256"/>
                              </a:cubicBezTo>
                              <a:cubicBezTo>
                                <a:pt x="110" y="256"/>
                                <a:pt x="110" y="256"/>
                                <a:pt x="110" y="256"/>
                              </a:cubicBezTo>
                              <a:cubicBezTo>
                                <a:pt x="104" y="256"/>
                                <a:pt x="100" y="252"/>
                                <a:pt x="100" y="246"/>
                              </a:cubicBezTo>
                              <a:cubicBezTo>
                                <a:pt x="100" y="246"/>
                                <a:pt x="100" y="246"/>
                                <a:pt x="100" y="246"/>
                              </a:cubicBezTo>
                              <a:cubicBezTo>
                                <a:pt x="100" y="231"/>
                                <a:pt x="100" y="231"/>
                                <a:pt x="100" y="231"/>
                              </a:cubicBezTo>
                              <a:cubicBezTo>
                                <a:pt x="95" y="229"/>
                                <a:pt x="91" y="228"/>
                                <a:pt x="87" y="226"/>
                              </a:cubicBezTo>
                              <a:cubicBezTo>
                                <a:pt x="82" y="224"/>
                                <a:pt x="78" y="222"/>
                                <a:pt x="74" y="220"/>
                              </a:cubicBezTo>
                              <a:cubicBezTo>
                                <a:pt x="63" y="231"/>
                                <a:pt x="63" y="231"/>
                                <a:pt x="63" y="231"/>
                              </a:cubicBezTo>
                              <a:cubicBezTo>
                                <a:pt x="60" y="235"/>
                                <a:pt x="53" y="235"/>
                                <a:pt x="49" y="231"/>
                              </a:cubicBezTo>
                              <a:cubicBezTo>
                                <a:pt x="24" y="206"/>
                                <a:pt x="24" y="206"/>
                                <a:pt x="24" y="206"/>
                              </a:cubicBezTo>
                              <a:cubicBezTo>
                                <a:pt x="21" y="202"/>
                                <a:pt x="21" y="196"/>
                                <a:pt x="24" y="192"/>
                              </a:cubicBezTo>
                              <a:cubicBezTo>
                                <a:pt x="35" y="181"/>
                                <a:pt x="35" y="181"/>
                                <a:pt x="35" y="181"/>
                              </a:cubicBezTo>
                              <a:cubicBezTo>
                                <a:pt x="33" y="177"/>
                                <a:pt x="31" y="173"/>
                                <a:pt x="29" y="169"/>
                              </a:cubicBezTo>
                              <a:cubicBezTo>
                                <a:pt x="28" y="165"/>
                                <a:pt x="26" y="160"/>
                                <a:pt x="25" y="156"/>
                              </a:cubicBezTo>
                              <a:cubicBezTo>
                                <a:pt x="9" y="156"/>
                                <a:pt x="9" y="156"/>
                                <a:pt x="9" y="156"/>
                              </a:cubicBezTo>
                              <a:cubicBezTo>
                                <a:pt x="4" y="156"/>
                                <a:pt x="0" y="151"/>
                                <a:pt x="0" y="146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10"/>
                                <a:pt x="0" y="110"/>
                                <a:pt x="0" y="110"/>
                              </a:cubicBezTo>
                              <a:cubicBezTo>
                                <a:pt x="0" y="105"/>
                                <a:pt x="4" y="101"/>
                                <a:pt x="9" y="101"/>
                              </a:cubicBezTo>
                              <a:cubicBezTo>
                                <a:pt x="25" y="101"/>
                                <a:pt x="25" y="101"/>
                                <a:pt x="25" y="101"/>
                              </a:cubicBezTo>
                              <a:cubicBezTo>
                                <a:pt x="26" y="96"/>
                                <a:pt x="28" y="92"/>
                                <a:pt x="29" y="87"/>
                              </a:cubicBezTo>
                              <a:cubicBezTo>
                                <a:pt x="31" y="83"/>
                                <a:pt x="33" y="79"/>
                                <a:pt x="35" y="75"/>
                              </a:cubicBezTo>
                              <a:cubicBezTo>
                                <a:pt x="24" y="64"/>
                                <a:pt x="24" y="64"/>
                                <a:pt x="24" y="64"/>
                              </a:cubicBezTo>
                              <a:cubicBezTo>
                                <a:pt x="21" y="60"/>
                                <a:pt x="21" y="54"/>
                                <a:pt x="25" y="50"/>
                              </a:cubicBezTo>
                              <a:cubicBezTo>
                                <a:pt x="49" y="25"/>
                                <a:pt x="49" y="25"/>
                                <a:pt x="49" y="25"/>
                              </a:cubicBezTo>
                              <a:cubicBezTo>
                                <a:pt x="53" y="21"/>
                                <a:pt x="60" y="21"/>
                                <a:pt x="63" y="25"/>
                              </a:cubicBezTo>
                              <a:cubicBezTo>
                                <a:pt x="74" y="36"/>
                                <a:pt x="74" y="36"/>
                                <a:pt x="74" y="36"/>
                              </a:cubicBezTo>
                              <a:cubicBezTo>
                                <a:pt x="78" y="34"/>
                                <a:pt x="82" y="32"/>
                                <a:pt x="87" y="30"/>
                              </a:cubicBezTo>
                              <a:cubicBezTo>
                                <a:pt x="91" y="28"/>
                                <a:pt x="95" y="27"/>
                                <a:pt x="100" y="26"/>
                              </a:cubicBezTo>
                              <a:cubicBezTo>
                                <a:pt x="100" y="10"/>
                                <a:pt x="100" y="10"/>
                                <a:pt x="100" y="10"/>
                              </a:cubicBezTo>
                              <a:cubicBezTo>
                                <a:pt x="100" y="5"/>
                                <a:pt x="104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ubicBezTo>
                                <a:pt x="145" y="0"/>
                                <a:pt x="145" y="0"/>
                                <a:pt x="145" y="0"/>
                              </a:cubicBezTo>
                              <a:cubicBezTo>
                                <a:pt x="151" y="0"/>
                                <a:pt x="155" y="5"/>
                                <a:pt x="155" y="10"/>
                              </a:cubicBezTo>
                              <a:cubicBezTo>
                                <a:pt x="155" y="10"/>
                                <a:pt x="155" y="10"/>
                                <a:pt x="155" y="10"/>
                              </a:cubicBezTo>
                              <a:cubicBezTo>
                                <a:pt x="155" y="26"/>
                                <a:pt x="155" y="26"/>
                                <a:pt x="155" y="26"/>
                              </a:cubicBezTo>
                              <a:close/>
                              <a:moveTo>
                                <a:pt x="160" y="48"/>
                              </a:moveTo>
                              <a:cubicBezTo>
                                <a:pt x="160" y="48"/>
                                <a:pt x="160" y="48"/>
                                <a:pt x="160" y="48"/>
                              </a:cubicBezTo>
                              <a:cubicBezTo>
                                <a:pt x="155" y="46"/>
                                <a:pt x="150" y="44"/>
                                <a:pt x="144" y="43"/>
                              </a:cubicBezTo>
                              <a:cubicBezTo>
                                <a:pt x="139" y="43"/>
                                <a:pt x="135" y="38"/>
                                <a:pt x="135" y="33"/>
                              </a:cubicBezTo>
                              <a:cubicBezTo>
                                <a:pt x="135" y="20"/>
                                <a:pt x="135" y="20"/>
                                <a:pt x="135" y="20"/>
                              </a:cubicBezTo>
                              <a:cubicBezTo>
                                <a:pt x="119" y="20"/>
                                <a:pt x="119" y="20"/>
                                <a:pt x="119" y="20"/>
                              </a:cubicBezTo>
                              <a:cubicBezTo>
                                <a:pt x="119" y="33"/>
                                <a:pt x="119" y="33"/>
                                <a:pt x="119" y="33"/>
                              </a:cubicBezTo>
                              <a:cubicBezTo>
                                <a:pt x="119" y="38"/>
                                <a:pt x="116" y="42"/>
                                <a:pt x="111" y="43"/>
                              </a:cubicBezTo>
                              <a:cubicBezTo>
                                <a:pt x="106" y="44"/>
                                <a:pt x="100" y="46"/>
                                <a:pt x="94" y="48"/>
                              </a:cubicBezTo>
                              <a:cubicBezTo>
                                <a:pt x="89" y="50"/>
                                <a:pt x="84" y="53"/>
                                <a:pt x="79" y="57"/>
                              </a:cubicBezTo>
                              <a:cubicBezTo>
                                <a:pt x="79" y="57"/>
                                <a:pt x="79" y="57"/>
                                <a:pt x="79" y="57"/>
                              </a:cubicBezTo>
                              <a:cubicBezTo>
                                <a:pt x="75" y="59"/>
                                <a:pt x="69" y="59"/>
                                <a:pt x="66" y="55"/>
                              </a:cubicBezTo>
                              <a:cubicBezTo>
                                <a:pt x="56" y="46"/>
                                <a:pt x="56" y="46"/>
                                <a:pt x="56" y="46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54" y="67"/>
                                <a:pt x="54" y="67"/>
                                <a:pt x="54" y="67"/>
                              </a:cubicBezTo>
                              <a:cubicBezTo>
                                <a:pt x="58" y="70"/>
                                <a:pt x="59" y="75"/>
                                <a:pt x="56" y="79"/>
                              </a:cubicBezTo>
                              <a:cubicBezTo>
                                <a:pt x="53" y="84"/>
                                <a:pt x="50" y="89"/>
                                <a:pt x="47" y="95"/>
                              </a:cubicBezTo>
                              <a:cubicBezTo>
                                <a:pt x="45" y="100"/>
                                <a:pt x="44" y="106"/>
                                <a:pt x="42" y="111"/>
                              </a:cubicBezTo>
                              <a:cubicBezTo>
                                <a:pt x="42" y="116"/>
                                <a:pt x="38" y="120"/>
                                <a:pt x="33" y="120"/>
                              </a:cubicBezTo>
                              <a:cubicBezTo>
                                <a:pt x="19" y="120"/>
                                <a:pt x="19" y="120"/>
                                <a:pt x="19" y="120"/>
                              </a:cubicBezTo>
                              <a:cubicBezTo>
                                <a:pt x="19" y="136"/>
                                <a:pt x="19" y="136"/>
                                <a:pt x="19" y="136"/>
                              </a:cubicBezTo>
                              <a:cubicBezTo>
                                <a:pt x="33" y="136"/>
                                <a:pt x="33" y="136"/>
                                <a:pt x="33" y="136"/>
                              </a:cubicBezTo>
                              <a:cubicBezTo>
                                <a:pt x="37" y="136"/>
                                <a:pt x="41" y="139"/>
                                <a:pt x="42" y="144"/>
                              </a:cubicBezTo>
                              <a:cubicBezTo>
                                <a:pt x="43" y="150"/>
                                <a:pt x="45" y="156"/>
                                <a:pt x="47" y="161"/>
                              </a:cubicBezTo>
                              <a:cubicBezTo>
                                <a:pt x="50" y="167"/>
                                <a:pt x="53" y="172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6" y="177"/>
                                <a:pt x="56" y="177"/>
                                <a:pt x="56" y="177"/>
                              </a:cubicBezTo>
                              <a:cubicBezTo>
                                <a:pt x="59" y="181"/>
                                <a:pt x="58" y="186"/>
                                <a:pt x="55" y="189"/>
                              </a:cubicBezTo>
                              <a:cubicBezTo>
                                <a:pt x="45" y="199"/>
                                <a:pt x="45" y="199"/>
                                <a:pt x="45" y="199"/>
                              </a:cubicBezTo>
                              <a:cubicBezTo>
                                <a:pt x="56" y="210"/>
                                <a:pt x="56" y="210"/>
                                <a:pt x="56" y="210"/>
                              </a:cubicBezTo>
                              <a:cubicBezTo>
                                <a:pt x="66" y="201"/>
                                <a:pt x="66" y="201"/>
                                <a:pt x="66" y="201"/>
                              </a:cubicBezTo>
                              <a:cubicBezTo>
                                <a:pt x="69" y="198"/>
                                <a:pt x="74" y="197"/>
                                <a:pt x="79" y="200"/>
                              </a:cubicBezTo>
                              <a:cubicBezTo>
                                <a:pt x="83" y="203"/>
                                <a:pt x="89" y="206"/>
                                <a:pt x="94" y="208"/>
                              </a:cubicBezTo>
                              <a:cubicBezTo>
                                <a:pt x="100" y="210"/>
                                <a:pt x="105" y="212"/>
                                <a:pt x="111" y="213"/>
                              </a:cubicBezTo>
                              <a:cubicBezTo>
                                <a:pt x="116" y="213"/>
                                <a:pt x="119" y="218"/>
                                <a:pt x="119" y="223"/>
                              </a:cubicBezTo>
                              <a:cubicBezTo>
                                <a:pt x="119" y="236"/>
                                <a:pt x="119" y="236"/>
                                <a:pt x="119" y="236"/>
                              </a:cubicBezTo>
                              <a:cubicBezTo>
                                <a:pt x="135" y="236"/>
                                <a:pt x="135" y="236"/>
                                <a:pt x="135" y="236"/>
                              </a:cubicBezTo>
                              <a:cubicBezTo>
                                <a:pt x="135" y="223"/>
                                <a:pt x="135" y="223"/>
                                <a:pt x="135" y="223"/>
                              </a:cubicBezTo>
                              <a:cubicBezTo>
                                <a:pt x="135" y="218"/>
                                <a:pt x="139" y="214"/>
                                <a:pt x="143" y="213"/>
                              </a:cubicBezTo>
                              <a:cubicBezTo>
                                <a:pt x="149" y="212"/>
                                <a:pt x="155" y="210"/>
                                <a:pt x="160" y="208"/>
                              </a:cubicBezTo>
                              <a:cubicBezTo>
                                <a:pt x="166" y="206"/>
                                <a:pt x="171" y="203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76" y="200"/>
                                <a:pt x="176" y="200"/>
                                <a:pt x="176" y="200"/>
                              </a:cubicBezTo>
                              <a:cubicBezTo>
                                <a:pt x="180" y="197"/>
                                <a:pt x="185" y="197"/>
                                <a:pt x="189" y="201"/>
                              </a:cubicBezTo>
                              <a:cubicBezTo>
                                <a:pt x="198" y="210"/>
                                <a:pt x="198" y="210"/>
                                <a:pt x="198" y="210"/>
                              </a:cubicBezTo>
                              <a:cubicBezTo>
                                <a:pt x="210" y="199"/>
                                <a:pt x="210" y="199"/>
                                <a:pt x="210" y="199"/>
                              </a:cubicBezTo>
                              <a:cubicBezTo>
                                <a:pt x="200" y="190"/>
                                <a:pt x="200" y="190"/>
                                <a:pt x="200" y="190"/>
                              </a:cubicBezTo>
                              <a:cubicBezTo>
                                <a:pt x="197" y="186"/>
                                <a:pt x="196" y="181"/>
                                <a:pt x="199" y="177"/>
                              </a:cubicBezTo>
                              <a:cubicBezTo>
                                <a:pt x="202" y="172"/>
                                <a:pt x="205" y="167"/>
                                <a:pt x="207" y="162"/>
                              </a:cubicBezTo>
                              <a:cubicBezTo>
                                <a:pt x="207" y="161"/>
                                <a:pt x="207" y="161"/>
                                <a:pt x="207" y="161"/>
                              </a:cubicBezTo>
                              <a:cubicBezTo>
                                <a:pt x="210" y="156"/>
                                <a:pt x="211" y="151"/>
                                <a:pt x="212" y="145"/>
                              </a:cubicBezTo>
                              <a:cubicBezTo>
                                <a:pt x="213" y="140"/>
                                <a:pt x="217" y="136"/>
                                <a:pt x="222" y="136"/>
                              </a:cubicBezTo>
                              <a:cubicBezTo>
                                <a:pt x="236" y="136"/>
                                <a:pt x="236" y="136"/>
                                <a:pt x="236" y="136"/>
                              </a:cubicBezTo>
                              <a:cubicBezTo>
                                <a:pt x="236" y="120"/>
                                <a:pt x="236" y="120"/>
                                <a:pt x="236" y="120"/>
                              </a:cubicBezTo>
                              <a:cubicBezTo>
                                <a:pt x="222" y="120"/>
                                <a:pt x="222" y="120"/>
                                <a:pt x="222" y="120"/>
                              </a:cubicBezTo>
                              <a:cubicBezTo>
                                <a:pt x="217" y="120"/>
                                <a:pt x="213" y="117"/>
                                <a:pt x="212" y="112"/>
                              </a:cubicBezTo>
                              <a:cubicBezTo>
                                <a:pt x="211" y="106"/>
                                <a:pt x="210" y="100"/>
                                <a:pt x="207" y="95"/>
                              </a:cubicBezTo>
                              <a:cubicBezTo>
                                <a:pt x="205" y="89"/>
                                <a:pt x="202" y="84"/>
                                <a:pt x="199" y="79"/>
                              </a:cubicBezTo>
                              <a:cubicBezTo>
                                <a:pt x="199" y="79"/>
                                <a:pt x="199" y="79"/>
                                <a:pt x="199" y="79"/>
                              </a:cubicBezTo>
                              <a:cubicBezTo>
                                <a:pt x="196" y="75"/>
                                <a:pt x="197" y="70"/>
                                <a:pt x="200" y="67"/>
                              </a:cubicBezTo>
                              <a:cubicBezTo>
                                <a:pt x="210" y="57"/>
                                <a:pt x="210" y="57"/>
                                <a:pt x="210" y="57"/>
                              </a:cubicBezTo>
                              <a:cubicBezTo>
                                <a:pt x="198" y="46"/>
                                <a:pt x="198" y="46"/>
                                <a:pt x="198" y="46"/>
                              </a:cubicBezTo>
                              <a:cubicBezTo>
                                <a:pt x="189" y="55"/>
                                <a:pt x="189" y="55"/>
                                <a:pt x="189" y="55"/>
                              </a:cubicBezTo>
                              <a:cubicBezTo>
                                <a:pt x="186" y="59"/>
                                <a:pt x="180" y="59"/>
                                <a:pt x="176" y="57"/>
                              </a:cubicBezTo>
                              <a:cubicBezTo>
                                <a:pt x="171" y="53"/>
                                <a:pt x="166" y="50"/>
                                <a:pt x="160" y="48"/>
                              </a:cubicBezTo>
                              <a:close/>
                              <a:moveTo>
                                <a:pt x="152" y="104"/>
                              </a:moveTo>
                              <a:cubicBezTo>
                                <a:pt x="152" y="104"/>
                                <a:pt x="152" y="104"/>
                                <a:pt x="152" y="104"/>
                              </a:cubicBezTo>
                              <a:cubicBezTo>
                                <a:pt x="145" y="98"/>
                                <a:pt x="137" y="94"/>
                                <a:pt x="127" y="94"/>
                              </a:cubicBezTo>
                              <a:cubicBezTo>
                                <a:pt x="118" y="94"/>
                                <a:pt x="109" y="98"/>
                                <a:pt x="103" y="104"/>
                              </a:cubicBezTo>
                              <a:cubicBezTo>
                                <a:pt x="97" y="110"/>
                                <a:pt x="93" y="119"/>
                                <a:pt x="93" y="128"/>
                              </a:cubicBezTo>
                              <a:cubicBezTo>
                                <a:pt x="93" y="138"/>
                                <a:pt x="97" y="146"/>
                                <a:pt x="103" y="152"/>
                              </a:cubicBezTo>
                              <a:cubicBezTo>
                                <a:pt x="109" y="159"/>
                                <a:pt x="118" y="162"/>
                                <a:pt x="127" y="162"/>
                              </a:cubicBezTo>
                              <a:cubicBezTo>
                                <a:pt x="137" y="162"/>
                                <a:pt x="145" y="159"/>
                                <a:pt x="152" y="152"/>
                              </a:cubicBezTo>
                              <a:cubicBezTo>
                                <a:pt x="158" y="146"/>
                                <a:pt x="162" y="138"/>
                                <a:pt x="162" y="128"/>
                              </a:cubicBezTo>
                              <a:cubicBezTo>
                                <a:pt x="162" y="119"/>
                                <a:pt x="158" y="110"/>
                                <a:pt x="152" y="10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37" o:spid="_x0000_s1026" o:spt="100" style="position:absolute;left:0pt;margin-left:-24.95pt;margin-top:488.9pt;height:13.5pt;width:13.5pt;z-index:251673600;mso-width-relative:page;mso-height-relative:page;" fillcolor="#FFFFFF" filled="t" stroked="f" coordsize="255,256" o:gfxdata="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" path="m127,82c140,82,152,87,160,96c168,104,174,115,174,128c174,141,168,152,160,161c152,169,140,174,127,174c115,174,103,169,95,161c86,152,81,141,81,128c81,115,86,104,95,96c103,87,115,82,127,82xm155,26c155,26,155,26,155,26c160,27,164,28,168,30c172,32,177,34,180,36c191,25,191,25,191,25c195,21,202,21,205,25c230,50,230,50,230,50c234,54,234,60,230,64c219,75,219,75,219,75c222,79,224,83,226,88c227,92,229,96,230,101c245,101,245,101,245,101c251,101,255,105,255,110c255,111,255,111,255,111c255,146,255,146,255,146c255,151,251,156,245,156c230,156,230,156,230,156c229,160,227,165,226,169c225,169,225,169,225,169c224,173,222,177,219,181c230,192,230,192,230,192c234,196,234,202,230,206c205,231,205,231,205,231c202,235,195,235,191,231c180,220,180,220,180,220c177,222,172,224,168,226c164,228,160,229,155,231c155,246,155,246,155,246c155,252,151,256,145,256c144,256,144,256,144,256c110,256,110,256,110,256c104,256,100,252,100,246c100,246,100,246,100,246c100,231,100,231,100,231c95,229,91,228,87,226c82,224,78,222,74,220c63,231,63,231,63,231c60,235,53,235,49,231c24,206,24,206,24,206c21,202,21,196,24,192c35,181,35,181,35,181c33,177,31,173,29,169c28,165,26,160,25,156c9,156,9,156,9,156c4,156,0,151,0,146c0,145,0,145,0,145c0,110,0,110,0,110c0,105,4,101,9,101c25,101,25,101,25,101c26,96,28,92,29,87c31,83,33,79,35,75c24,64,24,64,24,64c21,60,21,54,25,50c49,25,49,25,49,25c53,21,60,21,63,25c74,36,74,36,74,36c78,34,82,32,87,30c91,28,95,27,100,26c100,10,100,10,100,10c100,5,104,0,110,0c110,0,110,0,110,0c145,0,145,0,145,0c151,0,155,5,155,10c155,10,155,10,155,10c155,26,155,26,155,26xm160,48c160,48,160,48,160,48c155,46,150,44,144,43c139,43,135,38,135,33c135,20,135,20,135,20c119,20,119,20,119,20c119,33,119,33,119,33c119,38,116,42,111,43c106,44,100,46,94,48c89,50,84,53,79,57c79,57,79,57,79,57c75,59,69,59,66,55c56,46,56,46,56,46c45,57,45,57,45,57c54,67,54,67,54,67c58,70,59,75,56,79c53,84,50,89,47,95c45,100,44,106,42,111c42,116,38,120,33,120c19,120,19,120,19,120c19,136,19,136,19,136c33,136,33,136,33,136c37,136,41,139,42,144c43,150,45,156,47,161c50,167,53,172,56,177c56,177,56,177,56,177c56,177,56,177,56,177c59,181,58,186,55,189c45,199,45,199,45,199c56,210,56,210,56,210c66,201,66,201,66,201c69,198,74,197,79,200c83,203,89,206,94,208c100,210,105,212,111,213c116,213,119,218,119,223c119,236,119,236,119,236c135,236,135,236,135,236c135,223,135,223,135,223c135,218,139,214,143,213c149,212,155,210,160,208c166,206,171,203,176,200c176,200,176,200,176,200c176,200,176,200,176,200c180,197,185,197,189,201c198,210,198,210,198,210c210,199,210,199,210,199c200,190,200,190,200,190c197,186,196,181,199,177c202,172,205,167,207,162c207,161,207,161,207,161c210,156,211,151,212,145c213,140,217,136,222,136c236,136,236,136,236,136c236,120,236,120,236,120c222,120,222,120,222,120c217,120,213,117,212,112c211,106,210,100,207,95c205,89,202,84,199,79c199,79,199,79,199,79c196,75,197,70,200,67c210,57,210,57,210,57c198,46,198,46,198,46c189,55,189,55,189,55c186,59,180,59,176,57c171,53,166,50,160,48xm152,104c152,104,152,104,152,104c145,98,137,94,127,94c118,94,109,98,103,104c97,110,93,119,93,128c93,138,97,146,103,152c109,159,118,162,127,162c137,162,145,159,152,152c158,146,162,138,162,128c162,119,158,110,152,104xe">
                <v:path o:connectlocs="220980,161872;120650,203604;161290,103699;213360,37938;260350,31615;278130,94846;311150,127727;323850,184635;287020,213721;292100,242808;242570,292128;196850,292128;182880,323744;127000,311097;93980,278217;30480,260512;36830,213721;0,184635;11430,127727;44450,94846;62230,31615;110490,37938;139700,0;196850,12646;203200,60702;171450,41732;151130,41732;100330,72083;71120,58172;71120,99905;41910,151755;41910,171989;71120,223838;69850,239014;83820,254189;140970,269365;171450,298451;203200,263042;223520,252925;266700,251660;262890,204869;281940,171989;281940,151755;252730,99905;266700,72083;223520,72083;193040,131521;118110,161872;193040,192223" o:connectangles="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-492760</wp:posOffset>
                </wp:positionH>
                <wp:positionV relativeFrom="paragraph">
                  <wp:posOffset>6166485</wp:posOffset>
                </wp:positionV>
                <wp:extent cx="1500505" cy="270510"/>
                <wp:effectExtent l="0" t="0" r="23495" b="8890"/>
                <wp:wrapNone/>
                <wp:docPr id="3" name="任意多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270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27330"/>
                            </a:cxn>
                            <a:cxn ang="0">
                              <a:pos x="220345" y="0"/>
                            </a:cxn>
                            <a:cxn ang="0">
                              <a:pos x="3825240" y="0"/>
                            </a:cxn>
                            <a:cxn ang="0">
                              <a:pos x="4059555" y="227330"/>
                            </a:cxn>
                            <a:cxn ang="0">
                              <a:pos x="3817620" y="454025"/>
                            </a:cxn>
                            <a:cxn ang="0">
                              <a:pos x="227330" y="483870"/>
                            </a:cxn>
                            <a:cxn ang="0">
                              <a:pos x="0" y="227330"/>
                            </a:cxn>
                          </a:cxnLst>
                          <a:pathLst>
                            <a:path w="2310" h="426">
                              <a:moveTo>
                                <a:pt x="66" y="195"/>
                              </a:moveTo>
                              <a:lnTo>
                                <a:pt x="0" y="0"/>
                              </a:lnTo>
                              <a:lnTo>
                                <a:pt x="2136" y="0"/>
                              </a:lnTo>
                              <a:lnTo>
                                <a:pt x="2310" y="215"/>
                              </a:lnTo>
                              <a:lnTo>
                                <a:pt x="2132" y="426"/>
                              </a:lnTo>
                              <a:lnTo>
                                <a:pt x="1" y="425"/>
                              </a:lnTo>
                              <a:lnTo>
                                <a:pt x="66" y="1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6F7B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38" o:spid="_x0000_s1026" o:spt="100" style="position:absolute;left:0pt;margin-left:-38.8pt;margin-top:485.55pt;height:21.3pt;width:118.15pt;z-index:251661312;v-text-anchor:middle;mso-width-relative:page;mso-height-relative:page;" fillcolor="#6A6F7B" filled="t" stroked="f" coordsize="2310,426" o:gfxdata="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dvlGc9kAAAAMAQAADwAAAAAAAAABACAAAAA4AAAAZHJzL2Rvd25y&#10;ZXYueG1sUEsBAhQAFAAAAAgAh07iQJ0gOg6SAgAAIwYAAA4AAAAAAAAAAQAgAAAAPgEAAGRycy9l&#10;Mm9Eb2MueG1sUEsFBgAAAAAGAAYAWQEAAEIGAAAAAA==&#10;" path="m66,195l0,0,2136,0,2310,215,2132,426,1,425,66,195xe">
                <v:path o:connectlocs="0,227330;220345,0;3825240,0;4059555,227330;3817620,454025;227330,483870;0,227330" o:connectangles="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6087745</wp:posOffset>
                </wp:positionV>
                <wp:extent cx="935355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8pt;margin-top:479.35pt;height:30.5pt;width:73.65pt;z-index:251691008;mso-width-relative:page;mso-height-relative:page;" filled="f" stroked="f" coordsize="21600,21600" o:gfxdata="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C/zAFZ2wAAAAsBAAAPAAAAAAAAAAEAIAAAADgAAABkcnMv&#10;ZG93bnJldi54bWxQSwECFAAUAAAACACHTuJADrdJ8SMCAAAnBAAADgAAAAAAAAABACAAAABA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-527050</wp:posOffset>
                </wp:positionH>
                <wp:positionV relativeFrom="paragraph">
                  <wp:posOffset>6597650</wp:posOffset>
                </wp:positionV>
                <wp:extent cx="6919595" cy="80899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943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 w:val="22"/>
                                <w:szCs w:val="24"/>
                              </w:rPr>
                              <w:t>英语能力：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</w:rPr>
                              <w:t>大学英语六级（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  <w:t>580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</w:rPr>
                              <w:t>具有一定的英文听说读写的能力；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 w:val="22"/>
                                <w:szCs w:val="24"/>
                              </w:rPr>
                              <w:t>专业证书：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</w:rPr>
                              <w:t>注册会计师（已通过《会计》《税法》《经济法》）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1.5pt;margin-top:519.5pt;height:63.7pt;width:544.85pt;z-index:251685888;mso-width-relative:margin;mso-height-relative:margin;" filled="f" stroked="f" coordsize="21600,21600" o:gfxdata="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By7yiPbAAAADgEAAA8AAAAAAAAAAQAgAAAAOAAAAGRy&#10;cy9kb3ducmV2LnhtbFBLAQIUABQAAAAIAIdO4kAQhrCoJQIAACgEAAAOAAAAAAAAAAEAIAAAAEA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 w:val="22"/>
                          <w:szCs w:val="24"/>
                        </w:rPr>
                        <w:t>英语能力：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</w:rPr>
                        <w:t>大学英语六级（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val="en-US" w:eastAsia="zh-CN"/>
                        </w:rPr>
                        <w:t>580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</w:rPr>
                        <w:t>具有一定的英文听说读写的能力；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 w:val="22"/>
                          <w:szCs w:val="24"/>
                        </w:rPr>
                        <w:t>专业证书：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</w:rPr>
                        <w:t>注册会计师（已通过《会计》《税法》《经济法》）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2667635</wp:posOffset>
                </wp:positionV>
                <wp:extent cx="143510" cy="133350"/>
                <wp:effectExtent l="0" t="0" r="8890" b="20320"/>
                <wp:wrapNone/>
                <wp:docPr id="24" name="任意多边形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142875" y="3787775"/>
                          <a:ext cx="181610" cy="1689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8" y="63"/>
                            </a:cxn>
                            <a:cxn ang="0">
                              <a:pos x="52" y="59"/>
                            </a:cxn>
                            <a:cxn ang="0">
                              <a:pos x="67" y="59"/>
                            </a:cxn>
                            <a:cxn ang="0">
                              <a:pos x="70" y="63"/>
                            </a:cxn>
                            <a:cxn ang="0">
                              <a:pos x="70" y="68"/>
                            </a:cxn>
                            <a:cxn ang="0">
                              <a:pos x="67" y="72"/>
                            </a:cxn>
                            <a:cxn ang="0">
                              <a:pos x="52" y="72"/>
                            </a:cxn>
                            <a:cxn ang="0">
                              <a:pos x="48" y="68"/>
                            </a:cxn>
                            <a:cxn ang="0">
                              <a:pos x="48" y="63"/>
                            </a:cxn>
                            <a:cxn ang="0">
                              <a:pos x="35" y="20"/>
                            </a:cxn>
                            <a:cxn ang="0">
                              <a:pos x="4" y="20"/>
                            </a:cxn>
                            <a:cxn ang="0">
                              <a:pos x="0" y="26"/>
                            </a:cxn>
                            <a:cxn ang="0">
                              <a:pos x="0" y="46"/>
                            </a:cxn>
                            <a:cxn ang="0">
                              <a:pos x="37" y="61"/>
                            </a:cxn>
                            <a:cxn ang="0">
                              <a:pos x="42" y="61"/>
                            </a:cxn>
                            <a:cxn ang="0">
                              <a:pos x="42" y="57"/>
                            </a:cxn>
                            <a:cxn ang="0">
                              <a:pos x="46" y="54"/>
                            </a:cxn>
                            <a:cxn ang="0">
                              <a:pos x="70" y="54"/>
                            </a:cxn>
                            <a:cxn ang="0">
                              <a:pos x="76" y="57"/>
                            </a:cxn>
                            <a:cxn ang="0">
                              <a:pos x="76" y="61"/>
                            </a:cxn>
                            <a:cxn ang="0">
                              <a:pos x="82" y="61"/>
                            </a:cxn>
                            <a:cxn ang="0">
                              <a:pos x="119" y="46"/>
                            </a:cxn>
                            <a:cxn ang="0">
                              <a:pos x="119" y="25"/>
                            </a:cxn>
                            <a:cxn ang="0">
                              <a:pos x="115" y="20"/>
                            </a:cxn>
                            <a:cxn ang="0">
                              <a:pos x="83" y="20"/>
                            </a:cxn>
                            <a:cxn ang="0">
                              <a:pos x="35" y="20"/>
                            </a:cxn>
                            <a:cxn ang="0">
                              <a:pos x="74" y="20"/>
                            </a:cxn>
                            <a:cxn ang="0">
                              <a:pos x="74" y="13"/>
                            </a:cxn>
                            <a:cxn ang="0">
                              <a:pos x="72" y="9"/>
                            </a:cxn>
                            <a:cxn ang="0">
                              <a:pos x="47" y="9"/>
                            </a:cxn>
                            <a:cxn ang="0">
                              <a:pos x="44" y="13"/>
                            </a:cxn>
                            <a:cxn ang="0">
                              <a:pos x="44" y="20"/>
                            </a:cxn>
                            <a:cxn ang="0">
                              <a:pos x="35" y="20"/>
                            </a:cxn>
                            <a:cxn ang="0">
                              <a:pos x="35" y="7"/>
                            </a:cxn>
                            <a:cxn ang="0">
                              <a:pos x="41" y="1"/>
                            </a:cxn>
                            <a:cxn ang="0">
                              <a:pos x="77" y="1"/>
                            </a:cxn>
                            <a:cxn ang="0">
                              <a:pos x="84" y="7"/>
                            </a:cxn>
                            <a:cxn ang="0">
                              <a:pos x="83" y="20"/>
                            </a:cxn>
                            <a:cxn ang="0">
                              <a:pos x="74" y="20"/>
                            </a:cxn>
                            <a:cxn ang="0">
                              <a:pos x="119" y="50"/>
                            </a:cxn>
                            <a:cxn ang="0">
                              <a:pos x="119" y="105"/>
                            </a:cxn>
                            <a:cxn ang="0">
                              <a:pos x="113" y="111"/>
                            </a:cxn>
                            <a:cxn ang="0">
                              <a:pos x="5" y="111"/>
                            </a:cxn>
                            <a:cxn ang="0">
                              <a:pos x="0" y="106"/>
                            </a:cxn>
                            <a:cxn ang="0">
                              <a:pos x="0" y="50"/>
                            </a:cxn>
                            <a:cxn ang="0">
                              <a:pos x="43" y="67"/>
                            </a:cxn>
                            <a:cxn ang="0">
                              <a:pos x="43" y="72"/>
                            </a:cxn>
                            <a:cxn ang="0">
                              <a:pos x="48" y="78"/>
                            </a:cxn>
                            <a:cxn ang="0">
                              <a:pos x="70" y="78"/>
                            </a:cxn>
                            <a:cxn ang="0">
                              <a:pos x="76" y="72"/>
                            </a:cxn>
                            <a:cxn ang="0">
                              <a:pos x="76" y="67"/>
                            </a:cxn>
                            <a:cxn ang="0">
                              <a:pos x="119" y="50"/>
                            </a:cxn>
                            <a:cxn ang="0">
                              <a:pos x="119" y="50"/>
                            </a:cxn>
                            <a:cxn ang="0">
                              <a:pos x="119" y="50"/>
                            </a:cxn>
                          </a:cxnLst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21" o:spid="_x0000_s1026" o:spt="100" style="position:absolute;left:0pt;margin-left:-30.3pt;margin-top:210.05pt;height:10.5pt;width:11.3pt;z-index:251702272;mso-width-relative:page;mso-height-relative:page;" fillcolor="#FFFFFF" filled="t" stroked="f" coordsize="120,112" o:gfxdata="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48,63;52,59;67,59;70,63;70,68;67,72;52,72;48,68;48,63;35,20;4,20;0,26;0,46;37,61;42,61;42,57;46,54;70,54;76,57;76,61;82,61;119,46;119,25;115,20;83,20;35,20;74,20;74,13;72,9;47,9;44,13;44,20;35,20;35,7;41,1;77,1;84,7;83,20;74,20;119,50;119,105;113,111;5,111;0,106;0,50;43,67;43,72;48,78;70,78;76,72;76,67;119,50;119,50;119,5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-492760</wp:posOffset>
                </wp:positionH>
                <wp:positionV relativeFrom="paragraph">
                  <wp:posOffset>2594610</wp:posOffset>
                </wp:positionV>
                <wp:extent cx="1500505" cy="270510"/>
                <wp:effectExtent l="0" t="0" r="23495" b="8890"/>
                <wp:wrapNone/>
                <wp:docPr id="8" name="任意多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270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27330"/>
                            </a:cxn>
                            <a:cxn ang="0">
                              <a:pos x="220345" y="0"/>
                            </a:cxn>
                            <a:cxn ang="0">
                              <a:pos x="3825240" y="0"/>
                            </a:cxn>
                            <a:cxn ang="0">
                              <a:pos x="4059555" y="227330"/>
                            </a:cxn>
                            <a:cxn ang="0">
                              <a:pos x="3817620" y="454025"/>
                            </a:cxn>
                            <a:cxn ang="0">
                              <a:pos x="227330" y="483870"/>
                            </a:cxn>
                            <a:cxn ang="0">
                              <a:pos x="0" y="227330"/>
                            </a:cxn>
                          </a:cxnLst>
                          <a:pathLst>
                            <a:path w="2310" h="426">
                              <a:moveTo>
                                <a:pt x="66" y="195"/>
                              </a:moveTo>
                              <a:lnTo>
                                <a:pt x="0" y="0"/>
                              </a:lnTo>
                              <a:lnTo>
                                <a:pt x="2136" y="0"/>
                              </a:lnTo>
                              <a:lnTo>
                                <a:pt x="2310" y="215"/>
                              </a:lnTo>
                              <a:lnTo>
                                <a:pt x="2132" y="426"/>
                              </a:lnTo>
                              <a:lnTo>
                                <a:pt x="1" y="425"/>
                              </a:lnTo>
                              <a:lnTo>
                                <a:pt x="66" y="1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6F7B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38" o:spid="_x0000_s1026" o:spt="100" style="position:absolute;left:0pt;margin-left:-38.8pt;margin-top:204.3pt;height:21.3pt;width:118.15pt;z-index:251675648;v-text-anchor:middle;mso-width-relative:page;mso-height-relative:page;" fillcolor="#6A6F7B" filled="t" stroked="f" coordsize="2310,426" o:gfxdata="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BYAAABkcnMv&#10;UEsBAhQAFAAAAAgAh07iQFvwn7vYAAAACwEAAA8AAAAAAAAAAQAgAAAAOAAAAGRycy9kb3ducmV2&#10;LnhtbFBLAQIUABQAAAAIAIdO4kC9bJKNkQIAACMGAAAOAAAAAAAAAAEAIAAAAD0BAABkcnMvZTJv&#10;RG9jLnhtbFBLBQYAAAAABgAGAFkBAABABgAAAAA=&#10;" path="m66,195l0,0,2136,0,2310,215,2132,426,1,425,66,195xe">
                <v:path o:connectlocs="0,227330;220345,0;3825240,0;4059555,227330;3817620,454025;227330,483870;0,227330" o:connectangles="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-492760</wp:posOffset>
                </wp:positionH>
                <wp:positionV relativeFrom="paragraph">
                  <wp:posOffset>1031875</wp:posOffset>
                </wp:positionV>
                <wp:extent cx="1500505" cy="270510"/>
                <wp:effectExtent l="0" t="0" r="23495" b="8890"/>
                <wp:wrapNone/>
                <wp:docPr id="9" name="任意多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270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227330"/>
                            </a:cxn>
                            <a:cxn ang="0">
                              <a:pos x="220345" y="0"/>
                            </a:cxn>
                            <a:cxn ang="0">
                              <a:pos x="3825240" y="0"/>
                            </a:cxn>
                            <a:cxn ang="0">
                              <a:pos x="4059555" y="227330"/>
                            </a:cxn>
                            <a:cxn ang="0">
                              <a:pos x="3817620" y="454025"/>
                            </a:cxn>
                            <a:cxn ang="0">
                              <a:pos x="227330" y="483870"/>
                            </a:cxn>
                            <a:cxn ang="0">
                              <a:pos x="0" y="227330"/>
                            </a:cxn>
                          </a:cxnLst>
                          <a:pathLst>
                            <a:path w="2310" h="426">
                              <a:moveTo>
                                <a:pt x="66" y="195"/>
                              </a:moveTo>
                              <a:lnTo>
                                <a:pt x="0" y="0"/>
                              </a:lnTo>
                              <a:lnTo>
                                <a:pt x="2136" y="0"/>
                              </a:lnTo>
                              <a:lnTo>
                                <a:pt x="2310" y="215"/>
                              </a:lnTo>
                              <a:lnTo>
                                <a:pt x="2132" y="426"/>
                              </a:lnTo>
                              <a:lnTo>
                                <a:pt x="1" y="425"/>
                              </a:lnTo>
                              <a:lnTo>
                                <a:pt x="66" y="1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6F7B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38" o:spid="_x0000_s1026" o:spt="100" style="position:absolute;left:0pt;margin-left:-38.8pt;margin-top:81.25pt;height:21.3pt;width:118.15pt;z-index:251676672;v-text-anchor:middle;mso-width-relative:page;mso-height-relative:page;" fillcolor="#6A6F7B" filled="t" stroked="f" coordsize="2310,426" o:gfxdata="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BSlhSH2AAAAAsBAAAPAAAAAAAAAAEAIAAAADgAAABkcnMvZG93bnJl&#10;di54bWxQSwECFAAUAAAACACHTuJA+K/6DZICAAAjBgAADgAAAAAAAAABACAAAAA9AQAAZHJzL2Uy&#10;b0RvYy54bWxQSwUGAAAAAAYABgBZAQAAQQYAAAAA&#10;" path="m66,195l0,0,2136,0,2310,215,2132,426,1,425,66,195xe">
                <v:path o:connectlocs="0,227330;220345,0;3825240,0;4059555,227330;3817620,454025;227330,483870;0,227330" o:connectangles="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-414020</wp:posOffset>
                </wp:positionH>
                <wp:positionV relativeFrom="paragraph">
                  <wp:posOffset>1082040</wp:posOffset>
                </wp:positionV>
                <wp:extent cx="234315" cy="140335"/>
                <wp:effectExtent l="0" t="0" r="19685" b="12065"/>
                <wp:wrapNone/>
                <wp:docPr id="16" name="Freefor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34315" cy="1403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81372" y="75447"/>
                            </a:cxn>
                            <a:cxn ang="0">
                              <a:pos x="120617" y="49706"/>
                            </a:cxn>
                            <a:cxn ang="0">
                              <a:pos x="52714" y="75447"/>
                            </a:cxn>
                            <a:cxn ang="0">
                              <a:pos x="33058" y="67459"/>
                            </a:cxn>
                            <a:cxn ang="0">
                              <a:pos x="33058" y="90537"/>
                            </a:cxn>
                            <a:cxn ang="0">
                              <a:pos x="38419" y="97638"/>
                            </a:cxn>
                            <a:cxn ang="0">
                              <a:pos x="33058" y="104738"/>
                            </a:cxn>
                            <a:cxn ang="0">
                              <a:pos x="39312" y="129592"/>
                            </a:cxn>
                            <a:cxn ang="0">
                              <a:pos x="22336" y="129592"/>
                            </a:cxn>
                            <a:cxn ang="0">
                              <a:pos x="27697" y="104738"/>
                            </a:cxn>
                            <a:cxn ang="0">
                              <a:pos x="23230" y="97638"/>
                            </a:cxn>
                            <a:cxn ang="0">
                              <a:pos x="27697" y="90537"/>
                            </a:cxn>
                            <a:cxn ang="0">
                              <a:pos x="27697" y="65683"/>
                            </a:cxn>
                            <a:cxn ang="0">
                              <a:pos x="0" y="54144"/>
                            </a:cxn>
                            <a:cxn ang="0">
                              <a:pos x="122404" y="0"/>
                            </a:cxn>
                            <a:cxn ang="0">
                              <a:pos x="234086" y="55032"/>
                            </a:cxn>
                            <a:cxn ang="0">
                              <a:pos x="181372" y="75447"/>
                            </a:cxn>
                            <a:cxn ang="0">
                              <a:pos x="119723" y="63021"/>
                            </a:cxn>
                            <a:cxn ang="0">
                              <a:pos x="174224" y="81660"/>
                            </a:cxn>
                            <a:cxn ang="0">
                              <a:pos x="174224" y="126041"/>
                            </a:cxn>
                            <a:cxn ang="0">
                              <a:pos x="117043" y="140243"/>
                            </a:cxn>
                            <a:cxn ang="0">
                              <a:pos x="65222" y="126041"/>
                            </a:cxn>
                            <a:cxn ang="0">
                              <a:pos x="65222" y="81660"/>
                            </a:cxn>
                            <a:cxn ang="0">
                              <a:pos x="119723" y="63021"/>
                            </a:cxn>
                            <a:cxn ang="0">
                              <a:pos x="118830" y="132254"/>
                            </a:cxn>
                            <a:cxn ang="0">
                              <a:pos x="163503" y="120715"/>
                            </a:cxn>
                            <a:cxn ang="0">
                              <a:pos x="118830" y="110064"/>
                            </a:cxn>
                            <a:cxn ang="0">
                              <a:pos x="74157" y="120715"/>
                            </a:cxn>
                            <a:cxn ang="0">
                              <a:pos x="118830" y="132254"/>
                            </a:cxn>
                            <a:cxn ang="0">
                              <a:pos x="118830" y="132254"/>
                            </a:cxn>
                            <a:cxn ang="0">
                              <a:pos x="118830" y="132254"/>
                            </a:cxn>
                          </a:cxnLst>
                          <a:pathLst>
                            <a:path w="262" h="158">
                              <a:moveTo>
                                <a:pt x="203" y="85"/>
                              </a:moveTo>
                              <a:cubicBezTo>
                                <a:pt x="203" y="85"/>
                                <a:pt x="175" y="56"/>
                                <a:pt x="135" y="56"/>
                              </a:cubicBezTo>
                              <a:cubicBezTo>
                                <a:pt x="97" y="56"/>
                                <a:pt x="59" y="85"/>
                                <a:pt x="59" y="85"/>
                              </a:cubicBezTo>
                              <a:cubicBezTo>
                                <a:pt x="37" y="76"/>
                                <a:pt x="37" y="76"/>
                                <a:pt x="37" y="76"/>
                              </a:cubicBezTo>
                              <a:cubicBezTo>
                                <a:pt x="37" y="102"/>
                                <a:pt x="37" y="102"/>
                                <a:pt x="37" y="102"/>
                              </a:cubicBezTo>
                              <a:cubicBezTo>
                                <a:pt x="41" y="103"/>
                                <a:pt x="43" y="106"/>
                                <a:pt x="43" y="110"/>
                              </a:cubicBezTo>
                              <a:cubicBezTo>
                                <a:pt x="43" y="114"/>
                                <a:pt x="41" y="117"/>
                                <a:pt x="37" y="118"/>
                              </a:cubicBezTo>
                              <a:cubicBezTo>
                                <a:pt x="44" y="146"/>
                                <a:pt x="44" y="146"/>
                                <a:pt x="44" y="146"/>
                              </a:cubicBezTo>
                              <a:cubicBezTo>
                                <a:pt x="25" y="146"/>
                                <a:pt x="25" y="146"/>
                                <a:pt x="25" y="146"/>
                              </a:cubicBezTo>
                              <a:cubicBezTo>
                                <a:pt x="31" y="118"/>
                                <a:pt x="31" y="118"/>
                                <a:pt x="31" y="118"/>
                              </a:cubicBezTo>
                              <a:cubicBezTo>
                                <a:pt x="28" y="117"/>
                                <a:pt x="26" y="114"/>
                                <a:pt x="26" y="110"/>
                              </a:cubicBezTo>
                              <a:cubicBezTo>
                                <a:pt x="26" y="107"/>
                                <a:pt x="28" y="104"/>
                                <a:pt x="31" y="102"/>
                              </a:cubicBezTo>
                              <a:cubicBezTo>
                                <a:pt x="31" y="74"/>
                                <a:pt x="31" y="74"/>
                                <a:pt x="31" y="74"/>
                              </a:cubicBezTo>
                              <a:cubicBezTo>
                                <a:pt x="0" y="61"/>
                                <a:pt x="0" y="61"/>
                                <a:pt x="0" y="61"/>
                              </a:cubicBezTo>
                              <a:cubicBezTo>
                                <a:pt x="137" y="0"/>
                                <a:pt x="137" y="0"/>
                                <a:pt x="137" y="0"/>
                              </a:cubicBezTo>
                              <a:cubicBezTo>
                                <a:pt x="262" y="62"/>
                                <a:pt x="262" y="62"/>
                                <a:pt x="262" y="62"/>
                              </a:cubicBezTo>
                              <a:cubicBezTo>
                                <a:pt x="203" y="85"/>
                                <a:pt x="203" y="85"/>
                                <a:pt x="203" y="85"/>
                              </a:cubicBezTo>
                              <a:close/>
                              <a:moveTo>
                                <a:pt x="134" y="71"/>
                              </a:moveTo>
                              <a:cubicBezTo>
                                <a:pt x="173" y="71"/>
                                <a:pt x="195" y="92"/>
                                <a:pt x="195" y="92"/>
                              </a:cubicBezTo>
                              <a:cubicBezTo>
                                <a:pt x="195" y="142"/>
                                <a:pt x="195" y="142"/>
                                <a:pt x="195" y="142"/>
                              </a:cubicBezTo>
                              <a:cubicBezTo>
                                <a:pt x="195" y="142"/>
                                <a:pt x="173" y="158"/>
                                <a:pt x="131" y="158"/>
                              </a:cubicBezTo>
                              <a:cubicBezTo>
                                <a:pt x="89" y="158"/>
                                <a:pt x="73" y="142"/>
                                <a:pt x="73" y="142"/>
                              </a:cubicBezTo>
                              <a:cubicBezTo>
                                <a:pt x="73" y="92"/>
                                <a:pt x="73" y="92"/>
                                <a:pt x="73" y="92"/>
                              </a:cubicBezTo>
                              <a:cubicBezTo>
                                <a:pt x="73" y="92"/>
                                <a:pt x="94" y="71"/>
                                <a:pt x="134" y="71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60" y="149"/>
                                <a:pt x="183" y="143"/>
                                <a:pt x="183" y="136"/>
                              </a:cubicBezTo>
                              <a:cubicBezTo>
                                <a:pt x="183" y="130"/>
                                <a:pt x="160" y="124"/>
                                <a:pt x="133" y="124"/>
                              </a:cubicBezTo>
                              <a:cubicBezTo>
                                <a:pt x="105" y="124"/>
                                <a:pt x="83" y="130"/>
                                <a:pt x="83" y="136"/>
                              </a:cubicBezTo>
                              <a:cubicBezTo>
                                <a:pt x="83" y="143"/>
                                <a:pt x="105" y="149"/>
                                <a:pt x="133" y="149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33" y="149"/>
                                <a:pt x="133" y="149"/>
                                <a:pt x="133" y="149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43" o:spid="_x0000_s1026" o:spt="100" style="position:absolute;left:0pt;margin-left:-32.6pt;margin-top:85.2pt;height:11.05pt;width:18.45pt;z-index:251688960;mso-width-relative:page;mso-height-relative:page;" fillcolor="#FFFFFF" filled="t" stroked="f" coordsize="262,158" o:gfxdata="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<v:path o:connectlocs="181372,75447;120617,49706;52714,75447;33058,67459;33058,90537;38419,97638;33058,104738;39312,129592;22336,129592;27697,104738;23230,97638;27697,90537;27697,65683;0,54144;122404,0;234086,55032;181372,75447;119723,63021;174224,81660;174224,126041;117043,140243;65222,126041;65222,81660;119723,63021;118830,132254;163503,120715;118830,110064;74157,120715;118830,132254;118830,132254;118830,132254" o:connectangles="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972185</wp:posOffset>
                </wp:positionV>
                <wp:extent cx="935355" cy="38735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3pt;margin-top:76.55pt;height:30.5pt;width:73.65pt;z-index:251687936;mso-width-relative:page;mso-height-relative:page;" filled="f" stroked="f" coordsize="21600,21600" o:gfxdata="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988QutsAAAALAQAADwAAAAAAAAABACAAAAA4AAAAZHJz&#10;L2Rvd25yZXYueG1sUEsBAhQAFAAAAAgAh07iQEh05JgkAgAAJwQAAA4AAAAAAAAAAQAgAAAAQ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37465</wp:posOffset>
                </wp:positionV>
                <wp:extent cx="1793875" cy="325755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87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13188888888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9pt;margin-top:2.95pt;height:25.65pt;width:141.25pt;z-index:251695104;mso-width-relative:margin;mso-height-relative:margin;" filled="f" stroked="f" coordsize="21600,21600" o:gfxdata="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Dd4LbjaAAAACAEAAA8AAAAAAAAAAQAgAAAAOAAAAGRy&#10;cy9kb3ducmV2LnhtbFBLAQIUABQAAAAIAIdO4kBsN5fkJgIAACgEAAAOAAAAAAAAAAEAIAAAAD8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  <w:t>13188888888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398145</wp:posOffset>
                </wp:positionV>
                <wp:extent cx="1915160" cy="396240"/>
                <wp:effectExtent l="0" t="0" r="0" b="0"/>
                <wp:wrapNone/>
                <wp:docPr id="21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87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  <w:lang w:eastAsia="zh-CN"/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2345@qq.com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132.65pt;margin-top:31.35pt;height:31.2pt;width:150.8pt;z-index:251699200;mso-width-relative:margin;mso-height-relative:margin;" filled="f" stroked="f" coordsize="21600,21600" o:gfxdata="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GRmndbaAAAACgEAAA8AAAAAAAAAAQAgAAAAOAAAAGRy&#10;cy9kb3ducmV2LnhtbFBLAQIUABQAAAAIAIdO4kCTO+8FJgIAACgEAAAOAAAAAAAAAAEAIAAAAD8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  <w:lang w:eastAsia="zh-CN"/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  <w:t>2345@qq.com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-448945</wp:posOffset>
                </wp:positionH>
                <wp:positionV relativeFrom="paragraph">
                  <wp:posOffset>344805</wp:posOffset>
                </wp:positionV>
                <wp:extent cx="1532255" cy="422275"/>
                <wp:effectExtent l="0" t="0" r="0" b="0"/>
                <wp:wrapNone/>
                <wp:docPr id="20" name="文本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255" cy="4222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  <w:lang w:val="en-US" w:eastAsia="zh-CN"/>
                              </w:rPr>
                              <w:t>政治面貌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A6F7B"/>
                                <w:sz w:val="24"/>
                                <w:szCs w:val="24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>团员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政治面貌：团员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电话：13188888888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  <w:t>邮箱：123456@qq.com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60" o:spid="_x0000_s1026" o:spt="202" type="#_x0000_t202" style="position:absolute;left:0pt;margin-left:-35.35pt;margin-top:27.15pt;height:33.25pt;width:120.65pt;z-index:251698176;mso-width-relative:page;mso-height-relative:page;" filled="f" stroked="f" coordsize="21600,21600" o:gfxdata="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AkjtQi3AAAAAoBAAAPAAAAAAAAAAEAIAAAADgAAABkcnMv&#10;ZG93bnJldi54bWxQSwECFAAUAAAACACHTuJAdA91BLABAAAyAwAADgAAAAAAAAABACAAAABBAQAA&#10;ZHJzL2Uyb0RvYy54bWxQSwUGAAAAAAYABgBZAQAAYw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A6F7B"/>
                          <w:sz w:val="24"/>
                          <w:szCs w:val="24"/>
                          <w:lang w:val="en-US" w:eastAsia="zh-CN"/>
                        </w:rPr>
                        <w:t>政治面貌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A6F7B"/>
                          <w:sz w:val="24"/>
                          <w:szCs w:val="24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  <w:lang w:val="en-US" w:eastAsia="zh-CN"/>
                        </w:rPr>
                        <w:t>团员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政治面貌：团员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电话：13188888888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  <w:t>邮箱：123456@qq.com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-126365</wp:posOffset>
                </wp:positionH>
                <wp:positionV relativeFrom="paragraph">
                  <wp:posOffset>2531110</wp:posOffset>
                </wp:positionV>
                <wp:extent cx="93535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95pt;margin-top:199.3pt;height:30.5pt;width:73.65pt;z-index:251689984;mso-width-relative:page;mso-height-relative:page;" filled="f" stroked="f" coordsize="21600,21600" o:gfxdata="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H7giZ3QAAAAsBAAAPAAAAAAAAAAEAIAAAADgAAABk&#10;cnMvZG93bnJldi54bWxQSwECFAAUAAAACACHTuJAK/SGhiQCAAAnBAAADgAAAAAAAAABACAAAABC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2990215</wp:posOffset>
                </wp:positionV>
                <wp:extent cx="6865620" cy="1506855"/>
                <wp:effectExtent l="0" t="0" r="0" b="0"/>
                <wp:wrapNone/>
                <wp:docPr id="15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620" cy="150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  <w:lang w:eastAsia="zh-CN"/>
                              </w:rPr>
                              <w:t>广州会计师事务所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  <w:lang w:eastAsia="zh-CN"/>
                              </w:rPr>
                              <w:t>审计助理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25252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 w:val="22"/>
                                <w:szCs w:val="24"/>
                              </w:rPr>
                              <w:t>工作描述：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</w:rPr>
                              <w:t>协助审计负责人制定完善公司审计相关制度的工作流程；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</w:rPr>
                              <w:t>协助拟定审计方案，起草审计报告及管理建议书等审计文书；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</w:rPr>
                              <w:t>协助审计负责人，开展对集团公司各部门及子公司的各项审计工作。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-43.15pt;margin-top:235.45pt;height:118.65pt;width:540.6pt;z-index:251683840;mso-width-relative:margin;mso-height-relative:margin;" filled="f" stroked="f" coordsize="21600,21600" o:gfxdata="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FgAAAGRycy9QSwECFAAUAAAACACHTuJAt6pjQd0AAAALAQAADwAAAAAAAAABACAAAAA4AAAA&#10;ZHJzL2Rvd25yZXYueG1sUEsBAhQAFAAAAAgAh07iQHbFEhazAQAAMQMAAA4AAAAAAAAAAQAgAAAA&#10;QgEAAGRycy9lMm9Eb2MueG1sUEsFBgAAAAAGAAYAWQEAAG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  <w:lang w:val="en-US" w:eastAsia="zh-CN"/>
                        </w:rPr>
                        <w:t xml:space="preserve">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  <w:lang w:eastAsia="zh-CN"/>
                        </w:rPr>
                        <w:t>广州会计师事务所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  <w:lang w:val="en-US" w:eastAsia="zh-CN"/>
                        </w:rPr>
                        <w:t xml:space="preserve">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  <w:lang w:eastAsia="zh-CN"/>
                        </w:rPr>
                        <w:t>审计助理</w:t>
                      </w:r>
                    </w:p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ascii="微软雅黑" w:hAnsi="微软雅黑" w:eastAsia="微软雅黑"/>
                          <w:b/>
                          <w:color w:val="525252"/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 w:val="22"/>
                          <w:szCs w:val="24"/>
                        </w:rPr>
                        <w:t>工作描述：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</w:rPr>
                        <w:t>协助审计负责人制定完善公司审计相关制度的工作流程；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leftChars="0" w:firstLine="0" w:firstLineChars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</w:rPr>
                        <w:t>协助拟定审计方案，起草审计报告及管理建议书等审计文书；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0" w:leftChars="0" w:firstLine="0" w:firstLineChars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</w:rPr>
                        <w:t>协助审计负责人，开展对集团公司各部门及子公司的各项审计工作。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4417695</wp:posOffset>
                </wp:positionV>
                <wp:extent cx="6974205" cy="150685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150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</w:rPr>
                              <w:t>.9-201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</w:rPr>
                              <w:t xml:space="preserve">.6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  <w:lang w:eastAsia="zh-CN"/>
                              </w:rPr>
                              <w:t>广州财务有限公司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  <w:lang w:eastAsia="zh-CN"/>
                              </w:rPr>
                              <w:t>财务部实习生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25252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 w:val="22"/>
                                <w:szCs w:val="24"/>
                              </w:rPr>
                              <w:t>工作描述：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</w:rPr>
                              <w:t>1、协助审核每日销售报告，核对金额，确保金额正确无误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</w:rPr>
                              <w:t>2、协助财务部完成每日营业款结算，日报表工作及门票、发票管理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</w:rPr>
                              <w:t>3、协助财会文档文件的准备、归档和保管。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55pt;margin-top:347.85pt;height:118.65pt;width:549.15pt;z-index:251684864;mso-width-relative:margin;mso-height-relative:margin;" filled="f" stroked="f" coordsize="21600,21600" o:gfxdata="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kW4vE3QAAAAwBAAAPAAAAAAAAAAEAIAAAADgAAABk&#10;cnMvZG93bnJldi54bWxQSwECFAAUAAAACACHTuJAAYfbwSQCAAApBAAADgAAAAAAAAABACAAAABC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</w:rPr>
                        <w:t>.9-201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</w:rPr>
                        <w:t xml:space="preserve">.6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  <w:lang w:val="en-US" w:eastAsia="zh-CN"/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  <w:lang w:eastAsia="zh-CN"/>
                        </w:rPr>
                        <w:t>广州财务有限公司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  <w:lang w:eastAsia="zh-CN"/>
                        </w:rPr>
                        <w:t>财务部实习生</w:t>
                      </w:r>
                    </w:p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ascii="微软雅黑" w:hAnsi="微软雅黑" w:eastAsia="微软雅黑"/>
                          <w:b/>
                          <w:color w:val="525252"/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 w:val="22"/>
                          <w:szCs w:val="24"/>
                        </w:rPr>
                        <w:t>工作描述：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</w:rPr>
                        <w:t>1、协助审核每日销售报告，核对金额，确保金额正确无误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  <w:t>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</w:rPr>
                        <w:t>2、协助财务部完成每日营业款结算，日报表工作及门票、发票管理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  <w:t>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</w:rPr>
                        <w:t>3、协助财会文档文件的准备、归档和保管。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-536575</wp:posOffset>
                </wp:positionH>
                <wp:positionV relativeFrom="paragraph">
                  <wp:posOffset>1361440</wp:posOffset>
                </wp:positionV>
                <wp:extent cx="6953885" cy="106934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1184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color w:val="6A6F7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</w:rPr>
                              <w:t xml:space="preserve">.6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  <w:lang w:eastAsia="zh-CN"/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</w:rPr>
                              <w:t xml:space="preserve">大学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  <w:lang w:eastAsia="zh-CN"/>
                              </w:rPr>
                              <w:t>会计学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A6F7B"/>
                                <w:sz w:val="24"/>
                                <w:szCs w:val="24"/>
                              </w:rPr>
                              <w:t>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</w:rPr>
                              <w:t>基础会计、会计电算化、财务管理学原理、微观经济学、宏观经济学、产业经济学、会计学基础、统计学原理、管理学、会计学原理、财务管理、中级财务会计、审计学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  <w:szCs w:val="22"/>
                                <w:lang w:eastAsia="zh-CN"/>
                              </w:rPr>
                              <w:t>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25pt;margin-top:107.2pt;height:84.2pt;width:547.55pt;z-index:251680768;mso-width-relative:margin;mso-height-relative:margin;" filled="f" stroked="f" coordsize="21600,21600" o:gfxdata="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AUhefu3QAAAAwBAAAPAAAAAAAAAAEAIAAAADgAAABk&#10;cnMvZG93bnJldi54bWxQSwECFAAUAAAACACHTuJAxy7waCQCAAApBAAADgAAAAAAAAABACAAAABC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color w:val="6A6F7B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</w:rPr>
                        <w:t>.9-20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</w:rPr>
                        <w:t xml:space="preserve">.6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  <w:lang w:eastAsia="zh-CN"/>
                        </w:rPr>
                        <w:t>广州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</w:rPr>
                        <w:t xml:space="preserve">大学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  <w:lang w:eastAsia="zh-CN"/>
                        </w:rPr>
                        <w:t>会计学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A6F7B"/>
                          <w:sz w:val="24"/>
                          <w:szCs w:val="24"/>
                        </w:rPr>
                        <w:t>（本科）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</w:rPr>
                        <w:t>基础会计、会计电算化、财务管理学原理、微观经济学、宏观经济学、产业经济学、会计学基础、统计学原理、管理学、会计学原理、财务管理、中级财务会计、审计学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  <w:szCs w:val="22"/>
                          <w:lang w:eastAsia="zh-CN"/>
                        </w:rPr>
                        <w:t>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876300</wp:posOffset>
                </wp:positionV>
                <wp:extent cx="6638925" cy="64770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7360" y="1790700"/>
                          <a:ext cx="66389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如何写好一份好的简历，在众多的简历出类拔尖，要注意以下几点：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7pt;margin-top:69pt;height:51pt;width:522.75pt;z-index:251663360;mso-width-relative:page;mso-height-relative:page;" filled="f" stroked="f" coordsize="21600,21600" o:gfxdata="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BwcexPbAAAACwEAAA8AAAAAAAAAAQAg&#10;AAAAOAAAAGRycy9kb3ducmV2LnhtbFBLAQIUABQAAAAIAIdO4kD8hiyHLgIAADMEAAAOAAAAAAAA&#10;AAEAIAAAAEA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如何写好一份好的简历，在众多的简历出类拔尖，要注意以下几点：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-123825</wp:posOffset>
                </wp:positionV>
                <wp:extent cx="3274695" cy="604520"/>
                <wp:effectExtent l="0" t="0" r="0" b="0"/>
                <wp:wrapNone/>
                <wp:docPr id="154" name="矩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100580" y="790575"/>
                          <a:ext cx="3274695" cy="6045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kinsoku/>
                              <w:spacing w:before="0" w:after="0"/>
                              <w:ind w:left="0"/>
                              <w:jc w:val="center"/>
                              <w:textAlignment w:val="baseline"/>
                              <w:rPr>
                                <w:rFonts w:hint="eastAsia" w:ascii="思源黑体" w:hAnsi="思源黑体" w:eastAsia="思源黑体" w:cs="思源黑体"/>
                                <w:color w:val="FFFFFF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FFFFFF"/>
                                <w:kern w:val="24"/>
                                <w:sz w:val="56"/>
                                <w:szCs w:val="56"/>
                              </w:rPr>
                              <w:t>简</w:t>
                            </w:r>
                            <w:r>
                              <w:rPr>
                                <w:rFonts w:hint="eastAsia" w:ascii="思源黑体" w:hAnsi="思源黑体" w:eastAsia="思源黑体" w:cs="思源黑体"/>
                                <w:b/>
                                <w:bCs/>
                                <w:color w:val="FFFFFF"/>
                                <w:kern w:val="24"/>
                                <w:sz w:val="56"/>
                                <w:szCs w:val="56"/>
                                <w:lang w:eastAsia="zh-CN"/>
                              </w:rPr>
                              <w:t>历小技巧</w:t>
                            </w:r>
                          </w:p>
                        </w:txbxContent>
                      </wps:txbx>
                      <wps:bodyPr vert="horz" wrap="square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03.9pt;margin-top:-9.75pt;height:47.6pt;width:257.85pt;z-index:251670528;mso-width-relative:page;mso-height-relative:page;" filled="f" stroked="f" coordsize="21600,21600" o:gfxdata="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Kgl&#10;aL7ZAAAACgEAAA8AAAAAAAAAAQAgAAAAOAAAAGRycy9kb3ducmV2LnhtbFBLAQIUABQAAAAIAIdO&#10;4kAhshni0wEAAG0DAAAOAAAAAAAAAAEAIAAAAD4BAABkcnMvZTJvRG9jLnhtbFBLBQYAAAAABgAG&#10;AFkBAACDBQAAAAA=&#10;">
                <v:fill on="f" focussize="0,0"/>
                <v:stroke on="f" weight="1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insoku/>
                        <w:spacing w:before="0" w:after="0"/>
                        <w:ind w:left="0"/>
                        <w:jc w:val="center"/>
                        <w:textAlignment w:val="baseline"/>
                        <w:rPr>
                          <w:rFonts w:hint="eastAsia" w:ascii="思源黑体" w:hAnsi="思源黑体" w:eastAsia="思源黑体" w:cs="思源黑体"/>
                          <w:color w:val="FFFFFF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FFFFFF"/>
                          <w:kern w:val="24"/>
                          <w:sz w:val="56"/>
                          <w:szCs w:val="56"/>
                        </w:rPr>
                        <w:t>简</w:t>
                      </w:r>
                      <w:r>
                        <w:rPr>
                          <w:rFonts w:hint="eastAsia" w:ascii="思源黑体" w:hAnsi="思源黑体" w:eastAsia="思源黑体" w:cs="思源黑体"/>
                          <w:b/>
                          <w:bCs/>
                          <w:color w:val="FFFFFF"/>
                          <w:kern w:val="24"/>
                          <w:sz w:val="56"/>
                          <w:szCs w:val="56"/>
                          <w:lang w:eastAsia="zh-CN"/>
                        </w:rPr>
                        <w:t>历小技巧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-481965</wp:posOffset>
                </wp:positionH>
                <wp:positionV relativeFrom="paragraph">
                  <wp:posOffset>66040</wp:posOffset>
                </wp:positionV>
                <wp:extent cx="6874510" cy="447675"/>
                <wp:effectExtent l="0" t="0" r="8890" b="9525"/>
                <wp:wrapNone/>
                <wp:docPr id="4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4510" cy="447675"/>
                        </a:xfrm>
                        <a:prstGeom prst="rect">
                          <a:avLst/>
                        </a:prstGeom>
                        <a:solidFill>
                          <a:srgbClr val="6A6F7B"/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37" o:spid="_x0000_s1026" o:spt="1" style="position:absolute;left:0pt;margin-left:-37.95pt;margin-top:5.2pt;height:35.25pt;width:541.3pt;z-index:251669504;mso-width-relative:page;mso-height-relative:page;" fillcolor="#6A6F7B" filled="t" stroked="f" coordsize="21600,21600" o:gfxdata="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Afi9pD1wAAAAoBAAAPAAAAAAAAAAEAIAAAADgA&#10;AABkcnMvZG93bnJldi54bWxQSwECFAAUAAAACACHTuJAcx4me7sBAABBAwAADgAAAAAAAAABACAA&#10;AAA8AQAAZHJzL2Uyb0RvYy54bWxQSwUGAAAAAAYABgBZAQAAaQUAAAAA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69215</wp:posOffset>
            </wp:positionV>
            <wp:extent cx="918845" cy="457835"/>
            <wp:effectExtent l="12700" t="12700" r="33655" b="37465"/>
            <wp:wrapNone/>
            <wp:docPr id="5" name="图片 2" descr="QQ图片20181023233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QQ图片201810232333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45783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BFBFB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2790825</wp:posOffset>
                </wp:positionV>
                <wp:extent cx="1995170" cy="405765"/>
                <wp:effectExtent l="0" t="0" r="0" b="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675" y="3705225"/>
                          <a:ext cx="199517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简历的经历描述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25pt;margin-top:219.75pt;height:31.95pt;width:157.1pt;z-index:251672576;mso-width-relative:page;mso-height-relative:page;" filled="f" stroked="f" coordsize="21600,21600" o:gfxdata="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G75NCTdAAAACwEAAA8AAAAA&#10;AAAAAQAgAAAAOAAAAGRycy9kb3ducmV2LnhtbFBLAQIUABQAAAAIAIdO4kAgULQOMgIAADMEAAAO&#10;AAAAAAAAAAEAIAAAAEI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简历的经历描述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1461770</wp:posOffset>
                </wp:positionV>
                <wp:extent cx="2014855" cy="516255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675" y="2376170"/>
                          <a:ext cx="201485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简历的风格和排版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25pt;margin-top:115.1pt;height:40.65pt;width:158.65pt;z-index:251668480;mso-width-relative:page;mso-height-relative:page;" filled="f" stroked="f" coordsize="21600,21600" o:gfxdata="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FF5XrLcAAAACwEAAA8AAAAAAAAA&#10;AQAgAAAAOAAAAGRycy9kb3ducmV2LnhtbFBLAQIUABQAAAAIAIdO4kCHpmoWMAIAADUEAAAOAAAA&#10;AAAAAAEAIAAAAEE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简历的风格和排版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7014845</wp:posOffset>
                </wp:positionV>
                <wp:extent cx="1920240" cy="405765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675" y="7929245"/>
                          <a:ext cx="192024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2"/>
                                <w:szCs w:val="32"/>
                                <w:lang w:val="en-US" w:eastAsia="zh-CN"/>
                              </w:rPr>
                              <w:t>简历的兴趣爱好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25pt;margin-top:552.35pt;height:31.95pt;width:151.2pt;z-index:251667456;mso-width-relative:page;mso-height-relative:page;" filled="f" stroked="f" coordsize="21600,21600" o:gfxdata="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At73fXdAAAADQEAAA8AAAAAAAAA&#10;AQAgAAAAOAAAAGRycy9kb3ducmV2LnhtbFBLAQIUABQAAAAIAIdO4kAuz0gNLwIAADMEAAAOAAAA&#10;AAAAAAEAIAAAAEI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2"/>
                          <w:szCs w:val="32"/>
                          <w:lang w:val="en-US" w:eastAsia="zh-CN"/>
                        </w:rPr>
                        <w:t>简历的兴趣爱好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2041525</wp:posOffset>
                </wp:positionV>
                <wp:extent cx="6407785" cy="68326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3550" y="2955925"/>
                          <a:ext cx="6407785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简历的风格很重要，HR第一眼看到的不是内容，也不是照片，而是风格和排版。风格要统一，排版要整体美观，要有自己的亮点，会让你的简历在短时间内取胜。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pt;margin-top:160.75pt;height:53.8pt;width:504.55pt;z-index:251662336;mso-width-relative:page;mso-height-relative:page;" filled="f" stroked="f" coordsize="21600,21600" o:gfxdata="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Bkxyi/3AAAAAsBAAAPAAAAAAAA&#10;AAEAIAAAADgAAABkcnMvZG93bnJldi54bWxQSwECFAAUAAAACACHTuJAJ/XePzECAAAzBAAADgAA&#10;AAAAAAABACAAAABB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简历的风格很重要，HR第一眼看到的不是内容，也不是照片，而是风格和排版。风格要统一，排版要整体美观，要有自己的亮点，会让你的简历在短时间内取胜。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7501255</wp:posOffset>
                </wp:positionV>
                <wp:extent cx="6291580" cy="68326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325" y="8415655"/>
                          <a:ext cx="6291580" cy="683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兴趣爱好要写强项，一般写两到三点就好。弱项不要写，避免HR面试完的时候，会找一些话题跟你聊天，回答不出的尴尬现象，对面试造成不利。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75pt;margin-top:590.65pt;height:53.8pt;width:495.4pt;z-index:251666432;mso-width-relative:page;mso-height-relative:page;" filled="f" stroked="f" coordsize="21600,21600" o:gfxdata="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Cbk/0O3QAAAA0BAAAPAAAAAAAA&#10;AAEAIAAAADgAAABkcnMvZG93bnJldi54bWxQSwECFAAUAAAACACHTuJAbgn3QDACAAAzBAAADgAA&#10;AAAAAAABACAAAABC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兴趣爱好要写强项，一般写两到三点就好。弱项不要写，避免HR面试完的时候，会找一些话题跟你聊天，回答不出的尴尬现象，对面试造成不利。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-274955</wp:posOffset>
                </wp:positionH>
                <wp:positionV relativeFrom="paragraph">
                  <wp:posOffset>4931410</wp:posOffset>
                </wp:positionV>
                <wp:extent cx="6407785" cy="198183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6095" y="5845810"/>
                          <a:ext cx="6407785" cy="1981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B工作经历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用简洁明了的语言，把经历的事情描述清楚，你在什么样的环境和背景下，达成了什么样的效果。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过往的经历描述，尽量用简洁的词汇和关健词，让HR在短时间内了解。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写完经历，可以写你在什么地方学到什么东西，简单总结一下。企业招聘，更看重个人的成长性，是否会在工作中反思，是否自我学习快速达到成长的效绩。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65pt;margin-top:388.3pt;height:156.05pt;width:504.55pt;z-index:251665408;mso-width-relative:page;mso-height-relative:page;" filled="f" stroked="f" coordsize="21600,21600" o:gfxdata="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JA0C53QAAAAwBAAAPAAAAAAAA&#10;AAEAIAAAADgAAABkcnMvZG93bnJldi54bWxQSwECFAAUAAAACACHTuJATuuHNjACAAA0BAAADgAA&#10;AAAAAAABACAAAABC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B工作经历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用简洁明了的语言，把经历的事情描述清楚，你在什么样的环境和背景下，达成了什么样的效果。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过往的经历描述，尽量用简洁的词汇和关健词，让HR在短时间内了解。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写完经历，可以写你在什么地方学到什么东西，简单总结一下。企业招聘，更看重个人的成长性，是否会在工作中反思，是否自我学习快速达到成长的效绩。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3304540</wp:posOffset>
                </wp:positionV>
                <wp:extent cx="6407785" cy="1614805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6730" y="4218940"/>
                          <a:ext cx="6407785" cy="161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6060"/>
                                <w:sz w:val="32"/>
                                <w:szCs w:val="32"/>
                                <w:lang w:val="en-US" w:eastAsia="zh-CN"/>
                              </w:rPr>
                              <w:t>A.获奖经历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>为了给自已的简历加分，很多同学在大学期间获得奖项，都写了上去，但从HR的角度来看，简历几乎都写了获奖经历，没有特殊性。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  <w:t xml:space="preserve"> 所以为了更好地表现出来你有什么特别之处，可以强调奖励的级别和特殊性，用具体的数字表现出来，更能吸引HR的注意，增加对你的认可。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firstLine="240" w:firstLineChars="1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6pt;margin-top:260.2pt;height:127.15pt;width:504.55pt;z-index:251664384;mso-width-relative:page;mso-height-relative:page;" filled="f" stroked="f" coordsize="21600,21600" o:gfxdata="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CEx+qx3gAAAAsBAAAPAAAA&#10;AAAAAAEAIAAAADgAAABkcnMvZG93bnJldi54bWxQSwECFAAUAAAACACHTuJAN86f/DICAAA0BAAA&#10;DgAAAAAAAAABACAAAABD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6060"/>
                          <w:sz w:val="32"/>
                          <w:szCs w:val="32"/>
                          <w:lang w:val="en-US" w:eastAsia="zh-CN"/>
                        </w:rPr>
                        <w:t>A.获奖经历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>为了给自已的简历加分，很多同学在大学期间获得奖项，都写了上去，但从HR的角度来看，简历几乎都写了获奖经历，没有特殊性。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  <w:t xml:space="preserve"> 所以为了更好地表现出来你有什么特别之处，可以强调奖励的级别和特殊性，用具体的数字表现出来，更能吸引HR的注意，增加对你的认可。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napToGrid w:val="0"/>
                        <w:ind w:firstLine="240" w:firstLineChars="10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-965200</wp:posOffset>
                </wp:positionV>
                <wp:extent cx="8763000" cy="11368405"/>
                <wp:effectExtent l="0" t="0" r="0" b="10795"/>
                <wp:wrapNone/>
                <wp:docPr id="54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00330" y="-50800"/>
                          <a:ext cx="8763000" cy="11368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  <a:effectLst/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225" o:spid="_x0000_s1026" o:spt="1" style="position:absolute;left:0pt;margin-left:-69.4pt;margin-top:-76pt;height:895.15pt;width:690pt;z-index:-251658240;mso-width-relative:page;mso-height-relative:page;" fillcolor="#FFFFFF" filled="t" stroked="f" coordsize="21600,21600" o:gfxdata="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I4uyfzeAAAADwEAAA8AAAAAAAAAAQAgAAAAOAAAAGRycy9kb3ducmV2LnhtbFBLAQIUABQAAAAI&#10;AIdO4kDJfrC30QEAAGkDAAAOAAAAAAAAAAEAIAAAAEMBAABkcnMvZTJvRG9jLnhtbFBLBQYAAAAA&#10;BgAGAFkBAACGBQAAAAA=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230" w:bottom="1440" w:left="123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KW"/>
    <w:panose1 w:val="020B0503020204020204"/>
    <w:charset w:val="00"/>
    <w:family w:val="swiss"/>
    <w:pitch w:val="default"/>
    <w:sig w:usb0="80000287" w:usb1="280F3C52" w:usb2="00000016" w:usb3="00000000" w:csb0="0004001F" w:csb1="00000000"/>
  </w:font>
  <w:font w:name="思源黑体">
    <w:altName w:val="苹方-简"/>
    <w:panose1 w:val="020B0500000000000000"/>
    <w:charset w:val="00"/>
    <w:family w:val="auto"/>
    <w:pitch w:val="default"/>
    <w:sig w:usb0="30000083" w:usb1="2BDF3C10" w:usb2="00000016" w:usb3="00000000" w:csb0="602E0107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E56D70"/>
    <w:multiLevelType w:val="singleLevel"/>
    <w:tmpl w:val="8BE56D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5DAE4E"/>
    <w:rsid w:val="000766C8"/>
    <w:rsid w:val="000C2E9C"/>
    <w:rsid w:val="000F38DE"/>
    <w:rsid w:val="00125D69"/>
    <w:rsid w:val="00156BC4"/>
    <w:rsid w:val="001A66C3"/>
    <w:rsid w:val="002005FC"/>
    <w:rsid w:val="002175E5"/>
    <w:rsid w:val="00217961"/>
    <w:rsid w:val="00265ECF"/>
    <w:rsid w:val="002B55DD"/>
    <w:rsid w:val="002C7813"/>
    <w:rsid w:val="002D4E9E"/>
    <w:rsid w:val="00300290"/>
    <w:rsid w:val="00305661"/>
    <w:rsid w:val="0031499A"/>
    <w:rsid w:val="00361EB2"/>
    <w:rsid w:val="00384944"/>
    <w:rsid w:val="003B34E1"/>
    <w:rsid w:val="003E047C"/>
    <w:rsid w:val="00510628"/>
    <w:rsid w:val="00542501"/>
    <w:rsid w:val="0056651A"/>
    <w:rsid w:val="00583C05"/>
    <w:rsid w:val="005F4827"/>
    <w:rsid w:val="006641B7"/>
    <w:rsid w:val="00690DEC"/>
    <w:rsid w:val="006D09FB"/>
    <w:rsid w:val="0073566B"/>
    <w:rsid w:val="007B2DBF"/>
    <w:rsid w:val="0081110D"/>
    <w:rsid w:val="00816E05"/>
    <w:rsid w:val="0086182A"/>
    <w:rsid w:val="008C6289"/>
    <w:rsid w:val="008F661A"/>
    <w:rsid w:val="009005EE"/>
    <w:rsid w:val="009C4FC3"/>
    <w:rsid w:val="009D67CC"/>
    <w:rsid w:val="00A4202E"/>
    <w:rsid w:val="00AE3C81"/>
    <w:rsid w:val="00B77B00"/>
    <w:rsid w:val="00B8453B"/>
    <w:rsid w:val="00BB3DAF"/>
    <w:rsid w:val="00BE7E4A"/>
    <w:rsid w:val="00BF1045"/>
    <w:rsid w:val="00C37397"/>
    <w:rsid w:val="00CD4888"/>
    <w:rsid w:val="00D01327"/>
    <w:rsid w:val="00D032C3"/>
    <w:rsid w:val="00D103B8"/>
    <w:rsid w:val="00D82BEA"/>
    <w:rsid w:val="00DA7FF9"/>
    <w:rsid w:val="00DF0101"/>
    <w:rsid w:val="00E35A65"/>
    <w:rsid w:val="00E47CDF"/>
    <w:rsid w:val="00E51B7E"/>
    <w:rsid w:val="00E53714"/>
    <w:rsid w:val="00E66E2D"/>
    <w:rsid w:val="00E72F74"/>
    <w:rsid w:val="00EC6FF9"/>
    <w:rsid w:val="00F7525B"/>
    <w:rsid w:val="00F9072F"/>
    <w:rsid w:val="00FE6ED5"/>
    <w:rsid w:val="00FF3E7E"/>
    <w:rsid w:val="04354274"/>
    <w:rsid w:val="044B421A"/>
    <w:rsid w:val="05BC7403"/>
    <w:rsid w:val="0AD833A2"/>
    <w:rsid w:val="0C550E25"/>
    <w:rsid w:val="0D1D3E81"/>
    <w:rsid w:val="0E9C2E85"/>
    <w:rsid w:val="11E475E9"/>
    <w:rsid w:val="134F4892"/>
    <w:rsid w:val="17041FCF"/>
    <w:rsid w:val="174D1C33"/>
    <w:rsid w:val="17576631"/>
    <w:rsid w:val="1BC11871"/>
    <w:rsid w:val="1BCE542B"/>
    <w:rsid w:val="1C8A30B7"/>
    <w:rsid w:val="1CAA5356"/>
    <w:rsid w:val="1D09152B"/>
    <w:rsid w:val="1D104B3E"/>
    <w:rsid w:val="1D7F2BF3"/>
    <w:rsid w:val="1D9E5EC4"/>
    <w:rsid w:val="204358FA"/>
    <w:rsid w:val="208B1571"/>
    <w:rsid w:val="216A315E"/>
    <w:rsid w:val="24D81B80"/>
    <w:rsid w:val="255549CD"/>
    <w:rsid w:val="2678162D"/>
    <w:rsid w:val="274A163F"/>
    <w:rsid w:val="275445B6"/>
    <w:rsid w:val="288D39BF"/>
    <w:rsid w:val="2A67590C"/>
    <w:rsid w:val="2B234A88"/>
    <w:rsid w:val="2ED004DD"/>
    <w:rsid w:val="35380A83"/>
    <w:rsid w:val="359E2F4E"/>
    <w:rsid w:val="37332931"/>
    <w:rsid w:val="37E80CB8"/>
    <w:rsid w:val="38FA6570"/>
    <w:rsid w:val="391F6DA9"/>
    <w:rsid w:val="3C041786"/>
    <w:rsid w:val="3E7C4091"/>
    <w:rsid w:val="40B0028F"/>
    <w:rsid w:val="4262265E"/>
    <w:rsid w:val="45233B1E"/>
    <w:rsid w:val="462B4A2E"/>
    <w:rsid w:val="46CD0A1D"/>
    <w:rsid w:val="46E010A7"/>
    <w:rsid w:val="4C785ACE"/>
    <w:rsid w:val="4DB3735F"/>
    <w:rsid w:val="4EFE0819"/>
    <w:rsid w:val="4F666BC1"/>
    <w:rsid w:val="4F7F1037"/>
    <w:rsid w:val="52D97CF2"/>
    <w:rsid w:val="537E6888"/>
    <w:rsid w:val="53923C3E"/>
    <w:rsid w:val="54DC6B3E"/>
    <w:rsid w:val="5B5B1AE2"/>
    <w:rsid w:val="60213B5C"/>
    <w:rsid w:val="63607B1C"/>
    <w:rsid w:val="6D8E090F"/>
    <w:rsid w:val="701930CF"/>
    <w:rsid w:val="74FC737A"/>
    <w:rsid w:val="77771C8D"/>
    <w:rsid w:val="7F2C5AB1"/>
    <w:rsid w:val="9F5DAE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7">
    <w:name w:val="Table Grid"/>
    <w:basedOn w:val="6"/>
    <w:uiPriority w:val="59"/>
    <w:pPr>
      <w:widowControl w:val="0"/>
      <w:jc w:val="both"/>
    </w:p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"/>
    <w:basedOn w:val="1"/>
    <w:qFormat/>
    <w:uiPriority w:val="34"/>
    <w:pPr>
      <w:ind w:firstLine="420" w:firstLineChars="200"/>
    </w:pPr>
  </w:style>
  <w:style w:type="paragraph" w:customStyle="1" w:styleId="9">
    <w:name w:val="彩色列表 - 强调文字颜色 11"/>
    <w:basedOn w:val="1"/>
    <w:qFormat/>
    <w:uiPriority w:val="34"/>
    <w:pPr>
      <w:ind w:firstLine="420" w:firstLineChars="200"/>
    </w:pPr>
  </w:style>
  <w:style w:type="character" w:customStyle="1" w:styleId="10">
    <w:name w:val="页脚 Char"/>
    <w:link w:val="2"/>
    <w:uiPriority w:val="99"/>
    <w:rPr>
      <w:kern w:val="2"/>
      <w:sz w:val="18"/>
      <w:szCs w:val="18"/>
    </w:rPr>
  </w:style>
  <w:style w:type="character" w:customStyle="1" w:styleId="11">
    <w:name w:val="页眉 Char"/>
    <w:link w:val="3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eme/Library/Containers/com.kingsoft.wpsoffice.mac/Data/.kingsoft/office6/templates/download/5df95c4c-4ed8-6df1-07b0-0b75aac0e590/&#31616;&#27905;&#27714;&#32844;&#31616;&#21382;&#27169;&#26495;.docx.wp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简洁求职简历模板.docx.wps</Template>
  <Pages>2</Pages>
  <Words>0</Words>
  <Characters>0</Characters>
  <Lines>1</Lines>
  <Paragraphs>1</Paragraphs>
  <TotalTime>0</TotalTime>
  <ScaleCrop>false</ScaleCrop>
  <LinksUpToDate>false</LinksUpToDate>
  <CharactersWithSpaces>96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2020-04-18T10:52:00Z</dcterms:created>
  <dc:creator>eleme</dc:creator>
  <cp:lastModifiedBy>eleme</cp:lastModifiedBy>
  <dcterms:modified xsi:type="dcterms:W3CDTF">2020-04-18T10:52:14Z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  <property fmtid="{D5CDD505-2E9C-101B-9397-08002B2CF9AE}" pid="3" name="KSORubyTemplateID">
    <vt:lpwstr>4</vt:lpwstr>
  </property>
</Properties>
</file>