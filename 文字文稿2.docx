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742503424" behindDoc="0" locked="0" layoutInCell="1" allowOverlap="1">
                <wp:simplePos x="0" y="0"/>
                <wp:positionH relativeFrom="column">
                  <wp:posOffset>-1177925</wp:posOffset>
                </wp:positionH>
                <wp:positionV relativeFrom="paragraph">
                  <wp:posOffset>-17780</wp:posOffset>
                </wp:positionV>
                <wp:extent cx="539750" cy="107950"/>
                <wp:effectExtent l="0" t="0" r="12700" b="63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07950"/>
                        </a:xfrm>
                        <a:prstGeom prst="rect">
                          <a:avLst/>
                        </a:pr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75pt;margin-top:-1.4pt;height:8.5pt;width:42.5pt;z-index:742503424;v-text-anchor:middle;mso-width-relative:page;mso-height-relative:page;" fillcolor="#2E75B6" filled="t" stroked="f" coordsize="21600,21600" o:gfxdata="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UV8XbtoAAAALAQAADwAAAAAAAAABACAAAAA4AAAAZHJzL2Rvd25yZXYueG1s&#10;UEsBAhQAFAAAAAgAh07iQLqTLlhSAgAAfgQAAA4AAAAAAAAAAQAgAAAAPw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647854080" behindDoc="0" locked="0" layoutInCell="1" allowOverlap="1">
            <wp:simplePos x="0" y="0"/>
            <wp:positionH relativeFrom="column">
              <wp:posOffset>5763895</wp:posOffset>
            </wp:positionH>
            <wp:positionV relativeFrom="paragraph">
              <wp:posOffset>1866265</wp:posOffset>
            </wp:positionV>
            <wp:extent cx="194945" cy="194310"/>
            <wp:effectExtent l="0" t="0" r="14605" b="15240"/>
            <wp:wrapNone/>
            <wp:docPr id="132" name="图片 132" descr="E:\Word简历设计\2020.04.14-2\images\箭头.png箭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E:\Word简历设计\2020.04.14-2\images\箭头.png箭头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4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742500352" behindDoc="0" locked="0" layoutInCell="1" allowOverlap="1">
            <wp:simplePos x="0" y="0"/>
            <wp:positionH relativeFrom="column">
              <wp:posOffset>5782945</wp:posOffset>
            </wp:positionH>
            <wp:positionV relativeFrom="paragraph">
              <wp:posOffset>5752465</wp:posOffset>
            </wp:positionV>
            <wp:extent cx="194945" cy="194310"/>
            <wp:effectExtent l="0" t="0" r="14605" b="15240"/>
            <wp:wrapNone/>
            <wp:docPr id="134" name="图片 134" descr="E:\Word简历设计\2020.04.14-2\images\箭头.png箭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E:\Word简历设计\2020.04.14-2\images\箭头.png箭头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4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3421232128" behindDoc="0" locked="0" layoutInCell="1" allowOverlap="1">
            <wp:simplePos x="0" y="0"/>
            <wp:positionH relativeFrom="column">
              <wp:posOffset>5782945</wp:posOffset>
            </wp:positionH>
            <wp:positionV relativeFrom="paragraph">
              <wp:posOffset>7895590</wp:posOffset>
            </wp:positionV>
            <wp:extent cx="194945" cy="194310"/>
            <wp:effectExtent l="0" t="0" r="14605" b="15240"/>
            <wp:wrapNone/>
            <wp:docPr id="135" name="图片 135" descr="E:\Word简历设计\2020.04.14-2\images\箭头.png箭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E:\Word简历设计\2020.04.14-2\images\箭头.png箭头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4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44533248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2323465</wp:posOffset>
                </wp:positionV>
                <wp:extent cx="6757035" cy="157416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035" cy="157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19.12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浙江XX网络科技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Java开发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/>
                                <w:sz w:val="21"/>
                                <w:szCs w:val="21"/>
                              </w:rPr>
                              <w:t>工作描述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1、利用java语言，参与研发公司的自动化运维软件产品；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2、负责功能模块设计，开发及相关测试、程序检查、审查；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3、协助并快速定位及解决开发及运行过程中的技术问题。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pt;margin-top:182.95pt;height:123.95pt;width:532.05pt;z-index:-450434048;mso-width-relative:page;mso-height-relative:page;" filled="f" stroked="f" coordsize="21600,21600" o:gfxdata="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XG+cS3QAAAAwBAAAPAAAAAAAAAAEAIAAAADgA&#10;AABkcnMvZG93bnJldi54bWxQSwECFAAUAAAACACHTuJAV7dOmScCAAApBAAADgAAAAAAAAABACAA&#10;AABC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19.12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           浙江XX网络科技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eastAsia="zh-CN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          Java开发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/>
                          <w:sz w:val="21"/>
                          <w:szCs w:val="21"/>
                        </w:rPr>
                        <w:t>工作描述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1、利用java语言，参与研发公司的自动化运维软件产品；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2、负责功能模块设计，开发及相关测试、程序检查、审查；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3、协助并快速定位及解决开发及运行过程中的技术问题。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42499328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4569460</wp:posOffset>
                </wp:positionV>
                <wp:extent cx="6819900" cy="90551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2012.9-2016.6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武汉某某大学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计算机  |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高级语言程序设计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，面向对象程序设计（JAVA），数据库系统原理，软件工程，软件系统分析与设计，大数据技术，云计算与虚拟化，人工智能等。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25pt;margin-top:359.8pt;height:71.3pt;width:537pt;z-index:742499328;mso-width-relative:page;mso-height-relative:page;" filled="f" stroked="f" coordsize="21600,21600" o:gfxdata="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E9eRKXdAAAADAEAAA8AAAAAAAAAAQAgAAAAOAAA&#10;AGRycy9kb3ducmV2LnhtbFBLAQIUABQAAAAIAIdO4kCWlFucJgIAACoEAAAOAAAAAAAAAAEAIAAA&#10;AEI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2012.9-2016.6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武汉某某大学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              计算机  |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eastAsia="zh-CN"/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高级语言程序设计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，面向对象程序设计（JAVA），数据库系统原理，软件工程，软件系统分析与设计，大数据技术，云计算与虚拟化，人工智能等。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8665728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6257925</wp:posOffset>
                </wp:positionV>
                <wp:extent cx="6707505" cy="1391920"/>
                <wp:effectExtent l="0" t="0" r="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7505" cy="1391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JAVA基础扎实，良好的面向对象编程思想；熟练使用Tomcat、Nginx等应用服务器；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、熟练使用Spring, SpringMVC, Hibernate等流行的开发框架，理解框架的设计原则和内部机制；  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、熟悉微服务框架，对SringBoot、SpringCloud、Dubbo、Zookeeper有一定的了解；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、熟悉MySQL，Oracle等常见的数据库，熟悉常见缓存技术如Redis，Memcached应用；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有良好的软件工程知识和编码规范意识，熟练应用web软件分层设计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40" w:lineRule="auto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85pt;margin-top:492.75pt;height:109.6pt;width:528.15pt;z-index:158665728;mso-width-relative:page;mso-height-relative:page;" filled="f" stroked="f" coordsize="21600,21600" o:gfxdata="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uYE9q3gAAAA0BAAAPAAAAAAAAAAEAIAAA&#10;ADgAAABkcnMvZG93bnJldi54bWxQSwECFAAUAAAACACHTuJA/Bse7SkCAAArBAAADgAAAAAAAAAB&#10;ACAAAABD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JAVA基础扎实，良好的面向对象编程思想；熟练使用Tomcat、Nginx等应用服务器；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、熟练使用Spring, SpringMVC, Hibernate等流行的开发框架，理解框架的设计原则和内部机制；  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、熟悉微服务框架，对SringBoot、SpringCloud、Dubbo、Zookeeper有一定的了解；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、熟悉MySQL，Oracle等常见的数据库，熟悉常见缓存技术如Redis，Memcached应用；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有良好的软件工程知识和编码规范意识，熟练应用web软件分层设计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40" w:lineRule="auto"/>
                        <w:textAlignment w:val="auto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30805760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8391525</wp:posOffset>
                </wp:positionV>
                <wp:extent cx="6707505" cy="76390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7505" cy="76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热爱IT领域的软件开发和程序设计工作，工作积极进取；能够快速的适应各种工作环境，具有良好的分析能力，自学能力，适应能力；具有良好的人际交往、组织及沟通协调能力以及团队精神；为人诚恳，踏实肯干，认真负责，敢于面对困难和挑战，爱岗敬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85pt;margin-top:660.75pt;height:60.15pt;width:528.15pt;z-index:530805760;mso-width-relative:page;mso-height-relative:page;" filled="f" stroked="f" coordsize="21600,21600" o:gfxdata="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CF58ON4AAAAOAQAADwAAAAAAAAABACAAAAA4AAAA&#10;ZHJzL2Rvd25yZXYueG1sUEsBAhQAFAAAAAgAh07iQBdu2GQkAgAAKAQAAA4AAAAAAAAAAQAgAAAA&#10;Q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热爱IT领域的软件开发和程序设计工作，工作积极进取；能够快速的适应各种工作环境，具有良好的分析能力，自学能力，适应能力；具有良好的人际交往、组织及沟通协调能力以及团队精神；为人诚恳，踏实肯干，认真负责，敢于面对困难和挑战，爱岗敬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91763968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7773035</wp:posOffset>
                </wp:positionV>
                <wp:extent cx="6697980" cy="455295"/>
                <wp:effectExtent l="0" t="0" r="7620" b="63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980" cy="455295"/>
                          <a:chOff x="4741" y="4439"/>
                          <a:chExt cx="10548" cy="717"/>
                        </a:xfrm>
                      </wpg:grpSpPr>
                      <wps:wsp>
                        <wps:cNvPr id="73" name="矩形 61"/>
                        <wps:cNvSpPr/>
                        <wps:spPr>
                          <a:xfrm>
                            <a:off x="4741" y="4439"/>
                            <a:ext cx="1508" cy="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eastAsiaTheme="minorEastAsia"/>
                                  <w:color w:val="2E75B6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2E75B6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74" name="组合 113"/>
                        <wpg:cNvGrpSpPr/>
                        <wpg:grpSpPr>
                          <a:xfrm rot="0">
                            <a:off x="4829" y="5100"/>
                            <a:ext cx="10461" cy="57"/>
                            <a:chOff x="4829" y="6390"/>
                            <a:chExt cx="10461" cy="57"/>
                          </a:xfrm>
                        </wpg:grpSpPr>
                        <wps:wsp>
                          <wps:cNvPr id="75" name="矩形 63"/>
                          <wps:cNvSpPr/>
                          <wps:spPr>
                            <a:xfrm>
                              <a:off x="4829" y="6390"/>
                              <a:ext cx="10461" cy="57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6" name="矩形 81"/>
                          <wps:cNvSpPr/>
                          <wps:spPr>
                            <a:xfrm>
                              <a:off x="4845" y="6390"/>
                              <a:ext cx="1190" cy="5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pt;margin-top:612.05pt;height:35.85pt;width:527.4pt;z-index:-1103203328;mso-width-relative:page;mso-height-relative:page;" coordorigin="4741,4439" coordsize="10548,717" o:gfxdata="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WAAAAZHJzL1BLAQIUABQAAAAIAIdO4kB1/wdv2wAAAA4BAAAP&#10;AAAAAAAAAAEAIAAAADgAAABkcnMvZG93bnJldi54bWxQSwECFAAUAAAACACHTuJAv5LOHI4DAABt&#10;CwAADgAAAAAAAAABACAAAABAAQAAZHJzL2Uyb0RvYy54bWxQSwUGAAAAAAYABgBZAQAAQAcAAAAA&#10;">
                <o:lock v:ext="edit" aspectratio="f"/>
                <v:rect id="矩形 61" o:spid="_x0000_s1026" o:spt="1" style="position:absolute;left:4741;top:4439;height:567;width:1508;" filled="f" stroked="f" coordsize="21600,21600" o:gfxdata="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0y38e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eastAsiaTheme="minorEastAsia"/>
                            <w:color w:val="2E75B6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2E75B6"/>
                            <w:sz w:val="28"/>
                            <w:szCs w:val="28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rect>
                <v:group id="组合 113" o:spid="_x0000_s1026" o:spt="203" style="position:absolute;left:4829;top:5100;height:57;width:10461;" coordorigin="4829,6390" coordsize="10461,57" o:gfxdata="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UOpytr8AAADbAAAADwAAAAAAAAAB&#10;ACAAAAA4AAAAZHJzL2Rvd25yZXYueG1sUEsBAhQAFAAAAAgAh07iQDMvBZ47AAAAOQAAABUAAAAA&#10;AAAAAQAgAAAAJAEAAGRycy9ncm91cHNoYXBleG1sLnhtbFBLBQYAAAAABgAGAGABAADhAwAAAAA=&#10;">
                  <o:lock v:ext="edit" aspectratio="f"/>
                  <v:rect id="矩形 63" o:spid="_x0000_s1026" o:spt="1" style="position:absolute;left:4829;top:6390;height:57;width:10461;v-text-anchor:middle;" fillcolor="#E4E4E4" filled="t" stroked="f" coordsize="21600,21600" o:gfxdata="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aqaTm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81" o:spid="_x0000_s1026" o:spt="1" style="position:absolute;left:4845;top:6390;height:57;width:1190;v-text-anchor:middle;" fillcolor="#2E75B6 [2404]" filled="t" stroked="f" coordsize="21600,21600" o:gfxdata="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+YsXr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11728384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5648960</wp:posOffset>
                </wp:positionV>
                <wp:extent cx="6697980" cy="455295"/>
                <wp:effectExtent l="0" t="0" r="7620" b="63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980" cy="455295"/>
                          <a:chOff x="4741" y="4439"/>
                          <a:chExt cx="10548" cy="717"/>
                        </a:xfrm>
                      </wpg:grpSpPr>
                      <wps:wsp>
                        <wps:cNvPr id="66" name="矩形 61"/>
                        <wps:cNvSpPr/>
                        <wps:spPr>
                          <a:xfrm>
                            <a:off x="4741" y="4439"/>
                            <a:ext cx="1508" cy="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eastAsiaTheme="minorEastAsia"/>
                                  <w:color w:val="2E75B6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2E75B6"/>
                                  <w:sz w:val="28"/>
                                  <w:szCs w:val="28"/>
                                  <w:lang w:val="en-US" w:eastAsia="zh-CN"/>
                                </w:rPr>
                                <w:t>项目技能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68" name="组合 113"/>
                        <wpg:cNvGrpSpPr/>
                        <wpg:grpSpPr>
                          <a:xfrm rot="0">
                            <a:off x="4829" y="5100"/>
                            <a:ext cx="10461" cy="57"/>
                            <a:chOff x="4829" y="6390"/>
                            <a:chExt cx="10461" cy="57"/>
                          </a:xfrm>
                        </wpg:grpSpPr>
                        <wps:wsp>
                          <wps:cNvPr id="69" name="矩形 63"/>
                          <wps:cNvSpPr/>
                          <wps:spPr>
                            <a:xfrm>
                              <a:off x="4829" y="6390"/>
                              <a:ext cx="10461" cy="57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矩形 81"/>
                          <wps:cNvSpPr/>
                          <wps:spPr>
                            <a:xfrm>
                              <a:off x="4845" y="6390"/>
                              <a:ext cx="1190" cy="5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pt;margin-top:444.8pt;height:35.85pt;width:527.4pt;z-index:-2083238912;mso-width-relative:page;mso-height-relative:page;" coordorigin="4741,4439" coordsize="10548,717" o:gfxdata="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BYAAABkcnMvUEsBAhQAFAAAAAgAh07iQDTGgejcAAAADAEA&#10;AA8AAAAAAAAAAQAgAAAAOAAAAGRycy9kb3ducmV2LnhtbFBLAQIUABQAAAAIAIdO4kDwVCxJjwMA&#10;AG0LAAAOAAAAAAAAAAEAIAAAAEEBAABkcnMvZTJvRG9jLnhtbFBLBQYAAAAABgAGAFkBAABCBwAA&#10;AAA=&#10;">
                <o:lock v:ext="edit" aspectratio="f"/>
                <v:rect id="矩形 61" o:spid="_x0000_s1026" o:spt="1" style="position:absolute;left:4741;top:4439;height:567;width:1508;" filled="f" stroked="f" coordsize="21600,21600" o:gfxdata="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ic6oK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eastAsiaTheme="minorEastAsia"/>
                            <w:color w:val="2E75B6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2E75B6"/>
                            <w:sz w:val="28"/>
                            <w:szCs w:val="28"/>
                            <w:lang w:val="en-US" w:eastAsia="zh-CN"/>
                          </w:rPr>
                          <w:t>项目技能</w:t>
                        </w:r>
                      </w:p>
                    </w:txbxContent>
                  </v:textbox>
                </v:rect>
                <v:group id="组合 113" o:spid="_x0000_s1026" o:spt="203" style="position:absolute;left:4829;top:5100;height:57;width:10461;" coordorigin="4829,6390" coordsize="10461,57" o:gfxdata="UEsFBgAAAAAAAAAAAAAAAAAAAAAAAFBLAwQKAAAAAACHTuJAAAAAAAAAAAAAAAAABAAAAGRycy9Q&#10;SwMEFAAAAAgAh07iQFR+7m6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Y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FR+7m66AAAA2wAAAA8AAAAAAAAAAQAgAAAA&#10;OAAAAGRycy9kb3ducmV2LnhtbFBLAQIUABQAAAAIAIdO4kAzLwWeOwAAADkAAAAVAAAAAAAAAAEA&#10;IAAAAB8BAABkcnMvZ3JvdXBzaGFwZXhtbC54bWxQSwUGAAAAAAYABgBgAQAA3AMAAAAA&#10;">
                  <o:lock v:ext="edit" aspectratio="f"/>
                  <v:rect id="矩形 63" o:spid="_x0000_s1026" o:spt="1" style="position:absolute;left:4829;top:6390;height:57;width:10461;v-text-anchor:middle;" fillcolor="#E4E4E4" filled="t" stroked="f" coordsize="21600,21600" o:gfxdata="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j714boAAADbAAAADwAAAAAAAAABACAAAAA4AAAAZHJzL2Rvd25yZXYueG1s&#10;UEsBAhQAFAAAAAgAh07iQDMvBZ47AAAAOQAAABAAAAAAAAAAAQAgAAAAHwEAAGRycy9zaGFwZXht&#10;bC54bWxQSwUGAAAAAAYABgBbAQAAyQ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81" o:spid="_x0000_s1026" o:spt="1" style="position:absolute;left:4845;top:6390;height:57;width:1190;v-text-anchor:middle;" fillcolor="#2E75B6 [2404]" filled="t" stroked="f" coordsize="21600,21600" o:gfxdata="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0A+0Kr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31692800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3982085</wp:posOffset>
                </wp:positionV>
                <wp:extent cx="6697980" cy="455295"/>
                <wp:effectExtent l="0" t="0" r="7620" b="63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980" cy="455295"/>
                          <a:chOff x="4741" y="4439"/>
                          <a:chExt cx="10548" cy="717"/>
                        </a:xfrm>
                      </wpg:grpSpPr>
                      <wps:wsp>
                        <wps:cNvPr id="59" name="矩形 61"/>
                        <wps:cNvSpPr/>
                        <wps:spPr>
                          <a:xfrm>
                            <a:off x="4741" y="4439"/>
                            <a:ext cx="1508" cy="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eastAsiaTheme="minorEastAsia"/>
                                  <w:color w:val="2E75B6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2E75B6"/>
                                  <w:sz w:val="28"/>
                                  <w:szCs w:val="28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60" name="组合 113"/>
                        <wpg:cNvGrpSpPr/>
                        <wpg:grpSpPr>
                          <a:xfrm rot="0">
                            <a:off x="4829" y="5100"/>
                            <a:ext cx="10461" cy="57"/>
                            <a:chOff x="4829" y="6390"/>
                            <a:chExt cx="10461" cy="57"/>
                          </a:xfrm>
                        </wpg:grpSpPr>
                        <wps:wsp>
                          <wps:cNvPr id="62" name="矩形 63"/>
                          <wps:cNvSpPr/>
                          <wps:spPr>
                            <a:xfrm>
                              <a:off x="4829" y="6390"/>
                              <a:ext cx="10461" cy="57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矩形 81"/>
                          <wps:cNvSpPr/>
                          <wps:spPr>
                            <a:xfrm>
                              <a:off x="4845" y="6390"/>
                              <a:ext cx="1190" cy="5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pt;margin-top:313.55pt;height:35.85pt;width:527.4pt;z-index:1231692800;mso-width-relative:page;mso-height-relative:page;" coordorigin="4741,4439" coordsize="10548,717" o:gfxdata="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BYAAABkcnMvUEsBAhQAFAAAAAgAh07iQDMUBZncAAAADAEA&#10;AA8AAAAAAAAAAQAgAAAAOAAAAGRycy9kb3ducmV2LnhtbFBLAQIUABQAAAAIAIdO4kAno3rOjwMA&#10;AG0LAAAOAAAAAAAAAAEAIAAAAEEBAABkcnMvZTJvRG9jLnhtbFBLBQYAAAAABgAGAFkBAABCBwAA&#10;AAA=&#10;">
                <o:lock v:ext="edit" aspectratio="f"/>
                <v:rect id="矩形 61" o:spid="_x0000_s1026" o:spt="1" style="position:absolute;left:4741;top:4439;height:567;width:1508;" filled="f" stroked="f" coordsize="21600,21600" o:gfxdata="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dvtE2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eastAsiaTheme="minorEastAsia"/>
                            <w:color w:val="2E75B6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2E75B6"/>
                            <w:sz w:val="28"/>
                            <w:szCs w:val="28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rect>
                <v:group id="组合 113" o:spid="_x0000_s1026" o:spt="203" style="position:absolute;left:4829;top:5100;height:57;width:10461;" coordorigin="4829,6390" coordsize="10461,57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KoI4mi6AAAA2wAAAA8AAAAAAAAAAQAgAAAA&#10;OAAAAGRycy9kb3ducmV2LnhtbFBLAQIUABQAAAAIAIdO4kAzLwWeOwAAADkAAAAVAAAAAAAAAAEA&#10;IAAAAB8BAABkcnMvZ3JvdXBzaGFwZXhtbC54bWxQSwUGAAAAAAYABgBgAQAA3AMAAAAA&#10;">
                  <o:lock v:ext="edit" aspectratio="f"/>
                  <v:rect id="矩形 63" o:spid="_x0000_s1026" o:spt="1" style="position:absolute;left:4829;top:6390;height:57;width:10461;v-text-anchor:middle;" fillcolor="#E4E4E4" filled="t" stroked="f" coordsize="21600,21600" o:gfxdata="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rJpnkLoAAADbAAAADwAAAAAAAAABACAAAAA4AAAAZHJzL2Rvd25yZXYueG1s&#10;UEsBAhQAFAAAAAgAh07iQDMvBZ47AAAAOQAAABAAAAAAAAAAAQAgAAAAHwEAAGRycy9zaGFwZXht&#10;bC54bWxQSwUGAAAAAAYABgBbAQAAyQ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81" o:spid="_x0000_s1026" o:spt="1" style="position:absolute;left:4845;top:6390;height:57;width:1190;v-text-anchor:middle;" fillcolor="#2E75B6 [2404]" filled="t" stroked="f" coordsize="21600,21600" o:gfxdata="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aGBb7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40846592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1724660</wp:posOffset>
                </wp:positionV>
                <wp:extent cx="6697980" cy="455295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980" cy="455295"/>
                          <a:chOff x="4741" y="4439"/>
                          <a:chExt cx="10548" cy="717"/>
                        </a:xfrm>
                      </wpg:grpSpPr>
                      <wps:wsp>
                        <wps:cNvPr id="61" name="矩形 61"/>
                        <wps:cNvSpPr/>
                        <wps:spPr>
                          <a:xfrm>
                            <a:off x="4741" y="4439"/>
                            <a:ext cx="1508" cy="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eastAsiaTheme="minorEastAsia"/>
                                  <w:color w:val="2E75B6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2E75B6"/>
                                  <w:sz w:val="28"/>
                                  <w:szCs w:val="28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13" name="组合 113"/>
                        <wpg:cNvGrpSpPr/>
                        <wpg:grpSpPr>
                          <a:xfrm rot="0">
                            <a:off x="4829" y="5100"/>
                            <a:ext cx="10461" cy="57"/>
                            <a:chOff x="4829" y="6390"/>
                            <a:chExt cx="10461" cy="57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4829" y="6390"/>
                              <a:ext cx="10461" cy="57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1" name="矩形 81"/>
                          <wps:cNvSpPr/>
                          <wps:spPr>
                            <a:xfrm>
                              <a:off x="4845" y="6390"/>
                              <a:ext cx="1190" cy="5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pt;margin-top:135.8pt;height:35.85pt;width:527.4pt;z-index:740846592;mso-width-relative:page;mso-height-relative:page;" coordorigin="4741,4439" coordsize="10548,717" o:gfxdata="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WAAAAZHJzL1BLAQIUABQAAAAIAIdO4kB2ZGcy3AAA&#10;AAwBAAAPAAAAAAAAAAEAIAAAADgAAABkcnMvZG93bnJldi54bWxQSwECFAAUAAAACACHTuJAjOkL&#10;rpMDAABuCwAADgAAAAAAAAABACAAAABBAQAAZHJzL2Uyb0RvYy54bWxQSwUGAAAAAAYABgBZAQAA&#10;RgcAAAAA&#10;">
                <o:lock v:ext="edit" aspectratio="f"/>
                <v:rect id="_x0000_s1026" o:spid="_x0000_s1026" o:spt="1" style="position:absolute;left:4741;top:4439;height:567;width:1508;" filled="f" stroked="f" coordsize="21600,21600" o:gfxdata="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d1cva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eastAsiaTheme="minorEastAsia"/>
                            <w:color w:val="2E75B6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2E75B6"/>
                            <w:sz w:val="28"/>
                            <w:szCs w:val="28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rect>
                <v:group id="_x0000_s1026" o:spid="_x0000_s1026" o:spt="203" style="position:absolute;left:4829;top:5100;height:57;width:10461;" coordorigin="4829,6390" coordsize="10461,57" o:gfxdata="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4kZV7uwAAANwAAAAPAAAAAAAAAAEAIAAA&#10;ADgAAABkcnMvZG93bnJldi54bWxQSwECFAAUAAAACACHTuJAMy8FnjsAAAA5AAAAFQAAAAAAAAAB&#10;ACAAAAAgAQAAZHJzL2dyb3Vwc2hhcGV4bWwueG1sUEsFBgAAAAAGAAYAYAEAAN0DAAAAAA==&#10;">
                  <o:lock v:ext="edit" aspectratio="f"/>
                  <v:rect id="_x0000_s1026" o:spid="_x0000_s1026" o:spt="1" style="position:absolute;left:4829;top:6390;height:57;width:10461;v-text-anchor:middle;" fillcolor="#E4E4E4" filled="t" stroked="f" coordsize="21600,21600" o:gfxdata="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9bCC7oAAADbAAAADwAAAAAAAAABACAAAAA4AAAAZHJzL2Rvd25yZXYueG1s&#10;UEsBAhQAFAAAAAgAh07iQDMvBZ47AAAAOQAAABAAAAAAAAAAAQAgAAAAHwEAAGRycy9zaGFwZXht&#10;bC54bWxQSwUGAAAAAAYABgBbAQAAyQ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845;top:6390;height:57;width:1190;v-text-anchor:middle;" fillcolor="#2E75B6 [2404]" filled="t" stroked="f" coordsize="21600,21600" o:gfxdata="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l2sQNvwAAANs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742502400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-510540</wp:posOffset>
            </wp:positionV>
            <wp:extent cx="300990" cy="255270"/>
            <wp:effectExtent l="0" t="0" r="3810" b="11430"/>
            <wp:wrapNone/>
            <wp:docPr id="40" name="图片 40" descr="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菜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704457728" behindDoc="0" locked="0" layoutInCell="1" allowOverlap="1">
            <wp:simplePos x="0" y="0"/>
            <wp:positionH relativeFrom="column">
              <wp:posOffset>5622290</wp:posOffset>
            </wp:positionH>
            <wp:positionV relativeFrom="paragraph">
              <wp:posOffset>-536575</wp:posOffset>
            </wp:positionV>
            <wp:extent cx="361950" cy="301625"/>
            <wp:effectExtent l="0" t="0" r="0" b="3175"/>
            <wp:wrapNone/>
            <wp:docPr id="19" name="图片 19" descr="E:\Word简历设计\2020.04.14-2\images\代码.png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E:\Word简历设计\2020.04.14-2\images\代码.png代码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09871616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372745</wp:posOffset>
                </wp:positionV>
                <wp:extent cx="17780" cy="1080135"/>
                <wp:effectExtent l="0" t="0" r="1270" b="5715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108013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5pt;margin-top:29.35pt;height:85.05pt;width:1.4pt;z-index:-385095680;v-text-anchor:middle;mso-width-relative:page;mso-height-relative:page;" fillcolor="#E4E4E4" filled="t" stroked="f" coordsize="21600,21600" o:gfxdata="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Ap0CaW1wAAAAoBAAAPAAAAAAAAAAEAIAAAADgAAABkcnMvZG93bnJldi54bWxQSwEC&#10;FAAUAAAACACHTuJAW29FD1ECAACABAAADgAAAAAAAAABACAAAAA8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742495232" behindDoc="0" locked="0" layoutInCell="1" allowOverlap="1">
            <wp:simplePos x="0" y="0"/>
            <wp:positionH relativeFrom="column">
              <wp:posOffset>2522855</wp:posOffset>
            </wp:positionH>
            <wp:positionV relativeFrom="paragraph">
              <wp:posOffset>417830</wp:posOffset>
            </wp:positionV>
            <wp:extent cx="222885" cy="223520"/>
            <wp:effectExtent l="0" t="0" r="5715" b="4445"/>
            <wp:wrapNone/>
            <wp:docPr id="90" name="图片 90" descr="E:\Word简历设计\2020.04.14-2\images\工作经历.png工作经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E:\Word简历设计\2020.04.14-2\images\工作经历.png工作经历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40344832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342900</wp:posOffset>
                </wp:positionV>
                <wp:extent cx="2068830" cy="1243965"/>
                <wp:effectExtent l="0" t="0" r="0" b="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1243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应聘：Java程序员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出生：1995.01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籍贯：浙江杭州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05pt;margin-top:27pt;height:97.95pt;width:162.9pt;z-index:740344832;mso-width-relative:page;mso-height-relative:page;" filled="f" stroked="f" coordsize="21600,21600" o:gfxdata="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BYAAABkcnMvUEsBAhQAFAAAAAgAh07iQOjcpivbAAAACgEA&#10;AA8AAAAAAAAAAQAgAAAAOAAAAGRycy9kb3ducmV2LnhtbFBLAQIUABQAAAAIAIdO4kDOIXT/jwEA&#10;AAEDAAAOAAAAAAAAAAEAIAAAAEA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应聘：Java程序员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出生：1995.01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籍贯：浙江杭州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742493184" behindDoc="0" locked="0" layoutInCell="1" allowOverlap="1">
            <wp:simplePos x="0" y="0"/>
            <wp:positionH relativeFrom="column">
              <wp:posOffset>2531745</wp:posOffset>
            </wp:positionH>
            <wp:positionV relativeFrom="paragraph">
              <wp:posOffset>1198880</wp:posOffset>
            </wp:positionV>
            <wp:extent cx="213360" cy="213360"/>
            <wp:effectExtent l="0" t="0" r="15240" b="15240"/>
            <wp:wrapNone/>
            <wp:docPr id="111" name="图片 111" descr="E:\Word简历设计\2020.04.14-2\images\地址.png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E:\Word简历设计\2020.04.14-2\images\地址.png地址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742494208" behindDoc="0" locked="0" layoutInCell="1" allowOverlap="1">
            <wp:simplePos x="0" y="0"/>
            <wp:positionH relativeFrom="column">
              <wp:posOffset>2531745</wp:posOffset>
            </wp:positionH>
            <wp:positionV relativeFrom="paragraph">
              <wp:posOffset>827405</wp:posOffset>
            </wp:positionV>
            <wp:extent cx="194945" cy="194310"/>
            <wp:effectExtent l="0" t="0" r="14605" b="15240"/>
            <wp:wrapNone/>
            <wp:docPr id="88" name="图片 88" descr="E:\Word简历设计\2020.04.14-2\images\日历.png日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E:\Word简历设计\2020.04.14-2\images\日历.png日历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4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742497280" behindDoc="0" locked="0" layoutInCell="1" allowOverlap="1">
            <wp:simplePos x="0" y="0"/>
            <wp:positionH relativeFrom="column">
              <wp:posOffset>5763895</wp:posOffset>
            </wp:positionH>
            <wp:positionV relativeFrom="paragraph">
              <wp:posOffset>4104640</wp:posOffset>
            </wp:positionV>
            <wp:extent cx="194945" cy="194310"/>
            <wp:effectExtent l="0" t="0" r="14605" b="15240"/>
            <wp:wrapNone/>
            <wp:docPr id="133" name="图片 133" descr="E:\Word简历设计\2020.04.14-2\images\箭头.png箭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E:\Word简历设计\2020.04.14-2\images\箭头.png箭头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4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92918272" behindDoc="0" locked="0" layoutInCell="1" allowOverlap="1">
            <wp:simplePos x="0" y="0"/>
            <wp:positionH relativeFrom="column">
              <wp:posOffset>5009515</wp:posOffset>
            </wp:positionH>
            <wp:positionV relativeFrom="paragraph">
              <wp:posOffset>257810</wp:posOffset>
            </wp:positionV>
            <wp:extent cx="978535" cy="1369695"/>
            <wp:effectExtent l="42545" t="42545" r="45720" b="54610"/>
            <wp:wrapNone/>
            <wp:docPr id="67" name="图片 2" descr="F:\Word文件\头像.jpg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" descr="F:\Word文件\头像.jpg头像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36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r="5400000" algn="t" rotWithShape="0">
                        <a:prstClr val="black">
                          <a:alpha val="18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741394432" behindDoc="0" locked="0" layoutInCell="1" allowOverlap="1">
            <wp:simplePos x="0" y="0"/>
            <wp:positionH relativeFrom="column">
              <wp:posOffset>-611505</wp:posOffset>
            </wp:positionH>
            <wp:positionV relativeFrom="paragraph">
              <wp:posOffset>827405</wp:posOffset>
            </wp:positionV>
            <wp:extent cx="204470" cy="203835"/>
            <wp:effectExtent l="0" t="0" r="5080" b="5715"/>
            <wp:wrapNone/>
            <wp:docPr id="109" name="图片 109" descr="E:\Word简历设计\2020.04.14-2\images\电话.png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E:\Word简历设计\2020.04.14-2\images\电话.png电话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741943296" behindDoc="0" locked="0" layoutInCell="1" allowOverlap="1">
            <wp:simplePos x="0" y="0"/>
            <wp:positionH relativeFrom="column">
              <wp:posOffset>-601980</wp:posOffset>
            </wp:positionH>
            <wp:positionV relativeFrom="paragraph">
              <wp:posOffset>417830</wp:posOffset>
            </wp:positionV>
            <wp:extent cx="213360" cy="213360"/>
            <wp:effectExtent l="0" t="0" r="15240" b="15240"/>
            <wp:wrapNone/>
            <wp:docPr id="110" name="图片 110" descr="E:\Word简历设计\2020.04.14-2\images\姓名.png姓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E:\Word简历设计\2020.04.14-2\images\姓名.png姓名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0142592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342900</wp:posOffset>
                </wp:positionV>
                <wp:extent cx="2068830" cy="1377315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1377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姓名：淩晨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电话：18612345678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邮箱：1234567@qq.com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7pt;margin-top:27pt;height:108.45pt;width:162.9pt;z-index:460142592;mso-width-relative:page;mso-height-relative:page;" filled="f" stroked="f" coordsize="21600,21600" o:gfxdata="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WAAAAZHJzL1BLAQIUABQAAAAIAIdO4kAOmnqW2wAAAAoB&#10;AAAPAAAAAAAAAAEAIAAAADgAAABkcnMvZG93bnJldi54bWxQSwECFAAUAAAACACHTuJAHzpj6pAB&#10;AAD/AgAADgAAAAAAAAABACAAAABA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姓名：淩晨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电话：18612345678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邮箱：1234567@qq.com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740845568" behindDoc="0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1246505</wp:posOffset>
            </wp:positionV>
            <wp:extent cx="184785" cy="137795"/>
            <wp:effectExtent l="0" t="0" r="5715" b="14605"/>
            <wp:wrapNone/>
            <wp:docPr id="112" name="图片 112" descr="E:\Word简历设计\2020.04.14-2\images\邮箱(1).png邮箱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E:\Word简历设计\2020.04.14-2\images\邮箱(1).png邮箱(1)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40296704" behindDoc="0" locked="0" layoutInCell="1" allowOverlap="1">
                <wp:simplePos x="0" y="0"/>
                <wp:positionH relativeFrom="column">
                  <wp:posOffset>-1148715</wp:posOffset>
                </wp:positionH>
                <wp:positionV relativeFrom="paragraph">
                  <wp:posOffset>20320</wp:posOffset>
                </wp:positionV>
                <wp:extent cx="7574915" cy="36195"/>
                <wp:effectExtent l="0" t="0" r="6985" b="190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915" cy="3619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5pt;margin-top:1.6pt;height:2.85pt;width:596.45pt;z-index:740296704;v-text-anchor:middle;mso-width-relative:page;mso-height-relative:page;" fillcolor="#E4E4E4" filled="t" stroked="f" coordsize="21600,21600" o:gfxdata="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K1dCC7VAAAACQEAAA8AAAAAAAAAAQAgAAAAOAAAAGRycy9kb3ducmV2LnhtbFBLAQIU&#10;ABQAAAAIAIdO4kBPo/owUgIAAH4EAAAOAAAAAAAAAAEAIAAAADo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68661504" behindDoc="0" locked="0" layoutInCell="1" allowOverlap="1">
                <wp:simplePos x="0" y="0"/>
                <wp:positionH relativeFrom="column">
                  <wp:posOffset>-183515</wp:posOffset>
                </wp:positionH>
                <wp:positionV relativeFrom="paragraph">
                  <wp:posOffset>-723265</wp:posOffset>
                </wp:positionV>
                <wp:extent cx="1427480" cy="711835"/>
                <wp:effectExtent l="0" t="0" r="0" b="0"/>
                <wp:wrapNone/>
                <wp:docPr id="84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480" cy="71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E75B6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z w:val="48"/>
                                <w:szCs w:val="48"/>
                                <w:lang w:val="en-US"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14.45pt;margin-top:-56.95pt;height:56.05pt;width:112.4pt;z-index:-1126305792;mso-width-relative:page;mso-height-relative:page;" filled="f" stroked="f" coordsize="21600,21600" o:gfxdata="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EgC132gAAAAsBAAAPAAAAAAAAAAEAIAAAADgAAABk&#10;cnMvZG93bnJldi54bWxQSwECFAAUAAAACACHTuJApJu+PycCAAAoBAAADgAAAAAAAAABACAAAAA/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2E75B6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z w:val="48"/>
                          <w:szCs w:val="48"/>
                          <w:lang w:val="en-US"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-913130</wp:posOffset>
                </wp:positionV>
                <wp:extent cx="7658100" cy="10696575"/>
                <wp:effectExtent l="0" t="0" r="0" b="952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69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8pt;margin-top:-71.9pt;height:842.25pt;width:603pt;z-index:251657216;v-text-anchor:middle;mso-width-relative:page;mso-height-relative:page;" filled="f" stroked="f" coordsize="21600,21600" o:gfxdata="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LYr2oLb&#10;AAAADwEAAA8AAAAAAAAAAQAgAAAAOAAAAGRycy9kb3ducmV2LnhtbFBLAQIUABQAAAAIAIdO4kCd&#10;/zRGQAIAAFgEAAAOAAAAAAAAAAEAIAAAAEABAABkcnMvZTJvRG9jLnhtbFBLBQYAAAAABgAGAFkB&#10;AADyBQAA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-1158875</wp:posOffset>
                </wp:positionH>
                <wp:positionV relativeFrom="paragraph">
                  <wp:posOffset>-914400</wp:posOffset>
                </wp:positionV>
                <wp:extent cx="7610475" cy="845820"/>
                <wp:effectExtent l="0" t="0" r="9525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55" y="20320"/>
                          <a:ext cx="7610475" cy="845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C8BCE"/>
                            </a:gs>
                            <a:gs pos="100000">
                              <a:srgbClr val="7112AD"/>
                            </a:gs>
                          </a:gsLst>
                          <a:lin ang="1554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25pt;margin-top:-72pt;height:66.6pt;width:599.25pt;z-index:251658240;v-text-anchor:middle;mso-width-relative:page;mso-height-relative:page;" fillcolor="#3C8BCE" filled="t" stroked="f" coordsize="21600,21600" o:gfxdata="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FhHD+zbAAAADgEAAA8AAAAAAAAAAQAgAAAAOAAAAGRycy9kb3du&#10;cmV2LnhtbFBLAQIUABQAAAAIAIdO4kBaNnwrkQIAAAoFAAAOAAAAAAAAAAEAIAAAAEABAABkcnMv&#10;ZTJvRG9jLnhtbFBLBQYAAAAABgAGAFkBAABDBgAAAAA=&#10;">
                <v:fill type="gradient" on="t" color2="#7112AD" angle="191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9056370</wp:posOffset>
            </wp:positionV>
            <wp:extent cx="2390775" cy="314325"/>
            <wp:effectExtent l="0" t="0" r="9525" b="9525"/>
            <wp:wrapNone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-829945</wp:posOffset>
                </wp:positionV>
                <wp:extent cx="3042920" cy="6292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3275" y="685165"/>
                          <a:ext cx="3042920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简历使用修改方法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pt;margin-top:-65.35pt;height:49.55pt;width:239.6pt;z-index:251659264;mso-width-relative:page;mso-height-relative:page;" filled="f" stroked="f" coordsize="21600,21600" o:gfxdata="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GV6oc7eAAAADQEAAA8AAAAAAAAAAQAgAAAA&#10;OAAAAGRycy9kb3ducmV2LnhtbFBLAQIUABQAAAAIAIdO4kAKlSIdKAIAACIEAAAOAAAAAAAAAAEA&#10;IAAAAEM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简历使用修改方法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7907020</wp:posOffset>
                </wp:positionV>
                <wp:extent cx="2990850" cy="111442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选中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要设置行高的文本，在弹出的菜单中点击最后一个图标，选择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其他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在弹出框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间距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这一栏，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取消勾选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lang w:val="en-US" w:eastAsia="zh-CN"/>
                              </w:rPr>
                              <w:t xml:space="preserve">如果定义了文档网格，则与网格对齐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即可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7pt;margin-top:622.6pt;height:87.75pt;width:235.5pt;z-index:251721728;mso-width-relative:page;mso-height-relative:page;" filled="f" stroked="f" coordsize="21600,21600" o:gfxdata="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eApRjd0AAAANAQAADwAAAAAAAAABACAAAAA4AAAAZHJzL2Rv&#10;d25yZXYueG1sUEsBAhQAFAAAAAgAh07iQNXT0u4fAgAAGwQAAA4AAAAAAAAAAQAgAAAAQ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选中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要设置行高的文本，在弹出的菜单中点击最后一个图标，选择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其他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在弹出框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间距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这一栏，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取消勾选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lang w:val="en-US" w:eastAsia="zh-CN"/>
                        </w:rPr>
                        <w:t xml:space="preserve">如果定义了文档网格，则与网格对齐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即可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7335520</wp:posOffset>
                </wp:positionV>
                <wp:extent cx="3122930" cy="42862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微软雅黑字体行高过大的解决方法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5pt;margin-top:577.6pt;height:33.75pt;width:245.9pt;z-index:251698176;mso-width-relative:page;mso-height-relative:page;" filled="f" stroked="f" coordsize="21600,21600" o:gfxdata="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B9iYS3QAAAA0BAAAPAAAAAAAAAAEAIAAAADgAAABkcnMv&#10;ZG93bnJldi54bWxQSwECFAAUAAAACACHTuJAt978FSECAAAaBAAADgAAAAAAAAABACAAAABC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微软雅黑字体行高过大的解决方法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7323455</wp:posOffset>
                </wp:positionV>
                <wp:extent cx="538480" cy="459740"/>
                <wp:effectExtent l="0" t="0" r="0" b="1651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032" y="2066"/>
                          <a:chExt cx="848" cy="724"/>
                        </a:xfrm>
                      </wpg:grpSpPr>
                      <wps:wsp>
                        <wps:cNvPr id="26" name="泪滴形 3"/>
                        <wps:cNvSpPr/>
                        <wps:spPr>
                          <a:xfrm>
                            <a:off x="6045" y="207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4"/>
                        <wps:cNvSpPr txBox="1"/>
                        <wps:spPr>
                          <a:xfrm>
                            <a:off x="6032" y="206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576.65pt;height:36.2pt;width:42.4pt;z-index:251697152;mso-width-relative:page;mso-height-relative:page;" coordorigin="6032,2066" coordsize="848,724" o:gfxdata="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WAAAAZHJzL1BLAQIUABQAAAAIAIdO4kDFgLnR3AAAAA4BAAAPAAAAAAAAAAEAIAAAADgA&#10;AABkcnMvZG93bnJldi54bWxQSwECFAAUAAAACACHTuJAjkKDUkUDAABdCAAADgAAAAAAAAABACAA&#10;AABBAQAAZHJzL2Uyb0RvYy54bWxQSwUGAAAAAAYABgBZAQAA+AYAAAAA&#10;">
                <o:lock v:ext="edit" aspectratio="f"/>
                <v:shape id="泪滴形 3" o:spid="_x0000_s1026" style="position:absolute;left:6045;top:2070;height:720;width:720;v-text-anchor:middle;" fillcolor="#2E75B6 [2404]" filled="t" stroked="f" coordsize="720,720" o:gfxdata="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srYo+7AAAA2wAAAA8AAAAAAAAAAQAgAAAAOAAAAGRycy9kb3ducmV2Lnht&#10;bFBLAQIUABQAAAAIAIdO4kAzLwWeOwAAADkAAAAQAAAAAAAAAAEAIAAAACABAABkcnMvc2hhcGV4&#10;bWwueG1sUEsFBgAAAAAGAAYAWwEAAMoDAAAAAA==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" o:spid="_x0000_s1026" o:spt="202" type="#_x0000_t202" style="position:absolute;left:6032;top:2066;height:616;width:849;" filled="f" stroked="f" coordsize="21600,21600" o:gfxdata="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qhG0m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7202805</wp:posOffset>
            </wp:positionV>
            <wp:extent cx="1181100" cy="1885950"/>
            <wp:effectExtent l="0" t="0" r="0" b="0"/>
            <wp:wrapNone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7019925</wp:posOffset>
                </wp:positionV>
                <wp:extent cx="6886575" cy="21590"/>
                <wp:effectExtent l="0" t="0" r="9525" b="698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21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2pt;margin-top:552.75pt;height:1.7pt;width:542.25pt;z-index:251764736;v-text-anchor:middle;mso-width-relative:page;mso-height-relative:page;" fillcolor="#5B9BD5 [3204]" filled="t" stroked="f" coordsize="21600,21600" o:gfxdata="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CJJDV42gAAAA4BAAAPAAAAAAAAAAEAIAAAADgAAABkcnMvZG93bnJldi54&#10;bWxQSwECFAAUAAAACACHTuJA3uRI/1QCAAB+BAAADgAAAAAAAAABACAAAAA/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5747385</wp:posOffset>
            </wp:positionV>
            <wp:extent cx="800100" cy="1028700"/>
            <wp:effectExtent l="0" t="0" r="0" b="0"/>
            <wp:wrapNone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4752975</wp:posOffset>
            </wp:positionV>
            <wp:extent cx="2438400" cy="1895475"/>
            <wp:effectExtent l="0" t="0" r="0" b="9525"/>
            <wp:wrapNone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5087620</wp:posOffset>
                </wp:positionV>
                <wp:extent cx="2990850" cy="7048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选中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要更换的图片，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右键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更改图片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在弹出框选择想要替换的图片即可。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2pt;margin-top:400.6pt;height:55.5pt;width:235.5pt;z-index:251679744;mso-width-relative:page;mso-height-relative:page;" filled="f" stroked="f" coordsize="21600,21600" o:gfxdata="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AfKSltwAAAALAQAADwAAAAAAAAABACAAAAA4AAAAZHJzL2Rvd25y&#10;ZXYueG1sUEsBAhQAFAAAAAgAh07iQFMadGwdAgAAGgQAAA4AAAAAAAAAAQAgAAAAQ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选中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要更换的图片，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右键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点击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更改图片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在弹出框选择想要替换的图片即可。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4561205</wp:posOffset>
                </wp:positionV>
                <wp:extent cx="538480" cy="459740"/>
                <wp:effectExtent l="0" t="0" r="0" b="165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032" y="2066"/>
                          <a:chExt cx="848" cy="724"/>
                        </a:xfrm>
                      </wpg:grpSpPr>
                      <wps:wsp>
                        <wps:cNvPr id="16" name="泪滴形 3"/>
                        <wps:cNvSpPr/>
                        <wps:spPr>
                          <a:xfrm>
                            <a:off x="6045" y="207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4"/>
                        <wps:cNvSpPr txBox="1"/>
                        <wps:spPr>
                          <a:xfrm>
                            <a:off x="6032" y="206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359.15pt;height:36.2pt;width:42.4pt;z-index:251673600;mso-width-relative:page;mso-height-relative:page;" coordorigin="6032,2066" coordsize="848,724" o:gfxdata="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WAAAAZHJzL1BLAQIUABQAAAAIAIdO4kAUYSP63AAAAAwBAAAPAAAAAAAAAAEAIAAAADgA&#10;AABkcnMvZG93bnJldi54bWxQSwECFAAUAAAACACHTuJAmUKNKEUDAABdCAAADgAAAAAAAAABACAA&#10;AABBAQAAZHJzL2Uyb0RvYy54bWxQSwUGAAAAAAYABgBZAQAA+AYAAAAA&#10;">
                <o:lock v:ext="edit" aspectratio="f"/>
                <v:shape id="泪滴形 3" o:spid="_x0000_s1026" style="position:absolute;left:6045;top:2070;height:720;width:720;v-text-anchor:middle;" fillcolor="#2E75B6 [2404]" filled="t" stroked="f" coordsize="720,720" o:gfxdata="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lR6gyuQAAANsAAAAPAAAAAAAAAAEAIAAAADgAAABkcnMvZG93bnJldi54bWxQ&#10;SwECFAAUAAAACACHTuJAMy8FnjsAAAA5AAAAEAAAAAAAAAABACAAAAAeAQAAZHJzL3NoYXBleG1s&#10;LnhtbFBLBQYAAAAABgAGAFsBAADIAwAAAAA=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" o:spid="_x0000_s1026" o:spt="202" type="#_x0000_t202" style="position:absolute;left:6032;top:2066;height:616;width:849;" filled="f" stroked="f" coordsize="21600,21600" o:gfxdata="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zdH0vAAAANs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4573270</wp:posOffset>
                </wp:positionV>
                <wp:extent cx="2523490" cy="428625"/>
                <wp:effectExtent l="0" t="0" r="10160" b="95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替换照片或图标的方法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5pt;margin-top:360.1pt;height:33.75pt;width:198.7pt;z-index:251674624;mso-width-relative:page;mso-height-relative:page;" filled="f" stroked="f" coordsize="21600,21600" o:gfxdata="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8LtGP2wAAAAsBAAAPAAAAAAAAAAEAIAAAADgAAABkcnMvZG93&#10;bnJldi54bWxQSwECFAAUAAAACACHTuJA+5mw1CACAAAaBAAADgAAAAAAAAABACAAAABA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替换照片或图标的方法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4295775</wp:posOffset>
                </wp:positionV>
                <wp:extent cx="6886575" cy="21590"/>
                <wp:effectExtent l="0" t="0" r="9525" b="698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660" y="5238750"/>
                          <a:ext cx="6886575" cy="21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2pt;margin-top:338.25pt;height:1.7pt;width:542.25pt;z-index:251699200;v-text-anchor:middle;mso-width-relative:page;mso-height-relative:page;" fillcolor="#5B9BD5 [3204]" filled="t" stroked="f" coordsize="21600,21600" o:gfxdata="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DHDl/2gAAAAwBAAAPAAAAAAAAAAEAIAAAADgAAABk&#10;cnMvZG93bnJldi54bWxQSwECFAAUAAAACACHTuJABu6OWWACAACJBAAADgAAAAAAAAABACAAAAA/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2573655</wp:posOffset>
            </wp:positionV>
            <wp:extent cx="3686175" cy="1457325"/>
            <wp:effectExtent l="0" t="0" r="9525" b="9525"/>
            <wp:wrapNone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2636520</wp:posOffset>
            </wp:positionV>
            <wp:extent cx="1628775" cy="1352550"/>
            <wp:effectExtent l="0" t="0" r="9525" b="0"/>
            <wp:wrapNone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687070</wp:posOffset>
                </wp:positionV>
                <wp:extent cx="2990850" cy="3911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1560" y="1934845"/>
                          <a:ext cx="2990850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菜单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视图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导航窗格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靠左；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2pt;margin-top:54.1pt;height:30.8pt;width:235.5pt;z-index:251662336;mso-width-relative:page;mso-height-relative:page;" filled="f" stroked="f" coordsize="21600,21600" o:gfxdata="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AnRyjTbAAAACwEAAA8AAAAAAAAAAQAgAAAAOAAA&#10;AGRycy9kb3ducmV2LnhtbFBLAQIUABQAAAAIAIdO4kDySLArKAIAACQEAAAOAAAAAAAAAAEAIAAA&#10;AEA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点击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菜单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视图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导航窗格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靠左；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687070</wp:posOffset>
                </wp:positionV>
                <wp:extent cx="3219450" cy="12293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在弹出的左侧菜单，点击第二个图标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章节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，在右侧弹出框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想要删除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章节后的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小三角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，在弹出框点击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删除本节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即可；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如果想新增页面，点击后面的小三角，点击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新增节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即可。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54.1pt;height:96.8pt;width:253.5pt;z-index:251670528;mso-width-relative:page;mso-height-relative:page;" filled="f" stroked="f" coordsize="21600,21600" o:gfxdata="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zz+w92wAAAAsBAAAPAAAAAAAAAAEAIAAAADgAAABkcnMvZG93&#10;bnJldi54bWxQSwECFAAUAAAACACHTuJAw+WiNiACAAAbBAAADgAAAAAAAAABACAAAABA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在弹出的左侧菜单，点击第二个图标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章节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，在右侧弹出框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点击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想要删除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章节后的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小三角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，在弹出框点击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删除本节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即可；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如果想新增页面，点击后面的小三角，点击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新增节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即可。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1122045</wp:posOffset>
            </wp:positionV>
            <wp:extent cx="1047750" cy="1285875"/>
            <wp:effectExtent l="0" t="0" r="0" b="9525"/>
            <wp:wrapNone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229870</wp:posOffset>
                </wp:positionV>
                <wp:extent cx="2523490" cy="428625"/>
                <wp:effectExtent l="0" t="0" r="10160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9805" y="1391920"/>
                          <a:ext cx="25234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删除整页的方法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35pt;margin-top:18.1pt;height:33.75pt;width:198.7pt;z-index:251661312;mso-width-relative:page;mso-height-relative:page;" filled="f" stroked="f" coordsize="21600,21600" o:gfxdata="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wjmekNsAAAAKAQAADwAAAAAAAAABACAAAAA4&#10;AAAAZHJzL2Rvd25yZXYueG1sUEsBAhQAFAAAAAgAh07iQHf5wskqAgAAIwQAAA4AAAAAAAAAAQAg&#10;AAAAQ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删除整页的方法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217805</wp:posOffset>
                </wp:positionV>
                <wp:extent cx="538480" cy="459740"/>
                <wp:effectExtent l="0" t="0" r="0" b="1651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032" y="2066"/>
                          <a:chExt cx="848" cy="724"/>
                        </a:xfrm>
                      </wpg:grpSpPr>
                      <wps:wsp>
                        <wps:cNvPr id="3" name="泪滴形 3"/>
                        <wps:cNvSpPr/>
                        <wps:spPr>
                          <a:xfrm>
                            <a:off x="6045" y="207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6032" y="206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75pt;margin-top:17.15pt;height:36.2pt;width:42.4pt;z-index:251660288;mso-width-relative:page;mso-height-relative:page;" coordorigin="6032,2066" coordsize="848,724" o:gfxdata="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FgAAAGRycy9QSwECFAAUAAAACACHTuJAnhD+1dsAAAALAQAADwAAAAAAAAABACAAAAA4AAAA&#10;ZHJzL2Rvd25yZXYueG1sUEsBAhQAFAAAAAgAh07iQOkQWJJEAwAAWQgAAA4AAAAAAAAAAQAgAAAA&#10;QAEAAGRycy9lMm9Eb2MueG1sUEsFBgAAAAAGAAYAWQEAAPYGAAAAAA==&#10;">
                <o:lock v:ext="edit" aspectratio="f"/>
                <v:shape id="_x0000_s1026" o:spid="_x0000_s1026" style="position:absolute;left:6045;top:2070;height:720;width:720;v-text-anchor:middle;" fillcolor="#2E75B6 [2404]" filled="t" stroked="f" coordsize="720,720" o:gfxdata="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iDJR70AAADaAAAADwAAAAAAAAABACAAAAA4AAAAZHJzL2Rvd25yZXYu&#10;eG1sUEsBAhQAFAAAAAgAh07iQDMvBZ47AAAAOQAAABAAAAAAAAAAAQAgAAAAIgEAAGRycy9zaGFw&#10;ZXhtbC54bWxQSwUGAAAAAAYABgBbAQAAzAMAAAAA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032;top:2066;height:616;width:849;" filled="f" stroked="f" coordsize="21600,21600" o:gfxdata="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TBYyHvwAAANo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2863488" behindDoc="1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7759065</wp:posOffset>
            </wp:positionV>
            <wp:extent cx="1285875" cy="781050"/>
            <wp:effectExtent l="0" t="0" r="9525" b="0"/>
            <wp:wrapNone/>
            <wp:docPr id="8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2862464" behindDoc="1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6484620</wp:posOffset>
            </wp:positionV>
            <wp:extent cx="2752725" cy="285750"/>
            <wp:effectExtent l="0" t="0" r="9525" b="0"/>
            <wp:wrapNone/>
            <wp:docPr id="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62464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7446010</wp:posOffset>
                </wp:positionV>
                <wp:extent cx="3276600" cy="138938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5030" y="8360410"/>
                          <a:ext cx="3276600" cy="138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取消组合的方法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单击选中最外面的组合框，在右侧弹窗点击第一个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取消组合图标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即可；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或者选中要取消的组合框，点击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页面布局--组合--取消组合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亦可。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1pt;margin-top:586.3pt;height:109.4pt;width:258pt;z-index:252862464;mso-width-relative:page;mso-height-relative:page;" filled="f" stroked="f" coordsize="21600,21600" o:gfxdata="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PleRXd0AAAANAQAADwAAAAAAAAABACAA&#10;AAA4AAAAZHJzL2Rvd25yZXYueG1sUEsBAhQAFAAAAAgAh07iQEMnBhsrAgAAJgQAAA4AAAAAAAAA&#10;AQAgAAAAQ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取消组合的方法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单击选中最外面的组合框，在右侧弹窗点击第一个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取消组合图标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即可；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或者选中要取消的组合框，点击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页面布局--组合--取消组合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亦可。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6045835</wp:posOffset>
                </wp:positionV>
                <wp:extent cx="3276600" cy="117094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5505" y="6960235"/>
                          <a:ext cx="3276600" cy="1170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组合的方法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1.按住键盘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Shift键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选中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要操作的两个文本框或多个文本框；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2.点击上方弹窗单击最右侧的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组合图标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即可。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5pt;margin-top:476.05pt;height:92.2pt;width:258pt;z-index:252861440;mso-width-relative:page;mso-height-relative:page;" filled="f" stroked="f" coordsize="21600,21600" o:gfxdata="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ONMZ3LdAAAADAEAAA8AAAAAAAAAAQAg&#10;AAAAOAAAAGRycy9kb3ducmV2LnhtbFBLAQIUABQAAAAIAIdO4kAqYpA/LAIAACYEAAAOAAAAAAAA&#10;AAEAIAAAAEI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组合的方法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1.按住键盘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Shift键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选中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要操作的两个文本框或多个文本框；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2.点击上方弹窗单击最右侧的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组合图标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即可。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60416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5455285</wp:posOffset>
                </wp:positionV>
                <wp:extent cx="3122930" cy="42862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6930" y="6369685"/>
                          <a:ext cx="312293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整体移动文本时，组合和取消的方法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1pt;margin-top:429.55pt;height:33.75pt;width:245.9pt;z-index:252860416;mso-width-relative:page;mso-height-relative:page;" filled="f" stroked="f" coordsize="21600,21600" o:gfxdata="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cqKF7d0AAAALAQAADwAAAAAAAAABACAAAAA4&#10;AAAAZHJzL2Rvd25yZXYueG1sUEsBAhQAFAAAAAgAh07iQFZ+L38oAgAAJQQAAA4AAAAAAAAAAQAg&#10;AAAAQ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整体移动文本时，组合和取消的方法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751872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5443220</wp:posOffset>
                </wp:positionV>
                <wp:extent cx="538480" cy="459740"/>
                <wp:effectExtent l="0" t="0" r="0" b="1651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467" y="21626"/>
                          <a:chExt cx="848" cy="724"/>
                        </a:xfrm>
                      </wpg:grpSpPr>
                      <wps:wsp>
                        <wps:cNvPr id="46" name="泪滴形 3"/>
                        <wps:cNvSpPr/>
                        <wps:spPr>
                          <a:xfrm>
                            <a:off x="6480" y="2163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文本框 4"/>
                        <wps:cNvSpPr txBox="1"/>
                        <wps:spPr>
                          <a:xfrm>
                            <a:off x="6467" y="2162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5pt;margin-top:428.6pt;height:36.2pt;width:42.4pt;z-index:252751872;mso-width-relative:page;mso-height-relative:page;" coordorigin="6467,21626" coordsize="848,724" o:gfxdata="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BYAAABkcnMvUEsBAhQAFAAAAAgAh07iQGHyYNvdAAAADAEAAA8AAAAAAAAAAQAgAAAA&#10;OAAAAGRycy9kb3ducmV2LnhtbFBLAQIUABQAAAAIAIdO4kDa21a9RgMAAGAIAAAOAAAAAAAAAAEA&#10;IAAAAEIBAABkcnMvZTJvRG9jLnhtbFBLBQYAAAAABgAGAFkBAAD6BgAAAAA=&#10;">
                <o:lock v:ext="edit" aspectratio="f"/>
                <v:shape id="泪滴形 3" o:spid="_x0000_s1026" style="position:absolute;left:6480;top:21630;height:720;width:720;v-text-anchor:middle;" fillcolor="#2E75B6 [2404]" filled="t" stroked="f" coordsize="720,720" o:gfxdata="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vSHL70AAADbAAAADwAAAAAAAAABACAAAAA4AAAAZHJzL2Rvd25yZXYu&#10;eG1sUEsBAhQAFAAAAAgAh07iQDMvBZ47AAAAOQAAABAAAAAAAAAAAQAgAAAAIgEAAGRycy9zaGFw&#10;ZXhtbC54bWxQSwUGAAAAAAYABgBbAQAAzAMAAAAA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" o:spid="_x0000_s1026" o:spt="202" type="#_x0000_t202" style="position:absolute;left:6467;top:21626;height:616;width:849;" filled="f" stroked="f" coordsize="21600,21600" o:gfxdata="UEsFBgAAAAAAAAAAAAAAAAAAAAAAAFBLAwQKAAAAAACHTuJAAAAAAAAAAAAAAAAABAAAAGRycy9Q&#10;SwMEFAAAAAgAh07iQFd+/um+AAAA2wAAAA8AAABkcnMvZG93bnJldi54bWxFj0+LwjAUxO/Cfofw&#10;Frxpqqh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d+/um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5124450</wp:posOffset>
                </wp:positionV>
                <wp:extent cx="6886575" cy="21590"/>
                <wp:effectExtent l="0" t="0" r="9525" b="698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21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2pt;margin-top:403.5pt;height:1.7pt;width:542.25pt;z-index:252859392;v-text-anchor:middle;mso-width-relative:page;mso-height-relative:page;" fillcolor="#5B9BD5 [3204]" filled="t" stroked="f" coordsize="21600,21600" o:gfxdata="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B9cM7z2gAAAAwBAAAPAAAAAAAAAAEAIAAAADgAAABkcnMvZG93bnJldi54&#10;bWxQSwECFAAUAAAACACHTuJAYpRhrlQCAAB+BAAADgAAAAAAAAABACAAAAA/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1766570</wp:posOffset>
                </wp:positionV>
                <wp:extent cx="538480" cy="459740"/>
                <wp:effectExtent l="0" t="0" r="0" b="1651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467" y="21626"/>
                          <a:chExt cx="848" cy="724"/>
                        </a:xfrm>
                      </wpg:grpSpPr>
                      <wps:wsp>
                        <wps:cNvPr id="41" name="泪滴形 3"/>
                        <wps:cNvSpPr/>
                        <wps:spPr>
                          <a:xfrm>
                            <a:off x="6480" y="2163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文本框 4"/>
                        <wps:cNvSpPr txBox="1"/>
                        <wps:spPr>
                          <a:xfrm>
                            <a:off x="6467" y="2162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pt;margin-top:139.1pt;height:36.2pt;width:42.4pt;z-index:252150784;mso-width-relative:page;mso-height-relative:page;" coordorigin="6467,21626" coordsize="848,724" o:gfxdata="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WAAAAZHJzL1BLAQIUABQAAAAIAIdO4kC7pKcO3AAAAAwBAAAPAAAAAAAAAAEAIAAAADgA&#10;AABkcnMvZG93bnJldi54bWxQSwECFAAUAAAACACHTuJA992A/UUDAABgCAAADgAAAAAAAAABACAA&#10;AABBAQAAZHJzL2Uyb0RvYy54bWxQSwUGAAAAAAYABgBZAQAA+AYAAAAA&#10;">
                <o:lock v:ext="edit" aspectratio="f"/>
                <v:shape id="泪滴形 3" o:spid="_x0000_s1026" style="position:absolute;left:6480;top:21630;height:720;width:720;v-text-anchor:middle;" fillcolor="#2E75B6 [2404]" filled="t" stroked="f" coordsize="720,720" o:gfxdata="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kdH1u+AAAA2wAAAA8AAAAAAAAAAQAgAAAAOAAAAGRycy9kb3ducmV2&#10;LnhtbFBLAQIUABQAAAAIAIdO4kAzLwWeOwAAADkAAAAQAAAAAAAAAAEAIAAAACMBAABkcnMvc2hh&#10;cGV4bWwueG1sUEsFBgAAAAAGAAYAWwEAAM0DAAAAAA==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" o:spid="_x0000_s1026" o:spt="202" type="#_x0000_t202" style="position:absolute;left:6467;top:21626;height:616;width:849;" filled="f" stroked="f" coordsize="21600,21600" o:gfxdata="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cJXXG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2258304" behindDoc="1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4074795</wp:posOffset>
            </wp:positionV>
            <wp:extent cx="2752725" cy="285750"/>
            <wp:effectExtent l="0" t="0" r="9525" b="0"/>
            <wp:wrapNone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2258304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3781425</wp:posOffset>
            </wp:positionV>
            <wp:extent cx="1381125" cy="838200"/>
            <wp:effectExtent l="0" t="0" r="9525" b="0"/>
            <wp:wrapNone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-287020</wp:posOffset>
                </wp:positionH>
                <wp:positionV relativeFrom="paragraph">
                  <wp:posOffset>2369185</wp:posOffset>
                </wp:positionV>
                <wp:extent cx="3276600" cy="127635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按住键盘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Shift键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选中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要对齐的两个文本框或多个文本框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点击菜单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页面布局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对齐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显示网格线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然后再选择想要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对齐的方式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，比如左对齐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对齐完成后，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再次点击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取消选中网格线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6pt;margin-top:186.55pt;height:100.5pt;width:258pt;z-index:252149760;mso-width-relative:page;mso-height-relative:page;" filled="f" stroked="f" coordsize="21600,21600" o:gfxdata="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bpMUvN0AAAALAQAADwAAAAAAAAABACAAAAA4AAAAZHJzL2Rvd25y&#10;ZXYueG1sUEsBAhQAFAAAAAgAh07iQOpPclMcAgAAGwQAAA4AAAAAAAAAAQAgAAAAQg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按住键盘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Shift键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选中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要对齐的两个文本框或多个文本框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点击菜单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页面布局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对齐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显示网格线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然后再选择想要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对齐的方式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，比如左对齐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对齐完成后，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再次点击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取消选中网格线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-287020</wp:posOffset>
                </wp:positionH>
                <wp:positionV relativeFrom="paragraph">
                  <wp:posOffset>1778635</wp:posOffset>
                </wp:positionV>
                <wp:extent cx="3122930" cy="42862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多文本框对齐的方法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6pt;margin-top:140.05pt;height:33.75pt;width:245.9pt;z-index:251977728;mso-width-relative:page;mso-height-relative:page;" filled="f" stroked="f" coordsize="21600,21600" o:gfxdata="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B5vBkTcAAAACwEAAA8AAAAAAAAAAQAgAAAAOAAAAGRycy9k&#10;b3ducmV2LnhtbFBLAQIUABQAAAAIAIdO4kBFNGRmIQIAABoEAAAOAAAAAAAAAAEAIAAAAEE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多文本框对齐的方法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1301115</wp:posOffset>
                </wp:positionV>
                <wp:extent cx="3599815" cy="21590"/>
                <wp:effectExtent l="0" t="0" r="635" b="698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1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7pt;margin-top:102.45pt;height:1.7pt;width:283.45pt;z-index:252257280;v-text-anchor:middle;mso-width-relative:page;mso-height-relative:page;" fillcolor="#5B9BD5 [3204]" filled="t" stroked="f" coordsize="21600,21600" o:gfxdata="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ajyHotoAAAAMAQAADwAAAAAAAAABACAAAAA4AAAAZHJzL2Rvd25yZXYueG1s&#10;UEsBAhQAFAAAAAgAh07iQDwTFZZSAgAAfgQAAA4AAAAAAAAAAQAgAAAAPw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159385</wp:posOffset>
                </wp:positionV>
                <wp:extent cx="3276600" cy="111442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点击菜单 -- 插入 -- 图片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选中图片后在弹出框选择第一个图标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布局选项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选择文字环绕的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衬于文字下方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 或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浮于文字上方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5pt;margin-top:12.55pt;height:87.75pt;width:258pt;z-index:251829248;mso-width-relative:page;mso-height-relative:page;" filled="f" stroked="f" coordsize="21600,21600" o:gfxdata="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7hJ1D2wAAAAoBAAAPAAAAAAAAAAEAIAAAADgAAABkcnMvZG93&#10;bnJldi54bWxQSwECFAAUAAAACACHTuJAHnTbDSACAAAbBAAADgAAAAAAAAABACAAAABA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点击菜单 -- 插入 -- 图片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选中图片后在弹出框选择第一个图标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布局选项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选择文字环绕的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衬于文字下方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 或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浮于文字上方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-582930</wp:posOffset>
            </wp:positionV>
            <wp:extent cx="1971675" cy="3295650"/>
            <wp:effectExtent l="0" t="0" r="9525" b="0"/>
            <wp:wrapNone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-424180</wp:posOffset>
                </wp:positionV>
                <wp:extent cx="538480" cy="459740"/>
                <wp:effectExtent l="0" t="0" r="0" b="1651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032" y="2066"/>
                          <a:chExt cx="848" cy="724"/>
                        </a:xfrm>
                      </wpg:grpSpPr>
                      <wps:wsp>
                        <wps:cNvPr id="38" name="泪滴形 3"/>
                        <wps:cNvSpPr/>
                        <wps:spPr>
                          <a:xfrm>
                            <a:off x="6045" y="207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文本框 4"/>
                        <wps:cNvSpPr txBox="1"/>
                        <wps:spPr>
                          <a:xfrm>
                            <a:off x="6032" y="206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-33.4pt;height:36.2pt;width:42.4pt;z-index:251804672;mso-width-relative:page;mso-height-relative:page;" coordorigin="6032,2066" coordsize="848,724" o:gfxdata="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BYAAABkcnMvUEsBAhQAFAAAAAgAh07iQEhcycfZAAAACgEAAA8AAAAAAAAAAQAgAAAAOAAAAGRy&#10;cy9kb3ducmV2LnhtbFBLAQIUABQAAAAIAIdO4kBv31f2RAMAAF0IAAAOAAAAAAAAAAEAIAAAAD4B&#10;AABkcnMvZTJvRG9jLnhtbFBLBQYAAAAABgAGAFkBAAD0BgAAAAA=&#10;">
                <o:lock v:ext="edit" aspectratio="f"/>
                <v:shape id="泪滴形 3" o:spid="_x0000_s1026" style="position:absolute;left:6045;top:2070;height:720;width:720;v-text-anchor:middle;" fillcolor="#2E75B6 [2404]" filled="t" stroked="f" coordsize="720,720" o:gfxdata="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wIcW7uQAAANsAAAAPAAAAAAAAAAEAIAAAADgAAABkcnMvZG93bnJldi54bWxQ&#10;SwECFAAUAAAACACHTuJAMy8FnjsAAAA5AAAAEAAAAAAAAAABACAAAAAeAQAAZHJzL3NoYXBleG1s&#10;LnhtbFBLBQYAAAAABgAGAFsBAADIAwAAAAA=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" o:spid="_x0000_s1026" o:spt="202" type="#_x0000_t202" style="position:absolute;left:6032;top:2066;height:616;width:849;" filled="f" stroked="f" coordsize="21600,21600" o:gfxdata="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GrvH2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-412115</wp:posOffset>
                </wp:positionV>
                <wp:extent cx="3122930" cy="42862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插入图片自由移动的方法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5pt;margin-top:-32.45pt;height:33.75pt;width:245.9pt;z-index:251805696;mso-width-relative:page;mso-height-relative:page;" filled="f" stroked="f" coordsize="21600,21600" o:gfxdata="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2P1fSNsAAAAJAQAADwAAAAAAAAABACAAAAA4AAAAZHJzL2Rv&#10;d25yZXYueG1sUEsBAhQAFAAAAAgAh07iQNUzkJkhAgAAGgQAAA4AAAAAAAAAAQAgAAAAQ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插入图片自由移动的方法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24621312" behindDoc="0" locked="0" layoutInCell="1" allowOverlap="1">
                <wp:simplePos x="0" y="0"/>
                <wp:positionH relativeFrom="column">
                  <wp:posOffset>-1167765</wp:posOffset>
                </wp:positionH>
                <wp:positionV relativeFrom="paragraph">
                  <wp:posOffset>-914400</wp:posOffset>
                </wp:positionV>
                <wp:extent cx="7610475" cy="845820"/>
                <wp:effectExtent l="0" t="0" r="9525" b="1143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845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C8BCE"/>
                            </a:gs>
                            <a:gs pos="100000">
                              <a:srgbClr val="7112AD"/>
                            </a:gs>
                          </a:gsLst>
                          <a:lin ang="1554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95pt;margin-top:-72pt;height:66.6pt;width:599.25pt;z-index:-770345984;v-text-anchor:middle;mso-width-relative:page;mso-height-relative:page;" fillcolor="#3C8BCE" filled="t" stroked="f" coordsize="21600,21600" o:gfxdata="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nAfdYNsAAAAOAQAADwAAAAAAAAABACAAAAA4AAAAZHJzL2Rvd25yZXYueG1sUEsBAhQA&#10;FAAAAAgAh07iQPFp6mqEAgAA+gQAAA4AAAAAAAAAAQAgAAAAQAEAAGRycy9lMm9Eb2MueG1sUEsF&#10;BgAAAAAGAAYAWQEAADYGAAAAAA==&#10;">
                <v:fill type="gradient" on="t" color2="#7112AD" angle="191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1027968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7248525</wp:posOffset>
                </wp:positionV>
                <wp:extent cx="6886575" cy="14605"/>
                <wp:effectExtent l="6350" t="6350" r="22225" b="762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4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alpha val="58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45pt;margin-top:570.75pt;height:1.15pt;width:542.25pt;z-index:291027968;v-text-anchor:middle;mso-width-relative:page;mso-height-relative:page;" filled="f" stroked="t" coordsize="21600,21600" o:gfxdata="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l2d2Ed4AAAAOAQAADwAAAAAAAAABACAAAAA4&#10;AAAAZHJzL2Rvd25yZXYueG1sUEsBAhQAFAAAAAgAh07iQBovY/xgAgAAowQAAA4AAAAAAAAAAQAg&#10;AAAAQwEAAGRycy9lMm9Eb2MueG1sUEsFBgAAAAAGAAYAWQEAABUGAAAAAA==&#10;">
                <v:fill on="f" focussize="0,0"/>
                <v:stroke weight="1pt" color="#5B9BD5 [3204]" opacity="38010f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342592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5800725</wp:posOffset>
                </wp:positionV>
                <wp:extent cx="6886575" cy="14605"/>
                <wp:effectExtent l="6350" t="6350" r="22225" b="7620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4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alpha val="58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45pt;margin-top:456.75pt;height:1.15pt;width:542.25pt;z-index:271342592;v-text-anchor:middle;mso-width-relative:page;mso-height-relative:page;" filled="f" stroked="t" coordsize="21600,21600" o:gfxdata="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OphTN94AAAAMAQAADwAAAAAAAAABACAAAAA4&#10;AAAAZHJzL2Rvd25yZXYueG1sUEsBAhQAFAAAAAgAh07iQLJcp8RgAgAAowQAAA4AAAAAAAAAAQAg&#10;AAAAQwEAAGRycy9lMm9Eb2MueG1sUEsFBgAAAAAGAAYAWQEAABUGAAAAAA==&#10;">
                <v:fill on="f" focussize="0,0"/>
                <v:stroke weight="1pt" color="#5B9BD5 [3204]" opacity="38010f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499904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4429125</wp:posOffset>
                </wp:positionV>
                <wp:extent cx="6886575" cy="14605"/>
                <wp:effectExtent l="6350" t="6350" r="22225" b="762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4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alpha val="58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45pt;margin-top:348.75pt;height:1.15pt;width:542.25pt;z-index:261499904;v-text-anchor:middle;mso-width-relative:page;mso-height-relative:page;" filled="f" stroked="t" coordsize="21600,21600" o:gfxdata="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j2wo390AAAAMAQAADwAAAAAAAAABACAAAAA4AAAA&#10;ZHJzL2Rvd25yZXYueG1sUEsBAhQAFAAAAAgAh07iQErI641eAgAAowQAAA4AAAAAAAAAAQAgAAAA&#10;QgEAAGRycy9lMm9Eb2MueG1sUEsFBgAAAAAGAAYAWQEAABIGAAAAAA==&#10;">
                <v:fill on="f" focussize="0,0"/>
                <v:stroke weight="1pt" color="#5B9BD5 [3204]" opacity="38010f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578560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2752725</wp:posOffset>
                </wp:positionV>
                <wp:extent cx="6886575" cy="14605"/>
                <wp:effectExtent l="6350" t="6350" r="22225" b="762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4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alpha val="58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45pt;margin-top:216.75pt;height:1.15pt;width:542.25pt;z-index:256578560;v-text-anchor:middle;mso-width-relative:page;mso-height-relative:page;" filled="f" stroked="t" coordsize="21600,21600" o:gfxdata="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sg/5ud4AAAAMAQAADwAAAAAAAAABACAAAAA4&#10;AAAAZHJzL2Rvd25yZXYueG1sUEsBAhQAFAAAAAgAh07iQOK7L7VgAgAAowQAAA4AAAAAAAAAAQAg&#10;AAAAQwEAAGRycy9lMm9Eb2MueG1sUEsFBgAAAAAGAAYAWQEAABUGAAAAAA==&#10;">
                <v:fill on="f" focussize="0,0"/>
                <v:stroke weight="1pt" color="#5B9BD5 [3204]" opacity="38010f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75904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ragraph">
                  <wp:posOffset>219075</wp:posOffset>
                </wp:positionV>
                <wp:extent cx="6804660" cy="8691245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660" cy="8691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40" w:lineRule="exact"/>
                              <w:ind w:left="420" w:leftChars="0" w:hanging="420" w:firstLineChars="0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明确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有些求职者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写简历的时候不写求职意向，或者写了很多意向岗位，HR会觉得你职业规划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混乱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而且整个简历书写也没有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针对性，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导致重点不突出，没有表述出你该有的能力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4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二、排版清晰易阅读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表述内容要详实、重点要突出、主次要分明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文字排版也需要适当设计，让面试官对于你的信息一目了然，一下就看到你的亮点，而不是看半天也找不到所需要的信息。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40" w:lineRule="exact"/>
                              <w:ind w:left="420" w:leftChars="0" w:hanging="420" w:firstLineChars="0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表述页数合理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简历页数并不是页数越多越好，当然也不是就写一页，主要还是要根据你的经历，如果你是工作两三年的求职者，那么一页就够了，如果你是工作七八年以上的职场人，那么资历肯定很丰富，当然需要两页或更多才能表述你的资历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40" w:lineRule="exact"/>
                              <w:ind w:left="420" w:leftChars="0" w:hanging="420" w:firstLineChars="0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突出重点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对于具体工作的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岗位职责，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不要泛泛而谈，最好写个一二三，清晰明了，在此处也最好写上你的工作成果，让HR对你的能力表现也有了解。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40" w:lineRule="exact"/>
                              <w:ind w:left="420" w:leftChars="0" w:hanging="420" w:firstLineChars="0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语言精炼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描述客观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写简历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语言要精炼，不要啰嗦重复。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有一些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，喜欢在描述工作经历或者自我评价的时候，单纯的写自己的想法或者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夸大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对自己的评价，缺乏客观事实的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佐证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最好客观公正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40" w:lineRule="exact"/>
                              <w:ind w:left="420" w:leftChars="0" w:hanging="420" w:firstLineChars="0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自我评价要契合岗位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写作文要有中心，写简历同样也是，需要围绕求职的岗位，表述你相关的优点、特点或能力，对于跟本岗位无关的信息篇幅要适当少，不要写得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冗长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却没有什么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意义。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55pt;margin-top:17.25pt;height:684.35pt;width:535.8pt;z-index:254075904;mso-width-relative:page;mso-height-relative:page;" filled="f" stroked="f" coordsize="21600,21600" o:gfxdata="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Y/h/hNwAAAAMAQAADwAAAAAAAAABACAAAAA4AAAAZHJzL2Rv&#10;d25yZXYueG1sUEsBAhQAFAAAAAgAh07iQGDGxbcgAgAAGwQAAA4AAAAAAAAAAQAgAAAAQ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40" w:lineRule="exact"/>
                        <w:ind w:left="420" w:leftChars="0" w:hanging="420" w:firstLineChars="0"/>
                        <w:outlineLvl w:val="1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明确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有些求职者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写简历的时候不写求职意向，或者写了很多意向岗位，HR会觉得你职业规划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混乱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而且整个简历书写也没有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针对性，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导致重点不突出，没有表述出你该有的能力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4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二、排版清晰易阅读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表述内容要详实、重点要突出、主次要分明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文字排版也需要适当设计，让面试官对于你的信息一目了然，一下就看到你的亮点，而不是看半天也找不到所需要的信息。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40" w:lineRule="exact"/>
                        <w:ind w:left="420" w:leftChars="0" w:hanging="420" w:firstLineChars="0"/>
                        <w:outlineLvl w:val="1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表述页数合理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简历页数并不是页数越多越好，当然也不是就写一页，主要还是要根据你的经历，如果你是工作两三年的求职者，那么一页就够了，如果你是工作七八年以上的职场人，那么资历肯定很丰富，当然需要两页或更多才能表述你的资历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40" w:lineRule="exact"/>
                        <w:ind w:left="420" w:leftChars="0" w:hanging="420" w:firstLineChars="0"/>
                        <w:outlineLvl w:val="1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突出重点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对于具体工作的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岗位职责，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不要泛泛而谈，最好写个一二三，清晰明了，在此处也最好写上你的工作成果，让HR对你的能力表现也有了解。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40" w:lineRule="exact"/>
                        <w:ind w:left="420" w:leftChars="0" w:hanging="420" w:firstLineChars="0"/>
                        <w:outlineLvl w:val="1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五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语言精炼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描述客观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写简历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语言要精炼，不要啰嗦重复。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有一些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，喜欢在描述工作经历或者自我评价的时候，单纯的写自己的想法或者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夸大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对自己的评价，缺乏客观事实的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佐证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最好客观公正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40" w:lineRule="exact"/>
                        <w:ind w:left="420" w:leftChars="0" w:hanging="420" w:firstLineChars="0"/>
                        <w:outlineLvl w:val="1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六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自我评价要契合岗位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jc w:val="lef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写作文要有中心，写简历同样也是，需要围绕求职的岗位，表述你相关的优点、特点或能力，对于跟本岗位无关的信息篇幅要适当少，不要写得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冗长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却没有什么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意义。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17888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1371600</wp:posOffset>
                </wp:positionV>
                <wp:extent cx="6886575" cy="14605"/>
                <wp:effectExtent l="6350" t="6350" r="22225" b="762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4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alpha val="58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2pt;margin-top:108pt;height:1.15pt;width:542.25pt;z-index:254117888;v-text-anchor:middle;mso-width-relative:page;mso-height-relative:page;" filled="f" stroked="t" coordsize="21600,21600" o:gfxdata="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w53p5twAAAAMAQAADwAAAAAAAAABACAAAAA4AAAA&#10;ZHJzL2Rvd25yZXYueG1sUEsBAhQAFAAAAAgAh07iQFIVLuRfAgAAoQQAAA4AAAAAAAAAAQAgAAAA&#10;QQEAAGRycy9lMm9Eb2MueG1sUEsFBgAAAAAGAAYAWQEAABIGAAAAAA==&#10;">
                <v:fill on="f" focussize="0,0"/>
                <v:stroke weight="1pt" color="#5B9BD5 [3204]" opacity="38010f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74880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-829945</wp:posOffset>
                </wp:positionV>
                <wp:extent cx="3042920" cy="62928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简历写作建议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pt;margin-top:-65.35pt;height:49.55pt;width:239.6pt;z-index:254074880;mso-width-relative:page;mso-height-relative:page;" filled="f" stroked="f" coordsize="21600,21600" o:gfxdata="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GV6oc7eAAAADQEAAA8AAAAAAAAAAQAgAAAAOAAAAGRycy9k&#10;b3ducmV2LnhtbFBLAQIUABQAAAAIAIdO4kDwIyASHwIAABoEAAAOAAAAAAAAAAEAIAAAAEM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简历写作建议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0"/>
    <w:family w:val="roman"/>
    <w:pitch w:val="default"/>
    <w:sig w:usb0="00000000" w:usb1="0000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27450"/>
    <w:multiLevelType w:val="singleLevel"/>
    <w:tmpl w:val="8EF274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45398B"/>
    <w:multiLevelType w:val="singleLevel"/>
    <w:tmpl w:val="AB45398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623E467"/>
    <w:multiLevelType w:val="singleLevel"/>
    <w:tmpl w:val="B623E46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2C416EB"/>
    <w:multiLevelType w:val="singleLevel"/>
    <w:tmpl w:val="C2C416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BA42939"/>
    <w:multiLevelType w:val="singleLevel"/>
    <w:tmpl w:val="4BA4293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4D651F5"/>
    <w:multiLevelType w:val="singleLevel"/>
    <w:tmpl w:val="54D651F5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95F145D"/>
    <w:multiLevelType w:val="singleLevel"/>
    <w:tmpl w:val="695F14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F356F"/>
    <w:rsid w:val="00255B9B"/>
    <w:rsid w:val="003058BC"/>
    <w:rsid w:val="0034358B"/>
    <w:rsid w:val="008824C2"/>
    <w:rsid w:val="009C2642"/>
    <w:rsid w:val="00A259A2"/>
    <w:rsid w:val="00C360DC"/>
    <w:rsid w:val="00EB7BC7"/>
    <w:rsid w:val="00F935A1"/>
    <w:rsid w:val="00FA010B"/>
    <w:rsid w:val="01380E04"/>
    <w:rsid w:val="013B421A"/>
    <w:rsid w:val="015F16C2"/>
    <w:rsid w:val="016E7D68"/>
    <w:rsid w:val="01D43539"/>
    <w:rsid w:val="01F63EFB"/>
    <w:rsid w:val="01FB5C1F"/>
    <w:rsid w:val="02032876"/>
    <w:rsid w:val="022E06FE"/>
    <w:rsid w:val="02450783"/>
    <w:rsid w:val="024A6776"/>
    <w:rsid w:val="028426CF"/>
    <w:rsid w:val="0284662D"/>
    <w:rsid w:val="02945DE7"/>
    <w:rsid w:val="030A2B0C"/>
    <w:rsid w:val="03170F2C"/>
    <w:rsid w:val="034C307A"/>
    <w:rsid w:val="036F094C"/>
    <w:rsid w:val="037476FB"/>
    <w:rsid w:val="03C00DC8"/>
    <w:rsid w:val="03C82B80"/>
    <w:rsid w:val="03D33F37"/>
    <w:rsid w:val="040F37B1"/>
    <w:rsid w:val="0441732E"/>
    <w:rsid w:val="04547A46"/>
    <w:rsid w:val="045F1A81"/>
    <w:rsid w:val="047C0233"/>
    <w:rsid w:val="04845CCF"/>
    <w:rsid w:val="04C00428"/>
    <w:rsid w:val="04C05C8C"/>
    <w:rsid w:val="04CB0EEB"/>
    <w:rsid w:val="04E43261"/>
    <w:rsid w:val="04FC0CCE"/>
    <w:rsid w:val="051A07CB"/>
    <w:rsid w:val="051A4699"/>
    <w:rsid w:val="051E70AC"/>
    <w:rsid w:val="05281AC7"/>
    <w:rsid w:val="053000D2"/>
    <w:rsid w:val="059801D5"/>
    <w:rsid w:val="059A1F6B"/>
    <w:rsid w:val="05BE6D16"/>
    <w:rsid w:val="05F839BE"/>
    <w:rsid w:val="05FA6722"/>
    <w:rsid w:val="06163DB0"/>
    <w:rsid w:val="062B4337"/>
    <w:rsid w:val="064B4DC7"/>
    <w:rsid w:val="069D36A5"/>
    <w:rsid w:val="06B148F5"/>
    <w:rsid w:val="06BA096E"/>
    <w:rsid w:val="06C33E8C"/>
    <w:rsid w:val="06CB1990"/>
    <w:rsid w:val="072147E5"/>
    <w:rsid w:val="0737592B"/>
    <w:rsid w:val="077021ED"/>
    <w:rsid w:val="078E27D0"/>
    <w:rsid w:val="07BF065E"/>
    <w:rsid w:val="07F436EE"/>
    <w:rsid w:val="08582F29"/>
    <w:rsid w:val="089B1447"/>
    <w:rsid w:val="089F6F32"/>
    <w:rsid w:val="08B60ACD"/>
    <w:rsid w:val="08E623F8"/>
    <w:rsid w:val="090E6A28"/>
    <w:rsid w:val="091341CE"/>
    <w:rsid w:val="092A147E"/>
    <w:rsid w:val="09396F37"/>
    <w:rsid w:val="09426C84"/>
    <w:rsid w:val="097C1841"/>
    <w:rsid w:val="098C7842"/>
    <w:rsid w:val="09C85603"/>
    <w:rsid w:val="09D11E1A"/>
    <w:rsid w:val="09E9679C"/>
    <w:rsid w:val="09FE0FEF"/>
    <w:rsid w:val="0A4156D1"/>
    <w:rsid w:val="0A916994"/>
    <w:rsid w:val="0A944443"/>
    <w:rsid w:val="0A946E9E"/>
    <w:rsid w:val="0AAA1A57"/>
    <w:rsid w:val="0AC91A5B"/>
    <w:rsid w:val="0AED63D5"/>
    <w:rsid w:val="0AF04006"/>
    <w:rsid w:val="0B09246E"/>
    <w:rsid w:val="0B11197C"/>
    <w:rsid w:val="0B363888"/>
    <w:rsid w:val="0B3E7A43"/>
    <w:rsid w:val="0B5952B5"/>
    <w:rsid w:val="0B5D6DBE"/>
    <w:rsid w:val="0B7764F9"/>
    <w:rsid w:val="0B9E7501"/>
    <w:rsid w:val="0BD84931"/>
    <w:rsid w:val="0BEF210C"/>
    <w:rsid w:val="0C245ED9"/>
    <w:rsid w:val="0C3D0224"/>
    <w:rsid w:val="0C53223E"/>
    <w:rsid w:val="0C6D1583"/>
    <w:rsid w:val="0C936BCC"/>
    <w:rsid w:val="0C962B9D"/>
    <w:rsid w:val="0CAD202E"/>
    <w:rsid w:val="0CAD2F95"/>
    <w:rsid w:val="0CB12C4C"/>
    <w:rsid w:val="0CBD7116"/>
    <w:rsid w:val="0CF37E01"/>
    <w:rsid w:val="0D2964FF"/>
    <w:rsid w:val="0D6702B9"/>
    <w:rsid w:val="0D81287F"/>
    <w:rsid w:val="0DC74873"/>
    <w:rsid w:val="0DD163EB"/>
    <w:rsid w:val="0DDA01DC"/>
    <w:rsid w:val="0E3B786A"/>
    <w:rsid w:val="0E9B2883"/>
    <w:rsid w:val="0EA1737F"/>
    <w:rsid w:val="0EAB2837"/>
    <w:rsid w:val="0EB40AE0"/>
    <w:rsid w:val="0EFC4677"/>
    <w:rsid w:val="0F0E6F5D"/>
    <w:rsid w:val="0F110820"/>
    <w:rsid w:val="0F21411F"/>
    <w:rsid w:val="0F696E73"/>
    <w:rsid w:val="0F9A1438"/>
    <w:rsid w:val="0FB720E0"/>
    <w:rsid w:val="10042663"/>
    <w:rsid w:val="10085BBA"/>
    <w:rsid w:val="10284D4D"/>
    <w:rsid w:val="103A2877"/>
    <w:rsid w:val="103E5F5E"/>
    <w:rsid w:val="1059610D"/>
    <w:rsid w:val="109408F3"/>
    <w:rsid w:val="10C50BE6"/>
    <w:rsid w:val="10C62516"/>
    <w:rsid w:val="10C6288F"/>
    <w:rsid w:val="10F91862"/>
    <w:rsid w:val="111E1A8E"/>
    <w:rsid w:val="11277EBF"/>
    <w:rsid w:val="118A3424"/>
    <w:rsid w:val="118D5511"/>
    <w:rsid w:val="11CE6E9B"/>
    <w:rsid w:val="11D12F8B"/>
    <w:rsid w:val="11FC4B3F"/>
    <w:rsid w:val="121037FD"/>
    <w:rsid w:val="12694C09"/>
    <w:rsid w:val="12715D5A"/>
    <w:rsid w:val="12874700"/>
    <w:rsid w:val="128C4D0A"/>
    <w:rsid w:val="12920568"/>
    <w:rsid w:val="12A061A1"/>
    <w:rsid w:val="12A612E4"/>
    <w:rsid w:val="12AF6019"/>
    <w:rsid w:val="12B35C24"/>
    <w:rsid w:val="130515D2"/>
    <w:rsid w:val="133728D1"/>
    <w:rsid w:val="133D57E6"/>
    <w:rsid w:val="13942D97"/>
    <w:rsid w:val="13A237B3"/>
    <w:rsid w:val="13C13D9C"/>
    <w:rsid w:val="13DF3648"/>
    <w:rsid w:val="13E07EEC"/>
    <w:rsid w:val="13EA6210"/>
    <w:rsid w:val="13F00572"/>
    <w:rsid w:val="14134099"/>
    <w:rsid w:val="142A701E"/>
    <w:rsid w:val="1431019E"/>
    <w:rsid w:val="143219D2"/>
    <w:rsid w:val="14753BCC"/>
    <w:rsid w:val="14756279"/>
    <w:rsid w:val="14A711AC"/>
    <w:rsid w:val="14B66738"/>
    <w:rsid w:val="14B83E07"/>
    <w:rsid w:val="14E275B4"/>
    <w:rsid w:val="15083000"/>
    <w:rsid w:val="15274BAD"/>
    <w:rsid w:val="153042EF"/>
    <w:rsid w:val="153F3719"/>
    <w:rsid w:val="15567922"/>
    <w:rsid w:val="15880269"/>
    <w:rsid w:val="158A495F"/>
    <w:rsid w:val="158B4B46"/>
    <w:rsid w:val="158F5F9B"/>
    <w:rsid w:val="15916865"/>
    <w:rsid w:val="15B77E78"/>
    <w:rsid w:val="15CB7628"/>
    <w:rsid w:val="15D40375"/>
    <w:rsid w:val="15D96718"/>
    <w:rsid w:val="1607299C"/>
    <w:rsid w:val="160D1633"/>
    <w:rsid w:val="16126D6A"/>
    <w:rsid w:val="161F63B3"/>
    <w:rsid w:val="1649408E"/>
    <w:rsid w:val="16526B7A"/>
    <w:rsid w:val="166E2F2C"/>
    <w:rsid w:val="16916A50"/>
    <w:rsid w:val="169732C2"/>
    <w:rsid w:val="169E768F"/>
    <w:rsid w:val="16A83506"/>
    <w:rsid w:val="17022691"/>
    <w:rsid w:val="175311EC"/>
    <w:rsid w:val="17857041"/>
    <w:rsid w:val="17A31B3F"/>
    <w:rsid w:val="17A4250D"/>
    <w:rsid w:val="17B533E7"/>
    <w:rsid w:val="17B86DF0"/>
    <w:rsid w:val="17B93810"/>
    <w:rsid w:val="17BC0F99"/>
    <w:rsid w:val="181877DA"/>
    <w:rsid w:val="1822319E"/>
    <w:rsid w:val="18302CAF"/>
    <w:rsid w:val="183B653B"/>
    <w:rsid w:val="18464A9E"/>
    <w:rsid w:val="18691408"/>
    <w:rsid w:val="189F3867"/>
    <w:rsid w:val="18B404C5"/>
    <w:rsid w:val="18B86AF0"/>
    <w:rsid w:val="18E435AB"/>
    <w:rsid w:val="18EC7FD0"/>
    <w:rsid w:val="193122CA"/>
    <w:rsid w:val="196B5944"/>
    <w:rsid w:val="19BE7DC2"/>
    <w:rsid w:val="19FC4ED6"/>
    <w:rsid w:val="1A783830"/>
    <w:rsid w:val="1A8A7A1B"/>
    <w:rsid w:val="1A960DF7"/>
    <w:rsid w:val="1AA96BE4"/>
    <w:rsid w:val="1AAB193A"/>
    <w:rsid w:val="1ABA72E5"/>
    <w:rsid w:val="1AC9077C"/>
    <w:rsid w:val="1AC94573"/>
    <w:rsid w:val="1B2C4A10"/>
    <w:rsid w:val="1B324DFA"/>
    <w:rsid w:val="1B46351E"/>
    <w:rsid w:val="1B4C0E33"/>
    <w:rsid w:val="1B6443B9"/>
    <w:rsid w:val="1BB824BF"/>
    <w:rsid w:val="1BBD3486"/>
    <w:rsid w:val="1BD0390B"/>
    <w:rsid w:val="1BE03C9A"/>
    <w:rsid w:val="1BEA3EA1"/>
    <w:rsid w:val="1BF853D7"/>
    <w:rsid w:val="1BFB6832"/>
    <w:rsid w:val="1C0928C4"/>
    <w:rsid w:val="1C184F89"/>
    <w:rsid w:val="1C350400"/>
    <w:rsid w:val="1C6C4E3D"/>
    <w:rsid w:val="1C6D0804"/>
    <w:rsid w:val="1C94080A"/>
    <w:rsid w:val="1CBA275A"/>
    <w:rsid w:val="1CBC195B"/>
    <w:rsid w:val="1D1A3EAF"/>
    <w:rsid w:val="1D722A4F"/>
    <w:rsid w:val="1D7B08DD"/>
    <w:rsid w:val="1DA000F7"/>
    <w:rsid w:val="1DC71A12"/>
    <w:rsid w:val="1DCA0907"/>
    <w:rsid w:val="1DE257E9"/>
    <w:rsid w:val="1DED0C1F"/>
    <w:rsid w:val="1E2615E7"/>
    <w:rsid w:val="1E272630"/>
    <w:rsid w:val="1E341119"/>
    <w:rsid w:val="1E430890"/>
    <w:rsid w:val="1E4C31EC"/>
    <w:rsid w:val="1E5C3757"/>
    <w:rsid w:val="1E686EBD"/>
    <w:rsid w:val="1E7875AB"/>
    <w:rsid w:val="1EB8152A"/>
    <w:rsid w:val="1F9479CB"/>
    <w:rsid w:val="1FB10A44"/>
    <w:rsid w:val="1FB212F2"/>
    <w:rsid w:val="1FB60D24"/>
    <w:rsid w:val="1FC43C79"/>
    <w:rsid w:val="1FCF6D49"/>
    <w:rsid w:val="1FD34083"/>
    <w:rsid w:val="1FD35CDC"/>
    <w:rsid w:val="1FDE3C4D"/>
    <w:rsid w:val="1FE8215C"/>
    <w:rsid w:val="20250E39"/>
    <w:rsid w:val="2043058A"/>
    <w:rsid w:val="20594211"/>
    <w:rsid w:val="20D43C04"/>
    <w:rsid w:val="20FF271D"/>
    <w:rsid w:val="2114231E"/>
    <w:rsid w:val="21170193"/>
    <w:rsid w:val="212058C0"/>
    <w:rsid w:val="213A661F"/>
    <w:rsid w:val="21533CEA"/>
    <w:rsid w:val="21626976"/>
    <w:rsid w:val="21671431"/>
    <w:rsid w:val="21731DFE"/>
    <w:rsid w:val="21956A32"/>
    <w:rsid w:val="21CC32B2"/>
    <w:rsid w:val="21F7496D"/>
    <w:rsid w:val="222D5262"/>
    <w:rsid w:val="22525290"/>
    <w:rsid w:val="22552DCE"/>
    <w:rsid w:val="225E5CC0"/>
    <w:rsid w:val="227E7D5D"/>
    <w:rsid w:val="22A66AF9"/>
    <w:rsid w:val="22CB4CA9"/>
    <w:rsid w:val="22CC4D82"/>
    <w:rsid w:val="22EB59FC"/>
    <w:rsid w:val="22F84938"/>
    <w:rsid w:val="23011188"/>
    <w:rsid w:val="232908B7"/>
    <w:rsid w:val="233A74F6"/>
    <w:rsid w:val="235300B7"/>
    <w:rsid w:val="23B71ACF"/>
    <w:rsid w:val="23C61F4F"/>
    <w:rsid w:val="23F708C9"/>
    <w:rsid w:val="23FA5009"/>
    <w:rsid w:val="242F3C80"/>
    <w:rsid w:val="24422105"/>
    <w:rsid w:val="245F0C74"/>
    <w:rsid w:val="24785E60"/>
    <w:rsid w:val="24AF11CD"/>
    <w:rsid w:val="24CB2C4C"/>
    <w:rsid w:val="25200160"/>
    <w:rsid w:val="25223231"/>
    <w:rsid w:val="25321118"/>
    <w:rsid w:val="25343293"/>
    <w:rsid w:val="25575578"/>
    <w:rsid w:val="25597E6B"/>
    <w:rsid w:val="259B3C6C"/>
    <w:rsid w:val="25D6554A"/>
    <w:rsid w:val="25EA54B7"/>
    <w:rsid w:val="25FE29FF"/>
    <w:rsid w:val="26097B20"/>
    <w:rsid w:val="26225141"/>
    <w:rsid w:val="263C7265"/>
    <w:rsid w:val="2654472B"/>
    <w:rsid w:val="265A1CD1"/>
    <w:rsid w:val="266E0940"/>
    <w:rsid w:val="26814F56"/>
    <w:rsid w:val="26DB56E0"/>
    <w:rsid w:val="26FE2705"/>
    <w:rsid w:val="274858FC"/>
    <w:rsid w:val="2749418B"/>
    <w:rsid w:val="2753518D"/>
    <w:rsid w:val="27631682"/>
    <w:rsid w:val="277359AB"/>
    <w:rsid w:val="27AA7AD6"/>
    <w:rsid w:val="27C03907"/>
    <w:rsid w:val="27D14405"/>
    <w:rsid w:val="27D760CD"/>
    <w:rsid w:val="27FC5D22"/>
    <w:rsid w:val="280211EA"/>
    <w:rsid w:val="28201769"/>
    <w:rsid w:val="284A7F0B"/>
    <w:rsid w:val="2886385B"/>
    <w:rsid w:val="289616CB"/>
    <w:rsid w:val="289F7C81"/>
    <w:rsid w:val="28A91F4C"/>
    <w:rsid w:val="28C65FE4"/>
    <w:rsid w:val="28DB6CCE"/>
    <w:rsid w:val="28F648E9"/>
    <w:rsid w:val="28F770CB"/>
    <w:rsid w:val="29070D99"/>
    <w:rsid w:val="292F5911"/>
    <w:rsid w:val="29B16E55"/>
    <w:rsid w:val="29B71615"/>
    <w:rsid w:val="29B8724D"/>
    <w:rsid w:val="29C31745"/>
    <w:rsid w:val="29CF7BC4"/>
    <w:rsid w:val="29E10754"/>
    <w:rsid w:val="29E16660"/>
    <w:rsid w:val="29EB7292"/>
    <w:rsid w:val="29F95BC8"/>
    <w:rsid w:val="2A18259C"/>
    <w:rsid w:val="2A1E1215"/>
    <w:rsid w:val="2A440E9D"/>
    <w:rsid w:val="2A8240DB"/>
    <w:rsid w:val="2A8D3BD6"/>
    <w:rsid w:val="2AFF25BD"/>
    <w:rsid w:val="2B0E71AE"/>
    <w:rsid w:val="2B1E41E9"/>
    <w:rsid w:val="2B2822D1"/>
    <w:rsid w:val="2B314B8F"/>
    <w:rsid w:val="2B6F3EA5"/>
    <w:rsid w:val="2B763C15"/>
    <w:rsid w:val="2B9D713B"/>
    <w:rsid w:val="2BC5496C"/>
    <w:rsid w:val="2BC63F40"/>
    <w:rsid w:val="2BC97C2E"/>
    <w:rsid w:val="2BCB33A2"/>
    <w:rsid w:val="2BE442B8"/>
    <w:rsid w:val="2C052162"/>
    <w:rsid w:val="2C3E0809"/>
    <w:rsid w:val="2C426125"/>
    <w:rsid w:val="2C5523D3"/>
    <w:rsid w:val="2C6170B1"/>
    <w:rsid w:val="2C9A3C32"/>
    <w:rsid w:val="2CC016FF"/>
    <w:rsid w:val="2CC142B9"/>
    <w:rsid w:val="2CDC0D73"/>
    <w:rsid w:val="2CFA147B"/>
    <w:rsid w:val="2D2554AF"/>
    <w:rsid w:val="2DAB2792"/>
    <w:rsid w:val="2DCD5130"/>
    <w:rsid w:val="2DD90424"/>
    <w:rsid w:val="2E2079BC"/>
    <w:rsid w:val="2E225693"/>
    <w:rsid w:val="2E2F1219"/>
    <w:rsid w:val="2E340011"/>
    <w:rsid w:val="2E45359E"/>
    <w:rsid w:val="2E5321D3"/>
    <w:rsid w:val="2E7C64A1"/>
    <w:rsid w:val="2E87597F"/>
    <w:rsid w:val="2EC51B0D"/>
    <w:rsid w:val="2ECF3D85"/>
    <w:rsid w:val="2EED245F"/>
    <w:rsid w:val="2EF05CCC"/>
    <w:rsid w:val="2F074090"/>
    <w:rsid w:val="2F0D39F2"/>
    <w:rsid w:val="2F16260B"/>
    <w:rsid w:val="2F220469"/>
    <w:rsid w:val="2F225815"/>
    <w:rsid w:val="2F2B39A7"/>
    <w:rsid w:val="2F3A49E5"/>
    <w:rsid w:val="2F3C4FB2"/>
    <w:rsid w:val="2F4302EE"/>
    <w:rsid w:val="2F6C012D"/>
    <w:rsid w:val="2F6C62CD"/>
    <w:rsid w:val="2F763569"/>
    <w:rsid w:val="2F873C08"/>
    <w:rsid w:val="2F9967F4"/>
    <w:rsid w:val="2FE30326"/>
    <w:rsid w:val="2FF618FC"/>
    <w:rsid w:val="302B4192"/>
    <w:rsid w:val="30944AC2"/>
    <w:rsid w:val="309F6C6E"/>
    <w:rsid w:val="30C340F1"/>
    <w:rsid w:val="31270515"/>
    <w:rsid w:val="314876D5"/>
    <w:rsid w:val="31AB0F9C"/>
    <w:rsid w:val="31AC0EC4"/>
    <w:rsid w:val="31AE4E22"/>
    <w:rsid w:val="31DC43C6"/>
    <w:rsid w:val="31F848E9"/>
    <w:rsid w:val="320332F2"/>
    <w:rsid w:val="32254A0B"/>
    <w:rsid w:val="3225513C"/>
    <w:rsid w:val="323508CB"/>
    <w:rsid w:val="3244297A"/>
    <w:rsid w:val="324B7E84"/>
    <w:rsid w:val="326B72F8"/>
    <w:rsid w:val="32956AC0"/>
    <w:rsid w:val="329F3BB7"/>
    <w:rsid w:val="32EE7FEE"/>
    <w:rsid w:val="33135033"/>
    <w:rsid w:val="33302FE3"/>
    <w:rsid w:val="334511AD"/>
    <w:rsid w:val="3346128A"/>
    <w:rsid w:val="33526BC9"/>
    <w:rsid w:val="335D7F5F"/>
    <w:rsid w:val="33A60D54"/>
    <w:rsid w:val="33DF73AF"/>
    <w:rsid w:val="33E1508F"/>
    <w:rsid w:val="33EF7181"/>
    <w:rsid w:val="33F604F4"/>
    <w:rsid w:val="33F936E8"/>
    <w:rsid w:val="341A2EEC"/>
    <w:rsid w:val="342A5A27"/>
    <w:rsid w:val="34A217FC"/>
    <w:rsid w:val="34A45B36"/>
    <w:rsid w:val="34B64751"/>
    <w:rsid w:val="34C60A0F"/>
    <w:rsid w:val="34D32B43"/>
    <w:rsid w:val="34DF7E6F"/>
    <w:rsid w:val="34E67578"/>
    <w:rsid w:val="34EE013D"/>
    <w:rsid w:val="34FB2C7B"/>
    <w:rsid w:val="35211B58"/>
    <w:rsid w:val="3537380E"/>
    <w:rsid w:val="35396292"/>
    <w:rsid w:val="35546AA2"/>
    <w:rsid w:val="359418D1"/>
    <w:rsid w:val="35BA0FDF"/>
    <w:rsid w:val="36142A31"/>
    <w:rsid w:val="361751B4"/>
    <w:rsid w:val="36213CE0"/>
    <w:rsid w:val="365522B3"/>
    <w:rsid w:val="367B6EE1"/>
    <w:rsid w:val="3688609E"/>
    <w:rsid w:val="36894A87"/>
    <w:rsid w:val="36A2393B"/>
    <w:rsid w:val="36D22615"/>
    <w:rsid w:val="36DC042D"/>
    <w:rsid w:val="36DC181C"/>
    <w:rsid w:val="36E56433"/>
    <w:rsid w:val="36E75D43"/>
    <w:rsid w:val="36EF09B3"/>
    <w:rsid w:val="36FC0BC5"/>
    <w:rsid w:val="371717C4"/>
    <w:rsid w:val="3721208C"/>
    <w:rsid w:val="37266CF2"/>
    <w:rsid w:val="373D77DC"/>
    <w:rsid w:val="37485A3A"/>
    <w:rsid w:val="376E5728"/>
    <w:rsid w:val="377A539A"/>
    <w:rsid w:val="37912258"/>
    <w:rsid w:val="379C75E1"/>
    <w:rsid w:val="37A1600B"/>
    <w:rsid w:val="37B27E77"/>
    <w:rsid w:val="37C36EFA"/>
    <w:rsid w:val="37E712C5"/>
    <w:rsid w:val="37FA0D1B"/>
    <w:rsid w:val="38413ABE"/>
    <w:rsid w:val="3846738E"/>
    <w:rsid w:val="384F4989"/>
    <w:rsid w:val="38765B1C"/>
    <w:rsid w:val="388D2521"/>
    <w:rsid w:val="38B22A8E"/>
    <w:rsid w:val="390139EF"/>
    <w:rsid w:val="391156A5"/>
    <w:rsid w:val="3955491B"/>
    <w:rsid w:val="395D2E2E"/>
    <w:rsid w:val="39727DF6"/>
    <w:rsid w:val="39731B53"/>
    <w:rsid w:val="398B2360"/>
    <w:rsid w:val="39B81B8F"/>
    <w:rsid w:val="3A145BAE"/>
    <w:rsid w:val="3A6B1490"/>
    <w:rsid w:val="3A9E4335"/>
    <w:rsid w:val="3AE35A40"/>
    <w:rsid w:val="3AF37D21"/>
    <w:rsid w:val="3B360D9B"/>
    <w:rsid w:val="3B7A0AE5"/>
    <w:rsid w:val="3B81419B"/>
    <w:rsid w:val="3B94046F"/>
    <w:rsid w:val="3B982AFE"/>
    <w:rsid w:val="3BA341B9"/>
    <w:rsid w:val="3BA35DAE"/>
    <w:rsid w:val="3BC76589"/>
    <w:rsid w:val="3BE11A85"/>
    <w:rsid w:val="3BE92C35"/>
    <w:rsid w:val="3BED0335"/>
    <w:rsid w:val="3C431E7C"/>
    <w:rsid w:val="3C453927"/>
    <w:rsid w:val="3C4659DD"/>
    <w:rsid w:val="3C9D05BD"/>
    <w:rsid w:val="3CD2170B"/>
    <w:rsid w:val="3CE7239B"/>
    <w:rsid w:val="3CF3321F"/>
    <w:rsid w:val="3D3853A6"/>
    <w:rsid w:val="3D3C2FB5"/>
    <w:rsid w:val="3D52720B"/>
    <w:rsid w:val="3D5479B4"/>
    <w:rsid w:val="3D5561DC"/>
    <w:rsid w:val="3D6673E8"/>
    <w:rsid w:val="3DAC2317"/>
    <w:rsid w:val="3DAE3124"/>
    <w:rsid w:val="3DD00955"/>
    <w:rsid w:val="3DDB5E29"/>
    <w:rsid w:val="3DE3413E"/>
    <w:rsid w:val="3E102B8A"/>
    <w:rsid w:val="3E17300B"/>
    <w:rsid w:val="3E4E633F"/>
    <w:rsid w:val="3E546397"/>
    <w:rsid w:val="3E59065F"/>
    <w:rsid w:val="3E6C7E98"/>
    <w:rsid w:val="3E7118ED"/>
    <w:rsid w:val="3EAD3ADE"/>
    <w:rsid w:val="3F175232"/>
    <w:rsid w:val="3F694137"/>
    <w:rsid w:val="3F6A58DB"/>
    <w:rsid w:val="3F783422"/>
    <w:rsid w:val="3F79088C"/>
    <w:rsid w:val="3FA33388"/>
    <w:rsid w:val="3FC84135"/>
    <w:rsid w:val="3FD03C2D"/>
    <w:rsid w:val="3FE605C4"/>
    <w:rsid w:val="3FF976A7"/>
    <w:rsid w:val="3FFC0219"/>
    <w:rsid w:val="40155BA0"/>
    <w:rsid w:val="402E670A"/>
    <w:rsid w:val="403A1357"/>
    <w:rsid w:val="405616E1"/>
    <w:rsid w:val="40695B00"/>
    <w:rsid w:val="40A56BED"/>
    <w:rsid w:val="40C26413"/>
    <w:rsid w:val="40E90781"/>
    <w:rsid w:val="40EE53E3"/>
    <w:rsid w:val="40FE58B7"/>
    <w:rsid w:val="41195658"/>
    <w:rsid w:val="411C6F25"/>
    <w:rsid w:val="411F2520"/>
    <w:rsid w:val="41797253"/>
    <w:rsid w:val="417A460C"/>
    <w:rsid w:val="41DD3BCB"/>
    <w:rsid w:val="41DD51F1"/>
    <w:rsid w:val="41EE29EB"/>
    <w:rsid w:val="420013C8"/>
    <w:rsid w:val="420E2345"/>
    <w:rsid w:val="42206889"/>
    <w:rsid w:val="425E683F"/>
    <w:rsid w:val="428F4F2F"/>
    <w:rsid w:val="42957379"/>
    <w:rsid w:val="42E22B9A"/>
    <w:rsid w:val="42F735B4"/>
    <w:rsid w:val="42F87FEB"/>
    <w:rsid w:val="431552B7"/>
    <w:rsid w:val="431C5AD1"/>
    <w:rsid w:val="433529B8"/>
    <w:rsid w:val="433C2338"/>
    <w:rsid w:val="433E0C1C"/>
    <w:rsid w:val="43781D08"/>
    <w:rsid w:val="438E763F"/>
    <w:rsid w:val="43985CFC"/>
    <w:rsid w:val="43C12007"/>
    <w:rsid w:val="43EE5B71"/>
    <w:rsid w:val="43FB2D38"/>
    <w:rsid w:val="440F0728"/>
    <w:rsid w:val="44325F20"/>
    <w:rsid w:val="444601BD"/>
    <w:rsid w:val="445939C7"/>
    <w:rsid w:val="44615BDA"/>
    <w:rsid w:val="447726E2"/>
    <w:rsid w:val="44A235A1"/>
    <w:rsid w:val="44D84192"/>
    <w:rsid w:val="450C7992"/>
    <w:rsid w:val="45346F94"/>
    <w:rsid w:val="453940CC"/>
    <w:rsid w:val="453F1EBF"/>
    <w:rsid w:val="457A4E91"/>
    <w:rsid w:val="45A76FC5"/>
    <w:rsid w:val="45AA7A4F"/>
    <w:rsid w:val="45AD35E4"/>
    <w:rsid w:val="45B841A8"/>
    <w:rsid w:val="45C967FC"/>
    <w:rsid w:val="45CF051B"/>
    <w:rsid w:val="45D34C65"/>
    <w:rsid w:val="45E010B2"/>
    <w:rsid w:val="460A2D60"/>
    <w:rsid w:val="460B2709"/>
    <w:rsid w:val="46231B3B"/>
    <w:rsid w:val="46232930"/>
    <w:rsid w:val="467C2468"/>
    <w:rsid w:val="468D7198"/>
    <w:rsid w:val="46A40971"/>
    <w:rsid w:val="46A97153"/>
    <w:rsid w:val="46B52531"/>
    <w:rsid w:val="46CC0B82"/>
    <w:rsid w:val="46DA3BD8"/>
    <w:rsid w:val="46E7323E"/>
    <w:rsid w:val="47057213"/>
    <w:rsid w:val="470B42F4"/>
    <w:rsid w:val="47172439"/>
    <w:rsid w:val="472D6842"/>
    <w:rsid w:val="4736166E"/>
    <w:rsid w:val="47582C97"/>
    <w:rsid w:val="475B7454"/>
    <w:rsid w:val="47745160"/>
    <w:rsid w:val="47933934"/>
    <w:rsid w:val="479E5F12"/>
    <w:rsid w:val="47A2398D"/>
    <w:rsid w:val="47A358F1"/>
    <w:rsid w:val="47B75557"/>
    <w:rsid w:val="47C14194"/>
    <w:rsid w:val="480246F2"/>
    <w:rsid w:val="480B54C7"/>
    <w:rsid w:val="485574DC"/>
    <w:rsid w:val="48C2293E"/>
    <w:rsid w:val="4908267F"/>
    <w:rsid w:val="497826F8"/>
    <w:rsid w:val="49A11696"/>
    <w:rsid w:val="49AF522A"/>
    <w:rsid w:val="49B25B2B"/>
    <w:rsid w:val="49CF7135"/>
    <w:rsid w:val="49FF0184"/>
    <w:rsid w:val="4A2B5750"/>
    <w:rsid w:val="4A2C1BA2"/>
    <w:rsid w:val="4A410C92"/>
    <w:rsid w:val="4A7D3412"/>
    <w:rsid w:val="4A844043"/>
    <w:rsid w:val="4A936A9A"/>
    <w:rsid w:val="4A9E7B5E"/>
    <w:rsid w:val="4AC95374"/>
    <w:rsid w:val="4ADB3075"/>
    <w:rsid w:val="4AFF5DA9"/>
    <w:rsid w:val="4B1C05D1"/>
    <w:rsid w:val="4B3577E5"/>
    <w:rsid w:val="4B4320D4"/>
    <w:rsid w:val="4B6C5144"/>
    <w:rsid w:val="4BA53594"/>
    <w:rsid w:val="4BAA707C"/>
    <w:rsid w:val="4BAB02F5"/>
    <w:rsid w:val="4BAC32C8"/>
    <w:rsid w:val="4BAF13E5"/>
    <w:rsid w:val="4BD628AF"/>
    <w:rsid w:val="4BDD28C6"/>
    <w:rsid w:val="4BF0188C"/>
    <w:rsid w:val="4BFA2F18"/>
    <w:rsid w:val="4C83353B"/>
    <w:rsid w:val="4C8555D6"/>
    <w:rsid w:val="4C8B2163"/>
    <w:rsid w:val="4C9B4209"/>
    <w:rsid w:val="4CAD4915"/>
    <w:rsid w:val="4CCA0E73"/>
    <w:rsid w:val="4CD21352"/>
    <w:rsid w:val="4CD33E38"/>
    <w:rsid w:val="4CEA49C5"/>
    <w:rsid w:val="4D2C11D0"/>
    <w:rsid w:val="4D6A19BC"/>
    <w:rsid w:val="4D707C1A"/>
    <w:rsid w:val="4D741C84"/>
    <w:rsid w:val="4D9C4CBC"/>
    <w:rsid w:val="4DCB5224"/>
    <w:rsid w:val="4DCD6E89"/>
    <w:rsid w:val="4DDB2B2D"/>
    <w:rsid w:val="4DE55D60"/>
    <w:rsid w:val="4DE64BBF"/>
    <w:rsid w:val="4E05603D"/>
    <w:rsid w:val="4E2D35E3"/>
    <w:rsid w:val="4E847893"/>
    <w:rsid w:val="4E9863BA"/>
    <w:rsid w:val="4EA65C1D"/>
    <w:rsid w:val="4EAD7092"/>
    <w:rsid w:val="4EAF1585"/>
    <w:rsid w:val="4EBB3A2E"/>
    <w:rsid w:val="4EEC5558"/>
    <w:rsid w:val="4EEE021C"/>
    <w:rsid w:val="4F176A14"/>
    <w:rsid w:val="4F180EDF"/>
    <w:rsid w:val="4F684CBD"/>
    <w:rsid w:val="4F701FA8"/>
    <w:rsid w:val="4FD70621"/>
    <w:rsid w:val="500165E5"/>
    <w:rsid w:val="503A4C9C"/>
    <w:rsid w:val="505478CA"/>
    <w:rsid w:val="50612A05"/>
    <w:rsid w:val="508802C9"/>
    <w:rsid w:val="50A43FF1"/>
    <w:rsid w:val="50AE177F"/>
    <w:rsid w:val="50C76C83"/>
    <w:rsid w:val="50D06C37"/>
    <w:rsid w:val="50D219EC"/>
    <w:rsid w:val="50D45639"/>
    <w:rsid w:val="50D84B0D"/>
    <w:rsid w:val="50EB20FE"/>
    <w:rsid w:val="50F05872"/>
    <w:rsid w:val="50FD092D"/>
    <w:rsid w:val="510B2E21"/>
    <w:rsid w:val="511633FC"/>
    <w:rsid w:val="51233961"/>
    <w:rsid w:val="51240B5B"/>
    <w:rsid w:val="512912E2"/>
    <w:rsid w:val="515945E5"/>
    <w:rsid w:val="51917BBA"/>
    <w:rsid w:val="51A24130"/>
    <w:rsid w:val="51CC66DE"/>
    <w:rsid w:val="51E22E2E"/>
    <w:rsid w:val="51FD67D5"/>
    <w:rsid w:val="5213341C"/>
    <w:rsid w:val="523C50C5"/>
    <w:rsid w:val="524F7547"/>
    <w:rsid w:val="528743D2"/>
    <w:rsid w:val="52BA5035"/>
    <w:rsid w:val="52CF63E2"/>
    <w:rsid w:val="530A6269"/>
    <w:rsid w:val="532D1D38"/>
    <w:rsid w:val="53823001"/>
    <w:rsid w:val="53DC065C"/>
    <w:rsid w:val="53DC50AD"/>
    <w:rsid w:val="53DD664B"/>
    <w:rsid w:val="53DE4DD8"/>
    <w:rsid w:val="53E127D4"/>
    <w:rsid w:val="54086952"/>
    <w:rsid w:val="542F1C70"/>
    <w:rsid w:val="54311205"/>
    <w:rsid w:val="54582B75"/>
    <w:rsid w:val="546B39D2"/>
    <w:rsid w:val="54823680"/>
    <w:rsid w:val="54BD05E5"/>
    <w:rsid w:val="54F04B5F"/>
    <w:rsid w:val="55040110"/>
    <w:rsid w:val="553047C2"/>
    <w:rsid w:val="55336CC1"/>
    <w:rsid w:val="55365130"/>
    <w:rsid w:val="55913081"/>
    <w:rsid w:val="55CD7DB2"/>
    <w:rsid w:val="56311DBD"/>
    <w:rsid w:val="563F244E"/>
    <w:rsid w:val="56411531"/>
    <w:rsid w:val="566450C3"/>
    <w:rsid w:val="567D6E7B"/>
    <w:rsid w:val="56A64A20"/>
    <w:rsid w:val="56C10A63"/>
    <w:rsid w:val="56D8105B"/>
    <w:rsid w:val="56E533EC"/>
    <w:rsid w:val="56F17DB0"/>
    <w:rsid w:val="57111F71"/>
    <w:rsid w:val="571457A2"/>
    <w:rsid w:val="57567FA1"/>
    <w:rsid w:val="57587558"/>
    <w:rsid w:val="57755CEE"/>
    <w:rsid w:val="577C7041"/>
    <w:rsid w:val="579E0369"/>
    <w:rsid w:val="57A40FED"/>
    <w:rsid w:val="57B12735"/>
    <w:rsid w:val="57EB3C36"/>
    <w:rsid w:val="583920EC"/>
    <w:rsid w:val="58557930"/>
    <w:rsid w:val="585A4093"/>
    <w:rsid w:val="58657A9C"/>
    <w:rsid w:val="58F650D2"/>
    <w:rsid w:val="5901069B"/>
    <w:rsid w:val="590A60D0"/>
    <w:rsid w:val="590F1DAC"/>
    <w:rsid w:val="59112ABE"/>
    <w:rsid w:val="591845C6"/>
    <w:rsid w:val="591D2DBE"/>
    <w:rsid w:val="594D092E"/>
    <w:rsid w:val="596F42B4"/>
    <w:rsid w:val="597261AE"/>
    <w:rsid w:val="59761424"/>
    <w:rsid w:val="597E5176"/>
    <w:rsid w:val="599759CB"/>
    <w:rsid w:val="59A109EA"/>
    <w:rsid w:val="59C966E5"/>
    <w:rsid w:val="59FB3869"/>
    <w:rsid w:val="5A1B5B75"/>
    <w:rsid w:val="5A2B624F"/>
    <w:rsid w:val="5A2D6F5B"/>
    <w:rsid w:val="5A3566B8"/>
    <w:rsid w:val="5A3B4F4D"/>
    <w:rsid w:val="5A3B6AAE"/>
    <w:rsid w:val="5A3D7EC8"/>
    <w:rsid w:val="5A46302F"/>
    <w:rsid w:val="5A4E01EB"/>
    <w:rsid w:val="5A836633"/>
    <w:rsid w:val="5A8A17BC"/>
    <w:rsid w:val="5A96742F"/>
    <w:rsid w:val="5AA81E53"/>
    <w:rsid w:val="5AF56BB4"/>
    <w:rsid w:val="5B163B24"/>
    <w:rsid w:val="5B1E71E3"/>
    <w:rsid w:val="5B3B7536"/>
    <w:rsid w:val="5B4D3B3E"/>
    <w:rsid w:val="5B6D58A1"/>
    <w:rsid w:val="5B8C15A8"/>
    <w:rsid w:val="5BDA573E"/>
    <w:rsid w:val="5BE21A79"/>
    <w:rsid w:val="5BF3652B"/>
    <w:rsid w:val="5C0E4679"/>
    <w:rsid w:val="5C16611F"/>
    <w:rsid w:val="5C3870B9"/>
    <w:rsid w:val="5C3D4821"/>
    <w:rsid w:val="5C550FE5"/>
    <w:rsid w:val="5C5E76F3"/>
    <w:rsid w:val="5C6E28D4"/>
    <w:rsid w:val="5C8143CA"/>
    <w:rsid w:val="5CAE7D47"/>
    <w:rsid w:val="5CF7053F"/>
    <w:rsid w:val="5D1D34DA"/>
    <w:rsid w:val="5D1E5F9F"/>
    <w:rsid w:val="5D48581F"/>
    <w:rsid w:val="5D521D56"/>
    <w:rsid w:val="5D5D3C26"/>
    <w:rsid w:val="5D5F66E3"/>
    <w:rsid w:val="5D8856FC"/>
    <w:rsid w:val="5DEC52BD"/>
    <w:rsid w:val="5E5C5D42"/>
    <w:rsid w:val="5EA84F5D"/>
    <w:rsid w:val="5EBB08B3"/>
    <w:rsid w:val="5EBE4ABE"/>
    <w:rsid w:val="5EBF3673"/>
    <w:rsid w:val="5EEC3D5A"/>
    <w:rsid w:val="5EEE6A48"/>
    <w:rsid w:val="5F054D0B"/>
    <w:rsid w:val="5F1D1BCB"/>
    <w:rsid w:val="5F363081"/>
    <w:rsid w:val="5F3F7F26"/>
    <w:rsid w:val="5F4310F4"/>
    <w:rsid w:val="5F646698"/>
    <w:rsid w:val="5F701A55"/>
    <w:rsid w:val="5F81000F"/>
    <w:rsid w:val="5FA57BCF"/>
    <w:rsid w:val="5FE3482B"/>
    <w:rsid w:val="5FE569DF"/>
    <w:rsid w:val="5FE810CD"/>
    <w:rsid w:val="5FEE3878"/>
    <w:rsid w:val="60255CBF"/>
    <w:rsid w:val="60271871"/>
    <w:rsid w:val="602E4741"/>
    <w:rsid w:val="603D68DC"/>
    <w:rsid w:val="606113E5"/>
    <w:rsid w:val="60FF475C"/>
    <w:rsid w:val="610113BB"/>
    <w:rsid w:val="612A7B96"/>
    <w:rsid w:val="612E3B82"/>
    <w:rsid w:val="61373613"/>
    <w:rsid w:val="616B5D8F"/>
    <w:rsid w:val="61851672"/>
    <w:rsid w:val="618F246A"/>
    <w:rsid w:val="61A23FDC"/>
    <w:rsid w:val="61BD0471"/>
    <w:rsid w:val="61D425BA"/>
    <w:rsid w:val="61E71913"/>
    <w:rsid w:val="61E84006"/>
    <w:rsid w:val="62262336"/>
    <w:rsid w:val="622C03D3"/>
    <w:rsid w:val="62466FF4"/>
    <w:rsid w:val="62591BBA"/>
    <w:rsid w:val="62803958"/>
    <w:rsid w:val="62B32C4F"/>
    <w:rsid w:val="62D45C67"/>
    <w:rsid w:val="62D649B3"/>
    <w:rsid w:val="62E04C3F"/>
    <w:rsid w:val="62EB24A2"/>
    <w:rsid w:val="62FA7F31"/>
    <w:rsid w:val="63052C56"/>
    <w:rsid w:val="630F7F80"/>
    <w:rsid w:val="637C24D1"/>
    <w:rsid w:val="63B63806"/>
    <w:rsid w:val="63D21FF5"/>
    <w:rsid w:val="63E97547"/>
    <w:rsid w:val="63F23B09"/>
    <w:rsid w:val="63F44C7A"/>
    <w:rsid w:val="6433315E"/>
    <w:rsid w:val="6473303B"/>
    <w:rsid w:val="648B6524"/>
    <w:rsid w:val="64981477"/>
    <w:rsid w:val="64A80309"/>
    <w:rsid w:val="64AC5EEC"/>
    <w:rsid w:val="64BB7914"/>
    <w:rsid w:val="64D16167"/>
    <w:rsid w:val="6509672A"/>
    <w:rsid w:val="6515525E"/>
    <w:rsid w:val="65330103"/>
    <w:rsid w:val="653438C1"/>
    <w:rsid w:val="65364D2E"/>
    <w:rsid w:val="65850870"/>
    <w:rsid w:val="65C1563C"/>
    <w:rsid w:val="65DC2975"/>
    <w:rsid w:val="66113086"/>
    <w:rsid w:val="66532BDA"/>
    <w:rsid w:val="66680D2E"/>
    <w:rsid w:val="669C720B"/>
    <w:rsid w:val="66AD7101"/>
    <w:rsid w:val="66B12E72"/>
    <w:rsid w:val="66B8473B"/>
    <w:rsid w:val="66C45E05"/>
    <w:rsid w:val="66EC67A5"/>
    <w:rsid w:val="67062D70"/>
    <w:rsid w:val="67323D99"/>
    <w:rsid w:val="675378A6"/>
    <w:rsid w:val="6796068D"/>
    <w:rsid w:val="67BA691D"/>
    <w:rsid w:val="67C847AF"/>
    <w:rsid w:val="684625A1"/>
    <w:rsid w:val="688C7E5F"/>
    <w:rsid w:val="68AA79C3"/>
    <w:rsid w:val="68B21361"/>
    <w:rsid w:val="68DE5A1F"/>
    <w:rsid w:val="69224CC1"/>
    <w:rsid w:val="6941224D"/>
    <w:rsid w:val="69807EC7"/>
    <w:rsid w:val="69827307"/>
    <w:rsid w:val="69931135"/>
    <w:rsid w:val="69AA401A"/>
    <w:rsid w:val="69D33788"/>
    <w:rsid w:val="69D67CAB"/>
    <w:rsid w:val="69EF24DD"/>
    <w:rsid w:val="69F519F6"/>
    <w:rsid w:val="6A353DC0"/>
    <w:rsid w:val="6A503DDB"/>
    <w:rsid w:val="6A543315"/>
    <w:rsid w:val="6A69413C"/>
    <w:rsid w:val="6A6C60DD"/>
    <w:rsid w:val="6A6C7535"/>
    <w:rsid w:val="6A76226B"/>
    <w:rsid w:val="6A8D77F9"/>
    <w:rsid w:val="6AA968FA"/>
    <w:rsid w:val="6ACF3A63"/>
    <w:rsid w:val="6AD0452E"/>
    <w:rsid w:val="6AF21175"/>
    <w:rsid w:val="6AFA6728"/>
    <w:rsid w:val="6AFC7D27"/>
    <w:rsid w:val="6B243E2D"/>
    <w:rsid w:val="6B255DAC"/>
    <w:rsid w:val="6B280372"/>
    <w:rsid w:val="6B931BC8"/>
    <w:rsid w:val="6B9672E2"/>
    <w:rsid w:val="6B975F36"/>
    <w:rsid w:val="6B9F0931"/>
    <w:rsid w:val="6BBA7BD8"/>
    <w:rsid w:val="6BBD0AAA"/>
    <w:rsid w:val="6BE45423"/>
    <w:rsid w:val="6BE71872"/>
    <w:rsid w:val="6C025B86"/>
    <w:rsid w:val="6C080372"/>
    <w:rsid w:val="6C2C153A"/>
    <w:rsid w:val="6C443130"/>
    <w:rsid w:val="6C4C615E"/>
    <w:rsid w:val="6C4E2455"/>
    <w:rsid w:val="6C5D2A67"/>
    <w:rsid w:val="6C6156A8"/>
    <w:rsid w:val="6C7726F0"/>
    <w:rsid w:val="6C880524"/>
    <w:rsid w:val="6CC035C9"/>
    <w:rsid w:val="6CD26FA2"/>
    <w:rsid w:val="6CFF6212"/>
    <w:rsid w:val="6D141891"/>
    <w:rsid w:val="6D1A58F6"/>
    <w:rsid w:val="6D2E48E4"/>
    <w:rsid w:val="6D8E425C"/>
    <w:rsid w:val="6D947BA0"/>
    <w:rsid w:val="6DB60213"/>
    <w:rsid w:val="6DE21DA9"/>
    <w:rsid w:val="6E061045"/>
    <w:rsid w:val="6E0F6BBE"/>
    <w:rsid w:val="6E2960DB"/>
    <w:rsid w:val="6E3114C0"/>
    <w:rsid w:val="6E371103"/>
    <w:rsid w:val="6E4428E3"/>
    <w:rsid w:val="6E69112A"/>
    <w:rsid w:val="6E704A8E"/>
    <w:rsid w:val="6EAE069B"/>
    <w:rsid w:val="6EB135C6"/>
    <w:rsid w:val="6EBC5DA0"/>
    <w:rsid w:val="6EC8420A"/>
    <w:rsid w:val="6F5E118B"/>
    <w:rsid w:val="6F921B0E"/>
    <w:rsid w:val="6FA46AA0"/>
    <w:rsid w:val="6FB12833"/>
    <w:rsid w:val="6FC57A8F"/>
    <w:rsid w:val="703A0B6E"/>
    <w:rsid w:val="7040147E"/>
    <w:rsid w:val="70454C15"/>
    <w:rsid w:val="707C1A99"/>
    <w:rsid w:val="70861078"/>
    <w:rsid w:val="70E55217"/>
    <w:rsid w:val="70EA437C"/>
    <w:rsid w:val="71156158"/>
    <w:rsid w:val="716571F4"/>
    <w:rsid w:val="71745B2E"/>
    <w:rsid w:val="7192329A"/>
    <w:rsid w:val="719916A5"/>
    <w:rsid w:val="71C12955"/>
    <w:rsid w:val="71C31141"/>
    <w:rsid w:val="71D35C3B"/>
    <w:rsid w:val="71D92869"/>
    <w:rsid w:val="71E87E63"/>
    <w:rsid w:val="71EF2707"/>
    <w:rsid w:val="721F7C55"/>
    <w:rsid w:val="723512A9"/>
    <w:rsid w:val="72436DF3"/>
    <w:rsid w:val="724743D2"/>
    <w:rsid w:val="726A7471"/>
    <w:rsid w:val="72C20C1B"/>
    <w:rsid w:val="72EB5A9F"/>
    <w:rsid w:val="72F22A83"/>
    <w:rsid w:val="733637E3"/>
    <w:rsid w:val="734A3E9B"/>
    <w:rsid w:val="734F5E4E"/>
    <w:rsid w:val="73833EE3"/>
    <w:rsid w:val="73835371"/>
    <w:rsid w:val="738362C1"/>
    <w:rsid w:val="739429DF"/>
    <w:rsid w:val="73951B33"/>
    <w:rsid w:val="73AC6A5D"/>
    <w:rsid w:val="73B8517F"/>
    <w:rsid w:val="73FA00B6"/>
    <w:rsid w:val="73FB4BBA"/>
    <w:rsid w:val="74116F54"/>
    <w:rsid w:val="74340A61"/>
    <w:rsid w:val="7435169E"/>
    <w:rsid w:val="743A45EB"/>
    <w:rsid w:val="743E57BA"/>
    <w:rsid w:val="744E40CD"/>
    <w:rsid w:val="7472074F"/>
    <w:rsid w:val="74721A7C"/>
    <w:rsid w:val="75023D3B"/>
    <w:rsid w:val="753521A5"/>
    <w:rsid w:val="755E05D8"/>
    <w:rsid w:val="75936982"/>
    <w:rsid w:val="75A81E9F"/>
    <w:rsid w:val="75C5515B"/>
    <w:rsid w:val="76061F39"/>
    <w:rsid w:val="76554E00"/>
    <w:rsid w:val="766737CD"/>
    <w:rsid w:val="76764BDF"/>
    <w:rsid w:val="76AB2DF4"/>
    <w:rsid w:val="76B33418"/>
    <w:rsid w:val="76B96E85"/>
    <w:rsid w:val="76C4037C"/>
    <w:rsid w:val="76D377D8"/>
    <w:rsid w:val="76D70DBA"/>
    <w:rsid w:val="76F7731F"/>
    <w:rsid w:val="771A7835"/>
    <w:rsid w:val="772112C1"/>
    <w:rsid w:val="772A36F3"/>
    <w:rsid w:val="77492D19"/>
    <w:rsid w:val="776407BA"/>
    <w:rsid w:val="77AB1DAB"/>
    <w:rsid w:val="77B32055"/>
    <w:rsid w:val="77D92896"/>
    <w:rsid w:val="77E3052C"/>
    <w:rsid w:val="77E6592B"/>
    <w:rsid w:val="77F4231E"/>
    <w:rsid w:val="780C7687"/>
    <w:rsid w:val="78121ACF"/>
    <w:rsid w:val="78485E9C"/>
    <w:rsid w:val="784A10B6"/>
    <w:rsid w:val="787B76F9"/>
    <w:rsid w:val="78862F3A"/>
    <w:rsid w:val="788D430B"/>
    <w:rsid w:val="790B6A59"/>
    <w:rsid w:val="791305A6"/>
    <w:rsid w:val="79143D0B"/>
    <w:rsid w:val="797F356F"/>
    <w:rsid w:val="79AF6091"/>
    <w:rsid w:val="79C342FF"/>
    <w:rsid w:val="79F10AAB"/>
    <w:rsid w:val="79FD4249"/>
    <w:rsid w:val="7A3F765D"/>
    <w:rsid w:val="7A4353ED"/>
    <w:rsid w:val="7A78483D"/>
    <w:rsid w:val="7A7D6D0B"/>
    <w:rsid w:val="7AD91435"/>
    <w:rsid w:val="7AD937EF"/>
    <w:rsid w:val="7AFF63FC"/>
    <w:rsid w:val="7B097FA4"/>
    <w:rsid w:val="7B277BE5"/>
    <w:rsid w:val="7B423126"/>
    <w:rsid w:val="7B6F1F43"/>
    <w:rsid w:val="7B823259"/>
    <w:rsid w:val="7B8A3F8C"/>
    <w:rsid w:val="7BA05027"/>
    <w:rsid w:val="7BB820A8"/>
    <w:rsid w:val="7BCB2C89"/>
    <w:rsid w:val="7BFB3C5B"/>
    <w:rsid w:val="7C092164"/>
    <w:rsid w:val="7C194DB1"/>
    <w:rsid w:val="7C6A0990"/>
    <w:rsid w:val="7C70111F"/>
    <w:rsid w:val="7C723A11"/>
    <w:rsid w:val="7C952033"/>
    <w:rsid w:val="7CAF02AA"/>
    <w:rsid w:val="7CCA7D61"/>
    <w:rsid w:val="7CDC3B91"/>
    <w:rsid w:val="7CF97649"/>
    <w:rsid w:val="7D1203CD"/>
    <w:rsid w:val="7D123D8A"/>
    <w:rsid w:val="7D182AA5"/>
    <w:rsid w:val="7D254DEB"/>
    <w:rsid w:val="7D463DCF"/>
    <w:rsid w:val="7D584888"/>
    <w:rsid w:val="7D6B6A88"/>
    <w:rsid w:val="7D9544B2"/>
    <w:rsid w:val="7DA35E40"/>
    <w:rsid w:val="7DA955E3"/>
    <w:rsid w:val="7DA97CBB"/>
    <w:rsid w:val="7DBD3473"/>
    <w:rsid w:val="7DF43523"/>
    <w:rsid w:val="7DF93098"/>
    <w:rsid w:val="7E022D6F"/>
    <w:rsid w:val="7E067F8E"/>
    <w:rsid w:val="7E583B3C"/>
    <w:rsid w:val="7E6258BD"/>
    <w:rsid w:val="7E656269"/>
    <w:rsid w:val="7E7E3296"/>
    <w:rsid w:val="7E8F03B1"/>
    <w:rsid w:val="7EAD4BDC"/>
    <w:rsid w:val="7ED90A1C"/>
    <w:rsid w:val="7EE26641"/>
    <w:rsid w:val="7EEB0822"/>
    <w:rsid w:val="7F1258C2"/>
    <w:rsid w:val="7F2E171C"/>
    <w:rsid w:val="7F3F1BA9"/>
    <w:rsid w:val="7F5B2972"/>
    <w:rsid w:val="7F641370"/>
    <w:rsid w:val="7F793E84"/>
    <w:rsid w:val="7F7A0FD3"/>
    <w:rsid w:val="7F9C28CE"/>
    <w:rsid w:val="7FA42DD2"/>
    <w:rsid w:val="7FB04335"/>
    <w:rsid w:val="7FC45967"/>
    <w:rsid w:val="7FDB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eme/Library/Containers/com.kingsoft.wpsoffice.mac/Data/.kingsoft/office6/templates/download/d22c9280-0765-de10-8943-e70e2e1be01b/&#31243;&#24207;&#21592;Java&#20114;&#32852;&#32593;&#27714;&#32844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历内容"/>
    </customSectPr>
    <customSectPr>
      <sectNamePr val="修改方法1"/>
    </customSectPr>
    <customSectPr>
      <sectNamePr val="修改方法2"/>
    </customSectPr>
    <customSectPr>
      <sectNamePr val="建议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程序员Java互联网求职个人简历.docx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2020-04-18T10:48:00Z</dcterms:created>
  <dc:creator>eleme</dc:creator>
  <cp:lastModifiedBy>eleme</cp:lastModifiedBy>
  <dcterms:modified xsi:type="dcterms:W3CDTF">2020-04-18T10:48:31Z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