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sectPr>
          <w:pgSz w:w="11906" w:h="16838"/>
          <w:pgMar w:top="0" w:right="0" w:bottom="0" w:left="0" w:header="851" w:footer="992" w:gutter="0"/>
          <w:cols w:space="425" w:num="1"/>
          <w:docGrid w:type="lines" w:linePitch="312" w:charSpace="0"/>
        </w:sectPr>
      </w:pPr>
      <w:r>
        <mc:AlternateContent>
          <mc:Choice Requires="wps">
            <w:drawing>
              <wp:anchor distT="0" distB="0" distL="114300" distR="114300" simplePos="0" relativeHeight="251599872" behindDoc="0" locked="0" layoutInCell="1" allowOverlap="1">
                <wp:simplePos x="0" y="0"/>
                <wp:positionH relativeFrom="column">
                  <wp:posOffset>2153920</wp:posOffset>
                </wp:positionH>
                <wp:positionV relativeFrom="paragraph">
                  <wp:posOffset>6736080</wp:posOffset>
                </wp:positionV>
                <wp:extent cx="5059045"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5059298"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169.6pt;margin-top:530.4pt;height:0pt;width:398.35pt;z-index:251599872;mso-width-relative:page;mso-height-relative:page;" filled="f" stroked="t" coordsize="21600,21600" o:gfxdata="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K02B/DZAAAADgEAAA8AAAAAAAAAAQAgAAAAOAAAAGRycy9kb3du&#10;cmV2LnhtbFBLAQIUABQAAAAIAIdO4kBr3MHS6AEAAKUDAAAOAAAAAAAAAAEAIAAAAD4BAABkcnMv&#10;ZTJvRG9jLnhtbFBLBQYAAAAABgAGAFkBAACYBQ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09088" behindDoc="0" locked="0" layoutInCell="1" allowOverlap="1">
                <wp:simplePos x="0" y="0"/>
                <wp:positionH relativeFrom="column">
                  <wp:posOffset>676275</wp:posOffset>
                </wp:positionH>
                <wp:positionV relativeFrom="paragraph">
                  <wp:posOffset>6610985</wp:posOffset>
                </wp:positionV>
                <wp:extent cx="157480" cy="132715"/>
                <wp:effectExtent l="0" t="0" r="0" b="635"/>
                <wp:wrapNone/>
                <wp:docPr id="21" name="KSO_Shape"/>
                <wp:cNvGraphicFramePr/>
                <a:graphic xmlns:a="http://schemas.openxmlformats.org/drawingml/2006/main">
                  <a:graphicData uri="http://schemas.microsoft.com/office/word/2010/wordprocessingShape">
                    <wps:wsp>
                      <wps:cNvSpPr/>
                      <wps:spPr>
                        <a:xfrm flipH="1">
                          <a:off x="0" y="0"/>
                          <a:ext cx="157462" cy="132899"/>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ysClr val="window" lastClr="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53.25pt;margin-top:520.55pt;height:10.45pt;width:12.4pt;z-index:251609088;v-text-anchor:middle;mso-width-relative:page;mso-height-relative:page;" fillcolor="#FFFFFF" filled="t" stroked="f" coordsize="3261356,2766950" o:gfxdata="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57462,66560;157462,126523;157380,127249;157218,127895;157056,128460;156650,129025;156325,129590;155919,130155;155351,130639;154621,131123;153322,131930;151699,132495;149913,132818;148046,132899;9496,132899;7629,132818;5843,132495;4220,131930;2759,131123;2272,130639;1704,130155;1217,129590;811,129025;405,128460;243,127895;81,127249;0,126523;0,66722;9496,69223;19642,71806;31898,74711;38391,76325;45047,77778;51540,79069;57952,80280;64039,81329;69640,82055;74591,82620;76701,82782;78731,82862;80760,82782;83032,82620;87902,82055;93422,81329;99509,80280;105921,79069;112496,77617;119070,76164;125644,74631;137819,71725;148046,69062;72837,57948;68425,62336;68425,63132;72837,67521;84624,67521;89036,63132;89036,62336;84624,57948;78731,8371;53815,22528;53651,23661;103810,23661;103646,22528;78731,8371;78731,0;109597,23463;109609,23661;148046,23661;149913,23742;151699,24065;153322,24630;154621,25437;155351,25921;155919,26405;156325,26970;156650,27535;157056,28100;157218,28665;157380,29310;157462,30037;157462,63731;157461,63731;157461,63731;148046,66232;137820,68896;125645,71801;119070,73334;112496,74787;105921,76240;99509,77450;93422,78499;87902,79226;83032,79791;80760,79952;78731,80033;76702,79952;74591,79791;69640,79226;64040,78499;57952,77450;51540,76240;45047,74948;38391,73496;31898,71882;19642,68976;9496,66394;0,63892;0,63992;0,63992;0,46662;0,30037;81,29310;243,28665;405,28100;811,27535;1217,26970;1704,26405;2272,25921;2759,25437;4220,24630;5843,24065;7629,23742;9496,23661;47852,23661;47864,23463;78731,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04992" behindDoc="0" locked="0" layoutInCell="1" allowOverlap="1">
                <wp:simplePos x="0" y="0"/>
                <wp:positionH relativeFrom="column">
                  <wp:posOffset>633095</wp:posOffset>
                </wp:positionH>
                <wp:positionV relativeFrom="paragraph">
                  <wp:posOffset>6558915</wp:posOffset>
                </wp:positionV>
                <wp:extent cx="255905" cy="255905"/>
                <wp:effectExtent l="0" t="0" r="11430" b="11430"/>
                <wp:wrapNone/>
                <wp:docPr id="17" name="椭圆 17"/>
                <wp:cNvGraphicFramePr/>
                <a:graphic xmlns:a="http://schemas.openxmlformats.org/drawingml/2006/main">
                  <a:graphicData uri="http://schemas.microsoft.com/office/word/2010/wordprocessingShape">
                    <wps:wsp>
                      <wps:cNvSpPr/>
                      <wps:spPr>
                        <a:xfrm>
                          <a:off x="0" y="0"/>
                          <a:ext cx="255600" cy="255686"/>
                        </a:xfrm>
                        <a:prstGeom prst="ellipse">
                          <a:avLst/>
                        </a:prstGeom>
                        <a:solidFill>
                          <a:srgbClr val="3D6598"/>
                        </a:solidFill>
                        <a:ln w="19050" cap="flat" cmpd="sng" algn="ctr">
                          <a:solidFill>
                            <a:srgbClr val="3D6598"/>
                          </a:solidFill>
                          <a:prstDash val="solid"/>
                          <a:miter lim="800000"/>
                        </a:ln>
                        <a:effectLst/>
                      </wps:spPr>
                      <wps:bodyPr rtlCol="0" anchor="ctr"/>
                    </wps:wsp>
                  </a:graphicData>
                </a:graphic>
              </wp:anchor>
            </w:drawing>
          </mc:Choice>
          <mc:Fallback>
            <w:pict>
              <v:shape id="_x0000_s1026" o:spid="_x0000_s1026" o:spt="3" type="#_x0000_t3" style="position:absolute;left:0pt;margin-left:49.85pt;margin-top:516.45pt;height:20.15pt;width:20.15pt;z-index:251604992;v-text-anchor:middle;mso-width-relative:page;mso-height-relative:page;" fillcolor="#3D6598" filled="t" stroked="t" coordsize="21600,21600" o:gfxdata="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ejfJR2wAAAAwBAAAPAAAAAAAAAAEAIAAAADgAAABkcnMvZG93bnJldi54bWxQSwECFAAU&#10;AAAACACHTuJAEzdIItgBAACzAwAADgAAAAAAAAABACAAAABAAQAAZHJzL2Uyb0RvYy54bWxQSwUG&#10;AAAAAAYABgBZAQAAigUAAAAA&#10;">
                <v:fill on="t" focussize="0,0"/>
                <v:stroke weight="1.5pt" color="#3D6598" miterlimit="8" joinstyle="miter"/>
                <v:imagedata o:title=""/>
                <o:lock v:ext="edit" aspectratio="f"/>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600075</wp:posOffset>
                </wp:positionH>
                <wp:positionV relativeFrom="paragraph">
                  <wp:posOffset>419735</wp:posOffset>
                </wp:positionV>
                <wp:extent cx="255905" cy="255905"/>
                <wp:effectExtent l="0" t="0" r="11430" b="11430"/>
                <wp:wrapNone/>
                <wp:docPr id="26" name="椭圆 26"/>
                <wp:cNvGraphicFramePr/>
                <a:graphic xmlns:a="http://schemas.openxmlformats.org/drawingml/2006/main">
                  <a:graphicData uri="http://schemas.microsoft.com/office/word/2010/wordprocessingShape">
                    <wps:wsp>
                      <wps:cNvSpPr/>
                      <wps:spPr>
                        <a:xfrm>
                          <a:off x="0" y="0"/>
                          <a:ext cx="255600" cy="255686"/>
                        </a:xfrm>
                        <a:prstGeom prst="ellipse">
                          <a:avLst/>
                        </a:prstGeom>
                        <a:solidFill>
                          <a:srgbClr val="3D6598"/>
                        </a:solidFill>
                        <a:ln w="19050" cap="flat" cmpd="sng" algn="ctr">
                          <a:solidFill>
                            <a:srgbClr val="3D6598"/>
                          </a:solidFill>
                          <a:prstDash val="solid"/>
                          <a:miter lim="800000"/>
                        </a:ln>
                        <a:effectLst/>
                      </wps:spPr>
                      <wps:bodyPr rtlCol="0" anchor="ctr"/>
                    </wps:wsp>
                  </a:graphicData>
                </a:graphic>
              </wp:anchor>
            </w:drawing>
          </mc:Choice>
          <mc:Fallback>
            <w:pict>
              <v:shape id="_x0000_s1026" o:spid="_x0000_s1026" o:spt="3" type="#_x0000_t3" style="position:absolute;left:0pt;margin-left:47.25pt;margin-top:33.05pt;height:20.15pt;width:20.15pt;z-index:251614208;v-text-anchor:middle;mso-width-relative:page;mso-height-relative:page;" fillcolor="#3D6598" filled="t" stroked="t" coordsize="21600,21600" o:gfxdata="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DTf3NLYAAAACQEAAA8AAAAAAAAAAQAgAAAAOAAAAGRycy9kb3ducmV2LnhtbFBLAQIUABQA&#10;AAAIAIdO4kBuzTSi2gEAALMDAAAOAAAAAAAAAAEAIAAAAD0BAABkcnMvZTJvRG9jLnhtbFBLBQYA&#10;AAAABgAGAFkBAACJBQAAAAA=&#10;">
                <v:fill on="t" focussize="0,0"/>
                <v:stroke weight="1.5pt" color="#3D6598" miterlimit="8" joinstyle="miter"/>
                <v:imagedata o:title=""/>
                <o:lock v:ext="edit" aspectratio="f"/>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657225</wp:posOffset>
                </wp:positionH>
                <wp:positionV relativeFrom="paragraph">
                  <wp:posOffset>459105</wp:posOffset>
                </wp:positionV>
                <wp:extent cx="139700" cy="176530"/>
                <wp:effectExtent l="0" t="0" r="0" b="0"/>
                <wp:wrapNone/>
                <wp:docPr id="27" name="KSO_Shape"/>
                <wp:cNvGraphicFramePr/>
                <a:graphic xmlns:a="http://schemas.openxmlformats.org/drawingml/2006/main">
                  <a:graphicData uri="http://schemas.microsoft.com/office/word/2010/wordprocessingShape">
                    <wps:wsp>
                      <wps:cNvSpPr/>
                      <wps:spPr bwMode="auto">
                        <a:xfrm>
                          <a:off x="0" y="0"/>
                          <a:ext cx="139620" cy="176732"/>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51.75pt;margin-top:36.15pt;height:13.9pt;width:11pt;z-index:251615232;v-text-anchor:middle;mso-width-relative:page;mso-height-relative:page;" fillcolor="#FFFFFF" filled="t" stroked="f" coordsize="1679575,2125662" o:gfxdata="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42268,77616;53646,83503;53031,86955;52321,91093;53693,95491;76779,139659;73657,94569;74532,90076;73586,86388;76235,83125;87163,77096;97168,77639;104525,84898;110864,93032;116162,102064;120278,112160;123211,123344;124843,135710;119687,144861;103295,151883;86099,156399;68358,158338;49577,157487;31009,153633;13245,146894;0,139375;1277,126252;3926,114454;7852,103861;12962,94427;19183,86081;26421,78680;35551,71539;69150,426;77072,2580;84238,6367;90363,11552;95211,17896;98640,25234;100414,33354;100201,42728;97457,52102;92515,60293;85680,66898;76079,72106;69599,73810;62599,74283;54771,73266;47582,70685;41125,66756;35284,61240;30507,54138;27480,46019;26368,37141;27314,28738;30058,21068;34314,14227;39896,8474;46612,4071;54251,1159;62528,0"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598848" behindDoc="0" locked="0" layoutInCell="1" allowOverlap="1">
                <wp:simplePos x="0" y="0"/>
                <wp:positionH relativeFrom="column">
                  <wp:posOffset>2055495</wp:posOffset>
                </wp:positionH>
                <wp:positionV relativeFrom="paragraph">
                  <wp:posOffset>553720</wp:posOffset>
                </wp:positionV>
                <wp:extent cx="505904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5059298"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161.85pt;margin-top:43.6pt;height:0pt;width:398.35pt;z-index:251598848;mso-width-relative:page;mso-height-relative:page;" filled="f" stroked="t" coordsize="21600,21600" o:gfxdata="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IfCYeHXAAAACgEAAA8AAAAAAAAAAQAgAAAAOAAAAGRycy9kb3ducmV2&#10;LnhtbFBLAQIUABQAAAAIAIdO4kCI4+Ws5wEAAKMDAAAOAAAAAAAAAAEAIAAAADwBAABkcnMvZTJv&#10;RG9jLnhtbFBLBQYAAAAABgAGAFkBAACVBQ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00896" behindDoc="0" locked="0" layoutInCell="1" allowOverlap="1">
                <wp:simplePos x="0" y="0"/>
                <wp:positionH relativeFrom="column">
                  <wp:posOffset>2036445</wp:posOffset>
                </wp:positionH>
                <wp:positionV relativeFrom="paragraph">
                  <wp:posOffset>3124200</wp:posOffset>
                </wp:positionV>
                <wp:extent cx="5072380" cy="23495"/>
                <wp:effectExtent l="0" t="0" r="0" b="0"/>
                <wp:wrapNone/>
                <wp:docPr id="13" name="直接连接符 13"/>
                <wp:cNvGraphicFramePr/>
                <a:graphic xmlns:a="http://schemas.openxmlformats.org/drawingml/2006/main">
                  <a:graphicData uri="http://schemas.microsoft.com/office/word/2010/wordprocessingShape">
                    <wps:wsp>
                      <wps:cNvCnPr/>
                      <wps:spPr>
                        <a:xfrm>
                          <a:off x="0" y="0"/>
                          <a:ext cx="5072380" cy="23495"/>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160.35pt;margin-top:246pt;height:1.85pt;width:399.4pt;z-index:251600896;mso-width-relative:page;mso-height-relative:page;" filled="f" stroked="t" coordsize="21600,21600" o:gfxdata="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GVyY5/aAAAADAEAAA8AAAAAAAAAAQAgAAAAOAAAAGRy&#10;cy9kb3ducmV2LnhtbFBLAQIUABQAAAAIAIdO4kCN612a7QEAAKkDAAAOAAAAAAAAAAEAIAAAAD8B&#10;AABkcnMvZTJvRG9jLnhtbFBLBQYAAAAABgAGAFkBAACeBQ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01920" behindDoc="0" locked="0" layoutInCell="1" allowOverlap="1">
                <wp:simplePos x="0" y="0"/>
                <wp:positionH relativeFrom="column">
                  <wp:posOffset>2046605</wp:posOffset>
                </wp:positionH>
                <wp:positionV relativeFrom="paragraph">
                  <wp:posOffset>2089150</wp:posOffset>
                </wp:positionV>
                <wp:extent cx="5059045"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059298"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161.15pt;margin-top:164.5pt;height:0pt;width:398.35pt;z-index:251601920;mso-width-relative:page;mso-height-relative:page;" filled="f" stroked="t" coordsize="21600,21600" o:gfxdata="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twmwUNcAAAAMAQAADwAAAAAAAAABACAAAAA4AAAAZHJzL2Rvd25y&#10;ZXYueG1sUEsBAhQAFAAAAAgAh07iQBihPFfpAQAApQMAAA4AAAAAAAAAAQAgAAAAPAEAAGRycy9l&#10;Mm9Eb2MueG1sUEsFBgAAAAAGAAYAWQEAAJcFA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13184" behindDoc="0" locked="0" layoutInCell="1" allowOverlap="1">
                <wp:simplePos x="0" y="0"/>
                <wp:positionH relativeFrom="column">
                  <wp:posOffset>673735</wp:posOffset>
                </wp:positionH>
                <wp:positionV relativeFrom="paragraph">
                  <wp:posOffset>3070860</wp:posOffset>
                </wp:positionV>
                <wp:extent cx="139700" cy="140970"/>
                <wp:effectExtent l="0" t="0" r="0" b="0"/>
                <wp:wrapNone/>
                <wp:docPr id="25" name="KSO_Shape"/>
                <wp:cNvGraphicFramePr/>
                <a:graphic xmlns:a="http://schemas.openxmlformats.org/drawingml/2006/main">
                  <a:graphicData uri="http://schemas.microsoft.com/office/word/2010/wordprocessingShape">
                    <wps:wsp>
                      <wps:cNvSpPr/>
                      <wps:spPr>
                        <a:xfrm>
                          <a:off x="0" y="0"/>
                          <a:ext cx="139619" cy="141268"/>
                        </a:xfrm>
                        <a:custGeom>
                          <a:avLst/>
                          <a:gdLst>
                            <a:gd name="connsiteX0" fmla="*/ 876522 w 1879600"/>
                            <a:gd name="connsiteY0" fmla="*/ 1026915 h 1901723"/>
                            <a:gd name="connsiteX1" fmla="*/ 1879600 w 1879600"/>
                            <a:gd name="connsiteY1" fmla="*/ 1035310 h 1901723"/>
                            <a:gd name="connsiteX2" fmla="*/ 1879600 w 1879600"/>
                            <a:gd name="connsiteY2" fmla="*/ 1901723 h 1901723"/>
                            <a:gd name="connsiteX3" fmla="*/ 876522 w 1879600"/>
                            <a:gd name="connsiteY3" fmla="*/ 1775813 h 1901723"/>
                            <a:gd name="connsiteX4" fmla="*/ 0 w 1879600"/>
                            <a:gd name="connsiteY4" fmla="*/ 1014080 h 1901723"/>
                            <a:gd name="connsiteX5" fmla="*/ 717549 w 1879600"/>
                            <a:gd name="connsiteY5" fmla="*/ 1026818 h 1901723"/>
                            <a:gd name="connsiteX6" fmla="*/ 717549 w 1879600"/>
                            <a:gd name="connsiteY6" fmla="*/ 1753167 h 1901723"/>
                            <a:gd name="connsiteX7" fmla="*/ 0 w 1879600"/>
                            <a:gd name="connsiteY7" fmla="*/ 1642117 h 1901723"/>
                            <a:gd name="connsiteX8" fmla="*/ 717549 w 1879600"/>
                            <a:gd name="connsiteY8" fmla="*/ 159389 h 1901723"/>
                            <a:gd name="connsiteX9" fmla="*/ 717549 w 1879600"/>
                            <a:gd name="connsiteY9" fmla="*/ 883871 h 1901723"/>
                            <a:gd name="connsiteX10" fmla="*/ 0 w 1879600"/>
                            <a:gd name="connsiteY10" fmla="*/ 908194 h 1901723"/>
                            <a:gd name="connsiteX11" fmla="*/ 0 w 1879600"/>
                            <a:gd name="connsiteY11" fmla="*/ 256684 h 1901723"/>
                            <a:gd name="connsiteX12" fmla="*/ 1879600 w 1879600"/>
                            <a:gd name="connsiteY12" fmla="*/ 0 h 1901723"/>
                            <a:gd name="connsiteX13" fmla="*/ 1879600 w 1879600"/>
                            <a:gd name="connsiteY13" fmla="*/ 872112 h 1901723"/>
                            <a:gd name="connsiteX14" fmla="*/ 879497 w 1879600"/>
                            <a:gd name="connsiteY14" fmla="*/ 880660 h 1901723"/>
                            <a:gd name="connsiteX15" fmla="*/ 876522 w 1879600"/>
                            <a:gd name="connsiteY15" fmla="*/ 626314 h 1901723"/>
                            <a:gd name="connsiteX16" fmla="*/ 876522 w 1879600"/>
                            <a:gd name="connsiteY16" fmla="*/ 144511 h 1901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79600" h="1901723">
                              <a:moveTo>
                                <a:pt x="876522" y="1026915"/>
                              </a:moveTo>
                              <a:lnTo>
                                <a:pt x="1879600" y="1035310"/>
                              </a:lnTo>
                              <a:lnTo>
                                <a:pt x="1879600" y="1901723"/>
                              </a:lnTo>
                              <a:lnTo>
                                <a:pt x="876522" y="1775813"/>
                              </a:lnTo>
                              <a:close/>
                              <a:moveTo>
                                <a:pt x="0" y="1014080"/>
                              </a:moveTo>
                              <a:lnTo>
                                <a:pt x="717549" y="1026818"/>
                              </a:lnTo>
                              <a:lnTo>
                                <a:pt x="717549" y="1753167"/>
                              </a:lnTo>
                              <a:lnTo>
                                <a:pt x="0" y="1642117"/>
                              </a:lnTo>
                              <a:close/>
                              <a:moveTo>
                                <a:pt x="717549" y="159389"/>
                              </a:moveTo>
                              <a:lnTo>
                                <a:pt x="717549" y="883871"/>
                              </a:lnTo>
                              <a:lnTo>
                                <a:pt x="0" y="908194"/>
                              </a:lnTo>
                              <a:lnTo>
                                <a:pt x="0" y="256684"/>
                              </a:lnTo>
                              <a:close/>
                              <a:moveTo>
                                <a:pt x="1879600" y="0"/>
                              </a:moveTo>
                              <a:lnTo>
                                <a:pt x="1879600" y="872112"/>
                              </a:lnTo>
                              <a:lnTo>
                                <a:pt x="879497" y="880660"/>
                              </a:lnTo>
                              <a:lnTo>
                                <a:pt x="876522" y="626314"/>
                              </a:lnTo>
                              <a:lnTo>
                                <a:pt x="876522" y="144511"/>
                              </a:lnTo>
                              <a:close/>
                            </a:path>
                          </a:pathLst>
                        </a:custGeom>
                        <a:solidFill>
                          <a:sysClr val="window" lastClr="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53.05pt;margin-top:241.8pt;height:11.1pt;width:11pt;z-index:251613184;v-text-anchor:middle;mso-width-relative:page;mso-height-relative:page;" fillcolor="#FFFFFF" filled="t" stroked="f" coordsize="1879600,1901723" o:gfxdata="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" path="m876522,1026915l1879600,1035310,1879600,1901723,876522,1775813xm0,1014080l717549,1026818,717549,1753167,0,1642117xm717549,159389l717549,883871,0,908194,0,256684xm1879600,0l1879600,872112,879497,880660,876522,626314,876522,144511xe">
                <v:path o:connectlocs="65109,76283;139619,76907;139619,141268;65109,131914;0,75330;53300,76276;53300,130232;0,121983;53300,11840;53300,65657;0,67464;0,19067;139619,0;139619,64784;65330,65419;65109,46525;65109,10734" o:connectangles="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06016" behindDoc="0" locked="0" layoutInCell="1" allowOverlap="1">
                <wp:simplePos x="0" y="0"/>
                <wp:positionH relativeFrom="column">
                  <wp:posOffset>617220</wp:posOffset>
                </wp:positionH>
                <wp:positionV relativeFrom="paragraph">
                  <wp:posOffset>3006725</wp:posOffset>
                </wp:positionV>
                <wp:extent cx="255905" cy="255905"/>
                <wp:effectExtent l="0" t="0" r="11430" b="11430"/>
                <wp:wrapNone/>
                <wp:docPr id="18" name="椭圆 18"/>
                <wp:cNvGraphicFramePr/>
                <a:graphic xmlns:a="http://schemas.openxmlformats.org/drawingml/2006/main">
                  <a:graphicData uri="http://schemas.microsoft.com/office/word/2010/wordprocessingShape">
                    <wps:wsp>
                      <wps:cNvSpPr/>
                      <wps:spPr>
                        <a:xfrm>
                          <a:off x="0" y="0"/>
                          <a:ext cx="255600" cy="255686"/>
                        </a:xfrm>
                        <a:prstGeom prst="ellipse">
                          <a:avLst/>
                        </a:prstGeom>
                        <a:solidFill>
                          <a:srgbClr val="3D6598"/>
                        </a:solidFill>
                        <a:ln w="19050" cap="flat" cmpd="sng" algn="ctr">
                          <a:solidFill>
                            <a:srgbClr val="3D6598"/>
                          </a:solidFill>
                          <a:prstDash val="solid"/>
                          <a:miter lim="800000"/>
                        </a:ln>
                        <a:effectLst/>
                      </wps:spPr>
                      <wps:bodyPr rtlCol="0" anchor="ctr"/>
                    </wps:wsp>
                  </a:graphicData>
                </a:graphic>
              </wp:anchor>
            </w:drawing>
          </mc:Choice>
          <mc:Fallback>
            <w:pict>
              <v:shape id="_x0000_s1026" o:spid="_x0000_s1026" o:spt="3" type="#_x0000_t3" style="position:absolute;left:0pt;margin-left:48.6pt;margin-top:236.75pt;height:20.15pt;width:20.15pt;z-index:251606016;v-text-anchor:middle;mso-width-relative:page;mso-height-relative:page;" fillcolor="#3D6598" filled="t" stroked="t" coordsize="21600,21600" o:gfxdata="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LIhFNXaAAAACgEAAA8AAAAAAAAAAQAgAAAAOAAAAGRycy9kb3ducmV2LnhtbFBLAQIUABQA&#10;AAAIAIdO4kByUyGD2AEAALMDAAAOAAAAAAAAAAEAIAAAAD8BAABkcnMvZTJvRG9jLnhtbFBLBQYA&#10;AAAABgAGAFkBAACJBQAAAAA=&#10;">
                <v:fill on="t" focussize="0,0"/>
                <v:stroke weight="1.5pt" color="#3D6598" miterlimit="8" joinstyle="miter"/>
                <v:imagedata o:title=""/>
                <o:lock v:ext="edit" aspectratio="f"/>
              </v:shape>
            </w:pict>
          </mc:Fallback>
        </mc:AlternateContent>
      </w:r>
      <w:r>
        <mc:AlternateContent>
          <mc:Choice Requires="wps">
            <w:drawing>
              <wp:anchor distT="0" distB="0" distL="114300" distR="114300" simplePos="0" relativeHeight="251612160" behindDoc="0" locked="0" layoutInCell="1" allowOverlap="1">
                <wp:simplePos x="0" y="0"/>
                <wp:positionH relativeFrom="column">
                  <wp:posOffset>652780</wp:posOffset>
                </wp:positionH>
                <wp:positionV relativeFrom="paragraph">
                  <wp:posOffset>2003425</wp:posOffset>
                </wp:positionV>
                <wp:extent cx="192405" cy="134620"/>
                <wp:effectExtent l="0" t="0" r="0" b="0"/>
                <wp:wrapNone/>
                <wp:docPr id="24"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92290" cy="134359"/>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9525">
                          <a:noFill/>
                          <a:round/>
                        </a:ln>
                      </wps:spPr>
                      <wps:bodyPr/>
                    </wps:wsp>
                  </a:graphicData>
                </a:graphic>
              </wp:anchor>
            </w:drawing>
          </mc:Choice>
          <mc:Fallback>
            <w:pict>
              <v:shape id="Freeform 142" o:spid="_x0000_s1026" o:spt="100" style="position:absolute;left:0pt;margin-left:51.4pt;margin-top:157.75pt;height:10.6pt;width:15.15pt;z-index:251612160;mso-width-relative:page;mso-height-relative:page;" fillcolor="#FFFFFF" filled="t" stroked="f" coordsize="263,184" o:gfxdata="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03968" behindDoc="0" locked="0" layoutInCell="1" allowOverlap="1">
                <wp:simplePos x="0" y="0"/>
                <wp:positionH relativeFrom="column">
                  <wp:posOffset>619125</wp:posOffset>
                </wp:positionH>
                <wp:positionV relativeFrom="paragraph">
                  <wp:posOffset>1939290</wp:posOffset>
                </wp:positionV>
                <wp:extent cx="255905" cy="255905"/>
                <wp:effectExtent l="0" t="0" r="11430" b="11430"/>
                <wp:wrapNone/>
                <wp:docPr id="16" name="椭圆 16"/>
                <wp:cNvGraphicFramePr/>
                <a:graphic xmlns:a="http://schemas.openxmlformats.org/drawingml/2006/main">
                  <a:graphicData uri="http://schemas.microsoft.com/office/word/2010/wordprocessingShape">
                    <wps:wsp>
                      <wps:cNvSpPr/>
                      <wps:spPr>
                        <a:xfrm>
                          <a:off x="0" y="0"/>
                          <a:ext cx="255600" cy="255686"/>
                        </a:xfrm>
                        <a:prstGeom prst="ellipse">
                          <a:avLst/>
                        </a:prstGeom>
                        <a:solidFill>
                          <a:srgbClr val="3D6598"/>
                        </a:solidFill>
                        <a:ln w="19050" cap="flat" cmpd="sng" algn="ctr">
                          <a:solidFill>
                            <a:srgbClr val="3D6598"/>
                          </a:solidFill>
                          <a:prstDash val="solid"/>
                          <a:miter lim="800000"/>
                        </a:ln>
                        <a:effectLst/>
                      </wps:spPr>
                      <wps:bodyPr rtlCol="0" anchor="ctr"/>
                    </wps:wsp>
                  </a:graphicData>
                </a:graphic>
              </wp:anchor>
            </w:drawing>
          </mc:Choice>
          <mc:Fallback>
            <w:pict>
              <v:shape id="_x0000_s1026" o:spid="_x0000_s1026" o:spt="3" type="#_x0000_t3" style="position:absolute;left:0pt;margin-left:48.75pt;margin-top:152.7pt;height:20.15pt;width:20.15pt;z-index:251603968;v-text-anchor:middle;mso-width-relative:page;mso-height-relative:page;" fillcolor="#3D6598" filled="t" stroked="t" coordsize="21600,21600" o:gfxdata="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K0CaZDZAAAACgEAAA8AAAAAAAAAAQAgAAAAOAAAAGRycy9kb3ducmV2LnhtbFBLAQIUABQA&#10;AAAIAIdO4kBZa3/C2QEAALMDAAAOAAAAAAAAAAEAIAAAAD4BAABkcnMvZTJvRG9jLnhtbFBLBQYA&#10;AAAABgAGAFkBAACJBQAAAAA=&#10;">
                <v:fill on="t" focussize="0,0"/>
                <v:stroke weight="1.5pt" color="#3D6598" miterlimit="8" joinstyle="miter"/>
                <v:imagedata o:title=""/>
                <o:lock v:ext="edit" aspectratio="f"/>
              </v:shape>
            </w:pict>
          </mc:Fallback>
        </mc:AlternateContent>
      </w:r>
      <w:bookmarkStart w:id="0" w:name="_GoBack"/>
      <w:bookmarkEnd w:id="0"/>
      <w:r>
        <mc:AlternateContent>
          <mc:Choice Requires="wps">
            <w:drawing>
              <wp:anchor distT="0" distB="0" distL="114300" distR="114300" simplePos="0" relativeHeight="251595776" behindDoc="0" locked="0" layoutInCell="1" allowOverlap="1">
                <wp:simplePos x="0" y="0"/>
                <wp:positionH relativeFrom="column">
                  <wp:posOffset>501650</wp:posOffset>
                </wp:positionH>
                <wp:positionV relativeFrom="paragraph">
                  <wp:posOffset>360680</wp:posOffset>
                </wp:positionV>
                <wp:extent cx="6791960" cy="10230485"/>
                <wp:effectExtent l="0" t="0" r="0" b="0"/>
                <wp:wrapNone/>
                <wp:docPr id="3" name="文本框 71"/>
                <wp:cNvGraphicFramePr/>
                <a:graphic xmlns:a="http://schemas.openxmlformats.org/drawingml/2006/main">
                  <a:graphicData uri="http://schemas.microsoft.com/office/word/2010/wordprocessingShape">
                    <wps:wsp>
                      <wps:cNvSpPr txBox="1"/>
                      <wps:spPr>
                        <a:xfrm>
                          <a:off x="0" y="0"/>
                          <a:ext cx="6791960" cy="10230485"/>
                        </a:xfrm>
                        <a:prstGeom prst="rect">
                          <a:avLst/>
                        </a:prstGeom>
                        <a:noFill/>
                      </wps:spPr>
                      <wps:txbx>
                        <w:txbxContent>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基 本 信 息</w:t>
                            </w:r>
                          </w:p>
                          <w:p>
                            <w:pPr>
                              <w:pStyle w:val="2"/>
                              <w:spacing w:before="0" w:beforeAutospacing="0" w:after="0" w:afterAutospacing="0" w:line="360" w:lineRule="exac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姓名：涂海波                         求职意向：web前端开发工程师</w:t>
                            </w:r>
                          </w:p>
                          <w:p>
                            <w:pPr>
                              <w:pStyle w:val="2"/>
                              <w:spacing w:before="0" w:beforeAutospacing="0" w:after="0" w:afterAutospacing="0" w:line="360" w:lineRule="exac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现居：杭州市 余杭区                  电话：15755090912</w:t>
                            </w:r>
                          </w:p>
                          <w:p>
                            <w:pPr>
                              <w:pStyle w:val="2"/>
                              <w:spacing w:before="0" w:beforeAutospacing="0" w:after="0" w:afterAutospacing="0" w:line="360" w:lineRule="exac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年龄：25 岁                          邮箱：</w:t>
                            </w:r>
                            <w:r>
                              <w:rPr>
                                <w:rStyle w:val="4"/>
                                <w:rFonts w:hint="eastAsia" w:ascii="宋体-简" w:hAnsi="宋体-简" w:eastAsia="宋体-简" w:cs="宋体-简"/>
                                <w:kern w:val="24"/>
                                <w:sz w:val="21"/>
                                <w:szCs w:val="21"/>
                              </w:rPr>
                              <w:t>15755090912</w:t>
                            </w:r>
                            <w:r>
                              <w:rPr>
                                <w:rStyle w:val="4"/>
                                <w:rFonts w:hint="eastAsia" w:ascii="宋体-简" w:hAnsi="宋体-简" w:eastAsia="宋体-简" w:cs="宋体-简"/>
                                <w:kern w:val="24"/>
                                <w:sz w:val="21"/>
                                <w:szCs w:val="21"/>
                              </w:rPr>
                              <w:fldChar w:fldCharType="begin"/>
                            </w:r>
                            <w:r>
                              <w:rPr>
                                <w:rStyle w:val="4"/>
                                <w:rFonts w:hint="eastAsia" w:ascii="宋体-简" w:hAnsi="宋体-简" w:eastAsia="宋体-简" w:cs="宋体-简"/>
                                <w:kern w:val="24"/>
                                <w:sz w:val="21"/>
                                <w:szCs w:val="21"/>
                              </w:rPr>
                              <w:instrText xml:space="preserve"> HYPERLINK "mailto:docer@qq.com" </w:instrText>
                            </w:r>
                            <w:r>
                              <w:rPr>
                                <w:rStyle w:val="4"/>
                                <w:rFonts w:hint="eastAsia" w:ascii="宋体-简" w:hAnsi="宋体-简" w:eastAsia="宋体-简" w:cs="宋体-简"/>
                                <w:kern w:val="24"/>
                                <w:sz w:val="21"/>
                                <w:szCs w:val="21"/>
                              </w:rPr>
                              <w:fldChar w:fldCharType="separate"/>
                            </w:r>
                            <w:r>
                              <w:rPr>
                                <w:rStyle w:val="4"/>
                                <w:rFonts w:hint="eastAsia" w:ascii="宋体-简" w:hAnsi="宋体-简" w:eastAsia="宋体-简" w:cs="宋体-简"/>
                                <w:kern w:val="24"/>
                                <w:sz w:val="21"/>
                                <w:szCs w:val="21"/>
                              </w:rPr>
                              <w:t>@163.com</w:t>
                            </w:r>
                            <w:r>
                              <w:rPr>
                                <w:rStyle w:val="4"/>
                                <w:rFonts w:hint="eastAsia" w:ascii="宋体-简" w:hAnsi="宋体-简" w:eastAsia="宋体-简" w:cs="宋体-简"/>
                                <w:kern w:val="24"/>
                                <w:sz w:val="21"/>
                                <w:szCs w:val="21"/>
                              </w:rPr>
                              <w:fldChar w:fldCharType="end"/>
                            </w:r>
                          </w:p>
                          <w:p>
                            <w:pPr>
                              <w:pStyle w:val="2"/>
                              <w:spacing w:before="0" w:beforeAutospacing="0" w:after="0" w:afterAutospacing="0" w:line="360" w:lineRule="exact"/>
                            </w:pPr>
                          </w:p>
                          <w:p>
                            <w:pPr>
                              <w:pStyle w:val="2"/>
                              <w:spacing w:before="0" w:beforeAutospacing="0" w:after="0" w:afterAutospacing="0" w:line="360" w:lineRule="exact"/>
                            </w:pPr>
                          </w:p>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教 育 背 景</w:t>
                            </w:r>
                          </w:p>
                          <w:p>
                            <w:pPr>
                              <w:pStyle w:val="2"/>
                              <w:spacing w:before="0" w:beforeAutospacing="0" w:after="0" w:afterAutospacing="0" w:line="360" w:lineRule="exact"/>
                              <w:ind w:firstLine="105" w:firstLineChars="50"/>
                              <w:rPr>
                                <w:rFonts w:hint="eastAsia" w:ascii="宋体-简" w:hAnsi="宋体-简" w:eastAsia="宋体-简" w:cs="宋体-简"/>
                                <w:b/>
                                <w:bCs/>
                                <w:color w:val="303135"/>
                                <w:kern w:val="24"/>
                                <w:sz w:val="21"/>
                                <w:szCs w:val="21"/>
                              </w:rPr>
                            </w:pPr>
                            <w:r>
                              <w:rPr>
                                <w:rFonts w:hint="eastAsia" w:ascii="宋体-简" w:hAnsi="宋体-简" w:eastAsia="宋体-简" w:cs="宋体-简"/>
                                <w:b/>
                                <w:bCs/>
                                <w:color w:val="303135"/>
                                <w:kern w:val="24"/>
                                <w:sz w:val="21"/>
                                <w:szCs w:val="21"/>
                              </w:rPr>
                              <w:t xml:space="preserve">2014.09 – 2018.06                   </w:t>
                            </w:r>
                            <w:r>
                              <w:rPr>
                                <w:rFonts w:hint="eastAsia" w:ascii="宋体-简" w:hAnsi="宋体-简" w:eastAsia="宋体-简" w:cs="宋体-简"/>
                                <w:b/>
                                <w:bCs/>
                                <w:color w:val="303135"/>
                                <w:kern w:val="24"/>
                                <w:sz w:val="21"/>
                                <w:szCs w:val="21"/>
                              </w:rPr>
                              <w:tab/>
                            </w:r>
                            <w:r>
                              <w:rPr>
                                <w:rFonts w:hint="eastAsia" w:ascii="宋体-简" w:hAnsi="宋体-简" w:eastAsia="宋体-简" w:cs="宋体-简"/>
                                <w:b/>
                                <w:bCs/>
                                <w:color w:val="303135"/>
                                <w:kern w:val="24"/>
                                <w:sz w:val="21"/>
                                <w:szCs w:val="21"/>
                              </w:rPr>
                              <w:tab/>
                            </w:r>
                            <w:r>
                              <w:rPr>
                                <w:rFonts w:hint="eastAsia" w:ascii="宋体-简" w:hAnsi="宋体-简" w:eastAsia="宋体-简" w:cs="宋体-简"/>
                                <w:b/>
                                <w:bCs/>
                                <w:color w:val="303135"/>
                                <w:kern w:val="24"/>
                                <w:sz w:val="21"/>
                                <w:szCs w:val="21"/>
                              </w:rPr>
                              <w:t xml:space="preserve">  滁州学院             </w:t>
                            </w:r>
                            <w:r>
                              <w:rPr>
                                <w:rFonts w:hint="eastAsia" w:ascii="宋体-简" w:hAnsi="宋体-简" w:eastAsia="宋体-简" w:cs="宋体-简"/>
                                <w:b/>
                                <w:bCs/>
                                <w:color w:val="303135"/>
                                <w:kern w:val="24"/>
                                <w:sz w:val="21"/>
                                <w:szCs w:val="21"/>
                              </w:rPr>
                              <w:tab/>
                            </w:r>
                            <w:r>
                              <w:rPr>
                                <w:rFonts w:hint="eastAsia" w:ascii="宋体-简" w:hAnsi="宋体-简" w:eastAsia="宋体-简" w:cs="宋体-简"/>
                                <w:b/>
                                <w:bCs/>
                                <w:color w:val="303135"/>
                                <w:kern w:val="24"/>
                                <w:sz w:val="21"/>
                                <w:szCs w:val="21"/>
                              </w:rPr>
                              <w:tab/>
                            </w:r>
                            <w:r>
                              <w:rPr>
                                <w:rFonts w:hint="eastAsia" w:ascii="宋体-简" w:hAnsi="宋体-简" w:eastAsia="宋体-简" w:cs="宋体-简"/>
                                <w:b/>
                                <w:bCs/>
                                <w:color w:val="303135"/>
                                <w:kern w:val="24"/>
                                <w:sz w:val="21"/>
                                <w:szCs w:val="21"/>
                              </w:rPr>
                              <w:t xml:space="preserve">   计算机科学与技术 / 本科</w:t>
                            </w:r>
                          </w:p>
                          <w:p>
                            <w:pPr>
                              <w:pStyle w:val="2"/>
                              <w:spacing w:before="0" w:beforeAutospacing="0" w:after="0" w:afterAutospacing="0" w:line="360" w:lineRule="exact"/>
                              <w:rPr>
                                <w:rFonts w:hint="eastAsia" w:ascii="微软雅黑" w:hAnsi="微软雅黑" w:eastAsia="微软雅黑" w:cstheme="minorBidi"/>
                                <w:b/>
                                <w:bCs/>
                                <w:color w:val="303135"/>
                                <w:kern w:val="24"/>
                                <w:sz w:val="21"/>
                                <w:szCs w:val="21"/>
                              </w:rPr>
                            </w:pPr>
                          </w:p>
                          <w:p>
                            <w:pPr>
                              <w:pStyle w:val="2"/>
                              <w:spacing w:before="0" w:beforeAutospacing="0" w:after="0" w:afterAutospacing="0" w:line="360" w:lineRule="exact"/>
                              <w:rPr>
                                <w:rFonts w:hint="eastAsia" w:ascii="微软雅黑" w:hAnsi="微软雅黑" w:eastAsia="微软雅黑" w:cstheme="minorBidi"/>
                                <w:b/>
                                <w:bCs/>
                                <w:color w:val="303135"/>
                                <w:kern w:val="24"/>
                                <w:sz w:val="21"/>
                                <w:szCs w:val="21"/>
                              </w:rPr>
                            </w:pPr>
                          </w:p>
                          <w:p>
                            <w:pPr>
                              <w:pStyle w:val="2"/>
                              <w:spacing w:before="0" w:beforeAutospacing="0" w:after="240" w:afterAutospacing="0" w:line="360" w:lineRule="exact"/>
                              <w:ind w:left="720"/>
                            </w:pPr>
                            <w:r>
                              <w:rPr>
                                <w:rFonts w:hint="default" w:ascii="微软雅黑" w:hAnsi="微软雅黑" w:eastAsia="微软雅黑" w:cstheme="minorBidi"/>
                                <w:b/>
                                <w:bCs/>
                                <w:color w:val="343434"/>
                                <w:kern w:val="24"/>
                                <w:sz w:val="26"/>
                                <w:szCs w:val="26"/>
                              </w:rPr>
                              <w:t>个</w:t>
                            </w:r>
                            <w:r>
                              <w:rPr>
                                <w:rFonts w:hint="eastAsia" w:ascii="微软雅黑" w:hAnsi="微软雅黑" w:eastAsia="微软雅黑" w:cstheme="minorBidi"/>
                                <w:b/>
                                <w:bCs/>
                                <w:color w:val="343434"/>
                                <w:kern w:val="24"/>
                                <w:sz w:val="26"/>
                                <w:szCs w:val="26"/>
                              </w:rPr>
                              <w:t xml:space="preserve"> </w:t>
                            </w:r>
                            <w:r>
                              <w:rPr>
                                <w:rFonts w:hint="default" w:ascii="微软雅黑" w:hAnsi="微软雅黑" w:eastAsia="微软雅黑" w:cstheme="minorBidi"/>
                                <w:b/>
                                <w:bCs/>
                                <w:color w:val="343434"/>
                                <w:kern w:val="24"/>
                                <w:sz w:val="26"/>
                                <w:szCs w:val="26"/>
                              </w:rPr>
                              <w:t>人</w:t>
                            </w:r>
                            <w:r>
                              <w:rPr>
                                <w:rFonts w:hint="eastAsia" w:ascii="微软雅黑" w:hAnsi="微软雅黑" w:eastAsia="微软雅黑" w:cstheme="minorBidi"/>
                                <w:b/>
                                <w:bCs/>
                                <w:color w:val="343434"/>
                                <w:kern w:val="24"/>
                                <w:sz w:val="26"/>
                                <w:szCs w:val="26"/>
                              </w:rPr>
                              <w:t xml:space="preserve"> </w:t>
                            </w:r>
                            <w:r>
                              <w:rPr>
                                <w:rFonts w:hint="default" w:ascii="微软雅黑" w:hAnsi="微软雅黑" w:eastAsia="微软雅黑" w:cstheme="minorBidi"/>
                                <w:b/>
                                <w:bCs/>
                                <w:color w:val="343434"/>
                                <w:kern w:val="24"/>
                                <w:sz w:val="26"/>
                                <w:szCs w:val="26"/>
                              </w:rPr>
                              <w:t>技</w:t>
                            </w:r>
                            <w:r>
                              <w:rPr>
                                <w:rFonts w:hint="eastAsia" w:ascii="微软雅黑" w:hAnsi="微软雅黑" w:eastAsia="微软雅黑" w:cstheme="minorBidi"/>
                                <w:b/>
                                <w:bCs/>
                                <w:color w:val="343434"/>
                                <w:kern w:val="24"/>
                                <w:sz w:val="26"/>
                                <w:szCs w:val="26"/>
                              </w:rPr>
                              <w:t xml:space="preserve"> </w:t>
                            </w:r>
                            <w:r>
                              <w:rPr>
                                <w:rFonts w:hint="default" w:ascii="微软雅黑" w:hAnsi="微软雅黑" w:eastAsia="微软雅黑" w:cstheme="minorBidi"/>
                                <w:b/>
                                <w:bCs/>
                                <w:color w:val="343434"/>
                                <w:kern w:val="24"/>
                                <w:sz w:val="26"/>
                                <w:szCs w:val="26"/>
                              </w:rPr>
                              <w:t xml:space="preserve">能  </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熟练</w:t>
                            </w:r>
                            <w:r>
                              <w:rPr>
                                <w:rFonts w:hint="eastAsia" w:ascii="宋体-简" w:hAnsi="宋体-简" w:eastAsia="宋体-简" w:cs="宋体-简"/>
                                <w:color w:val="545454"/>
                                <w:kern w:val="24"/>
                                <w:sz w:val="21"/>
                                <w:szCs w:val="21"/>
                                <w:lang w:val="en-US" w:eastAsia="zh-CN"/>
                              </w:rPr>
                              <w:t>掌握</w:t>
                            </w:r>
                            <w:r>
                              <w:rPr>
                                <w:rFonts w:hint="default" w:ascii="宋体-简" w:hAnsi="宋体-简" w:eastAsia="宋体-简" w:cs="宋体-简"/>
                                <w:color w:val="545454"/>
                                <w:kern w:val="24"/>
                                <w:sz w:val="21"/>
                                <w:szCs w:val="21"/>
                                <w:lang w:val="en-US" w:eastAsia="zh-CN"/>
                              </w:rPr>
                              <w:t xml:space="preserve"> HTML</w:t>
                            </w:r>
                            <w:r>
                              <w:rPr>
                                <w:rFonts w:hint="default" w:ascii="宋体-简" w:hAnsi="宋体-简" w:eastAsia="宋体-简" w:cs="宋体-简"/>
                                <w:color w:val="545454"/>
                                <w:kern w:val="24"/>
                                <w:sz w:val="21"/>
                                <w:szCs w:val="21"/>
                                <w:lang w:eastAsia="zh-CN"/>
                              </w:rPr>
                              <w:t>+</w:t>
                            </w:r>
                            <w:r>
                              <w:rPr>
                                <w:rFonts w:hint="default" w:ascii="宋体-简" w:hAnsi="宋体-简" w:eastAsia="宋体-简" w:cs="宋体-简"/>
                                <w:color w:val="545454"/>
                                <w:kern w:val="24"/>
                                <w:sz w:val="21"/>
                                <w:szCs w:val="21"/>
                                <w:lang w:val="en-US" w:eastAsia="zh-CN"/>
                              </w:rPr>
                              <w:t>HTML</w:t>
                            </w:r>
                            <w:r>
                              <w:rPr>
                                <w:rFonts w:hint="default" w:ascii="宋体-简" w:hAnsi="宋体-简" w:eastAsia="宋体-简" w:cs="宋体-简"/>
                                <w:color w:val="545454"/>
                                <w:kern w:val="24"/>
                                <w:sz w:val="21"/>
                                <w:szCs w:val="21"/>
                                <w:lang w:eastAsia="zh-CN"/>
                              </w:rPr>
                              <w:t>5</w:t>
                            </w:r>
                            <w:r>
                              <w:rPr>
                                <w:rFonts w:hint="default" w:ascii="宋体-简" w:hAnsi="宋体-简" w:eastAsia="宋体-简" w:cs="宋体-简"/>
                                <w:color w:val="545454"/>
                                <w:kern w:val="24"/>
                                <w:sz w:val="21"/>
                                <w:szCs w:val="21"/>
                                <w:lang w:val="en-US" w:eastAsia="zh-CN"/>
                              </w:rPr>
                              <w:t>+CSS</w:t>
                            </w:r>
                            <w:r>
                              <w:rPr>
                                <w:rFonts w:hint="default" w:ascii="宋体-简" w:hAnsi="宋体-简" w:eastAsia="宋体-简" w:cs="宋体-简"/>
                                <w:color w:val="545454"/>
                                <w:kern w:val="24"/>
                                <w:sz w:val="21"/>
                                <w:szCs w:val="21"/>
                                <w:lang w:eastAsia="zh-CN"/>
                              </w:rPr>
                              <w:t>+CSS3</w:t>
                            </w:r>
                            <w:r>
                              <w:rPr>
                                <w:rFonts w:hint="default" w:ascii="宋体-简" w:hAnsi="宋体-简" w:eastAsia="宋体-简" w:cs="宋体-简"/>
                                <w:color w:val="545454"/>
                                <w:kern w:val="24"/>
                                <w:sz w:val="21"/>
                                <w:szCs w:val="21"/>
                                <w:lang w:val="en-US" w:eastAsia="zh-CN"/>
                              </w:rPr>
                              <w:t>完成基本布局；</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熟练</w:t>
                            </w:r>
                            <w:r>
                              <w:rPr>
                                <w:rFonts w:hint="eastAsia" w:ascii="宋体-简" w:hAnsi="宋体-简" w:eastAsia="宋体-简" w:cs="宋体-简"/>
                                <w:color w:val="545454"/>
                                <w:kern w:val="24"/>
                                <w:sz w:val="21"/>
                                <w:szCs w:val="21"/>
                                <w:lang w:val="en-US" w:eastAsia="zh-CN"/>
                              </w:rPr>
                              <w:t>掌握</w:t>
                            </w:r>
                            <w:r>
                              <w:rPr>
                                <w:rFonts w:hint="default" w:ascii="宋体-简" w:hAnsi="宋体-简" w:eastAsia="宋体-简" w:cs="宋体-简"/>
                                <w:color w:val="545454"/>
                                <w:kern w:val="24"/>
                                <w:sz w:val="21"/>
                                <w:szCs w:val="21"/>
                                <w:lang w:val="en-US" w:eastAsia="zh-CN"/>
                              </w:rPr>
                              <w:t>响应式布局、弹性布局以及解决各种移动手机的适配；</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熟练掌握原生JS、TS、ES6、jQuery、Bootstrap；</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 xml:space="preserve">熟练掌握 </w:t>
                            </w:r>
                            <w:r>
                              <w:rPr>
                                <w:rFonts w:hint="default" w:ascii="宋体-简" w:hAnsi="宋体-简" w:eastAsia="宋体-简" w:cs="宋体-简"/>
                                <w:color w:val="545454"/>
                                <w:kern w:val="24"/>
                                <w:sz w:val="21"/>
                                <w:szCs w:val="21"/>
                                <w:lang w:eastAsia="zh-CN"/>
                              </w:rPr>
                              <w:t>C</w:t>
                            </w:r>
                            <w:r>
                              <w:rPr>
                                <w:rFonts w:hint="default" w:ascii="宋体-简" w:hAnsi="宋体-简" w:eastAsia="宋体-简" w:cs="宋体-简"/>
                                <w:color w:val="545454"/>
                                <w:kern w:val="24"/>
                                <w:sz w:val="21"/>
                                <w:szCs w:val="21"/>
                                <w:lang w:val="en-US" w:eastAsia="zh-CN"/>
                              </w:rPr>
                              <w:t>anvas 的应用以及画布渲染界面的操作；</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w:t>
                            </w:r>
                            <w:r>
                              <w:rPr>
                                <w:rFonts w:hint="default" w:ascii="宋体-简" w:hAnsi="宋体-简" w:eastAsia="宋体-简" w:cs="宋体-简"/>
                                <w:color w:val="545454"/>
                                <w:kern w:val="24"/>
                                <w:sz w:val="21"/>
                                <w:szCs w:val="21"/>
                                <w:lang w:val="en-US" w:eastAsia="zh-CN"/>
                              </w:rPr>
                              <w:t>React 进行项目的搭建及开发（webpack+React+React-Router+Redux、MobX+AntD）；</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熟练掌握Vue 进行项目的搭建及开发(Vue CLI+Vue+Vue Router+Vuex+ElementUI)； </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熟练掌握AJAX以及Axios、Fetch等请求库实现前后端数据交互； </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熟练掌握Promise、Generator以及Async解决异步编程； </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熟练</w:t>
                            </w:r>
                            <w:r>
                              <w:rPr>
                                <w:rFonts w:hint="eastAsia" w:ascii="宋体-简" w:hAnsi="宋体-简" w:eastAsia="宋体-简" w:cs="宋体-简"/>
                                <w:color w:val="545454"/>
                                <w:kern w:val="24"/>
                                <w:sz w:val="21"/>
                                <w:szCs w:val="21"/>
                                <w:lang w:val="en-US" w:eastAsia="zh-CN"/>
                              </w:rPr>
                              <w:t>掌握</w:t>
                            </w:r>
                            <w:r>
                              <w:rPr>
                                <w:rFonts w:hint="default" w:ascii="宋体-简" w:hAnsi="宋体-简" w:eastAsia="宋体-简" w:cs="宋体-简"/>
                                <w:color w:val="545454"/>
                                <w:kern w:val="24"/>
                                <w:sz w:val="21"/>
                                <w:szCs w:val="21"/>
                                <w:lang w:val="en-US" w:eastAsia="zh-CN"/>
                              </w:rPr>
                              <w:t>微信小程序的开发以及微信 JSSDK 的开发；</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w:t>
                            </w:r>
                            <w:r>
                              <w:rPr>
                                <w:rFonts w:hint="default" w:ascii="宋体-简" w:hAnsi="宋体-简" w:eastAsia="宋体-简" w:cs="宋体-简"/>
                                <w:color w:val="545454"/>
                                <w:kern w:val="24"/>
                                <w:sz w:val="21"/>
                                <w:szCs w:val="21"/>
                                <w:lang w:val="en-US" w:eastAsia="zh-CN"/>
                              </w:rPr>
                              <w:t>版本管理工具（Git）进行团队协作开发；</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熟悉</w:t>
                            </w:r>
                            <w:r>
                              <w:rPr>
                                <w:rFonts w:hint="eastAsia" w:ascii="宋体-简" w:hAnsi="宋体-简" w:eastAsia="宋体-简" w:cs="宋体-简"/>
                                <w:color w:val="545454"/>
                                <w:kern w:val="24"/>
                                <w:sz w:val="21"/>
                                <w:szCs w:val="21"/>
                                <w:lang w:val="en-US" w:eastAsia="zh-CN"/>
                              </w:rPr>
                              <w:t>Node、Express、MySQL</w:t>
                            </w:r>
                            <w:r>
                              <w:rPr>
                                <w:rFonts w:hint="default" w:ascii="宋体-简" w:hAnsi="宋体-简" w:eastAsia="宋体-简" w:cs="宋体-简"/>
                                <w:color w:val="545454"/>
                                <w:kern w:val="24"/>
                                <w:sz w:val="21"/>
                                <w:szCs w:val="21"/>
                                <w:lang w:val="en-US" w:eastAsia="zh-CN"/>
                              </w:rPr>
                              <w:t>及常用的中间件（body-parser、express-session等）创建基本的Web服务；</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熟悉</w:t>
                            </w:r>
                            <w:r>
                              <w:rPr>
                                <w:rFonts w:hint="default" w:ascii="宋体-简" w:hAnsi="宋体-简" w:eastAsia="宋体-简" w:cs="宋体-简"/>
                                <w:color w:val="545454"/>
                                <w:kern w:val="24"/>
                                <w:sz w:val="21"/>
                                <w:szCs w:val="21"/>
                                <w:lang w:val="en-US" w:eastAsia="zh-CN"/>
                              </w:rPr>
                              <w:t>Sass、Less、PostCSS等预编译语言的使用；</w:t>
                            </w:r>
                          </w:p>
                          <w:p>
                            <w:pPr>
                              <w:pStyle w:val="2"/>
                              <w:spacing w:before="0" w:beforeAutospacing="0" w:after="0" w:afterAutospacing="0" w:line="360" w:lineRule="exact"/>
                              <w:rPr>
                                <w:rFonts w:hint="eastAsia" w:ascii="微软雅黑" w:hAnsi="微软雅黑" w:eastAsia="微软雅黑" w:cstheme="minorBidi"/>
                                <w:color w:val="545454"/>
                                <w:kern w:val="24"/>
                                <w:sz w:val="21"/>
                                <w:szCs w:val="21"/>
                              </w:rPr>
                            </w:pPr>
                          </w:p>
                          <w:p>
                            <w:pPr>
                              <w:pStyle w:val="2"/>
                              <w:spacing w:before="0" w:beforeAutospacing="0" w:after="0" w:afterAutospacing="0" w:line="360" w:lineRule="exact"/>
                              <w:rPr>
                                <w:rFonts w:hint="eastAsia" w:ascii="微软雅黑" w:hAnsi="微软雅黑" w:eastAsia="微软雅黑" w:cstheme="minorBidi"/>
                                <w:b/>
                                <w:bCs/>
                                <w:color w:val="303135"/>
                                <w:kern w:val="24"/>
                                <w:sz w:val="21"/>
                                <w:szCs w:val="21"/>
                              </w:rPr>
                            </w:pPr>
                          </w:p>
                          <w:p>
                            <w:pPr>
                              <w:pStyle w:val="2"/>
                              <w:spacing w:before="0" w:beforeAutospacing="0" w:after="240" w:afterAutospacing="0" w:line="360" w:lineRule="exact"/>
                              <w:ind w:left="720"/>
                              <w:rPr>
                                <w:rFonts w:hint="default" w:ascii="微软雅黑" w:hAnsi="微软雅黑" w:eastAsia="微软雅黑" w:cstheme="minorBidi"/>
                                <w:b/>
                                <w:bCs/>
                                <w:color w:val="303135"/>
                                <w:kern w:val="24"/>
                                <w:sz w:val="21"/>
                                <w:szCs w:val="21"/>
                              </w:rPr>
                            </w:pPr>
                            <w:r>
                              <w:rPr>
                                <w:rFonts w:hint="eastAsia" w:ascii="微软雅黑" w:hAnsi="微软雅黑" w:eastAsia="微软雅黑" w:cstheme="minorBidi"/>
                                <w:b/>
                                <w:bCs/>
                                <w:color w:val="343434"/>
                                <w:kern w:val="24"/>
                                <w:sz w:val="26"/>
                                <w:szCs w:val="26"/>
                              </w:rPr>
                              <w:t>工 作 经 历</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left="105" w:leftChars="50" w:right="0" w:rightChars="0" w:firstLine="0" w:firstLineChars="0"/>
                              <w:jc w:val="left"/>
                              <w:textAlignment w:val="auto"/>
                              <w:outlineLvl w:val="9"/>
                            </w:pPr>
                            <w:r>
                              <w:rPr>
                                <w:rFonts w:hint="eastAsia" w:ascii="宋体-简" w:hAnsi="宋体-简" w:eastAsia="宋体-简" w:cs="宋体-简"/>
                                <w:b/>
                                <w:bCs/>
                                <w:color w:val="303135"/>
                                <w:kern w:val="24"/>
                                <w:sz w:val="21"/>
                                <w:szCs w:val="21"/>
                              </w:rPr>
                              <w:t>201</w:t>
                            </w:r>
                            <w:r>
                              <w:rPr>
                                <w:rFonts w:hint="default" w:ascii="宋体-简" w:hAnsi="宋体-简" w:eastAsia="宋体-简" w:cs="宋体-简"/>
                                <w:b/>
                                <w:bCs/>
                                <w:color w:val="303135"/>
                                <w:kern w:val="24"/>
                                <w:sz w:val="21"/>
                                <w:szCs w:val="21"/>
                              </w:rPr>
                              <w:t>9</w:t>
                            </w:r>
                            <w:r>
                              <w:rPr>
                                <w:rFonts w:hint="eastAsia" w:ascii="宋体-简" w:hAnsi="宋体-简" w:eastAsia="宋体-简" w:cs="宋体-简"/>
                                <w:b/>
                                <w:bCs/>
                                <w:color w:val="303135"/>
                                <w:kern w:val="24"/>
                                <w:sz w:val="21"/>
                                <w:szCs w:val="21"/>
                              </w:rPr>
                              <w:t>.06 – 至今                     上海得逸信息技术有限公司                    web前端开发工程师</w:t>
                            </w:r>
                            <w:r>
                              <w:rPr>
                                <w:rFonts w:hint="eastAsia" w:ascii="微软雅黑" w:hAnsi="微软雅黑" w:eastAsia="微软雅黑" w:cstheme="minorBidi"/>
                                <w:b/>
                                <w:bCs/>
                                <w:color w:val="303135"/>
                                <w:kern w:val="24"/>
                                <w:sz w:val="21"/>
                                <w:szCs w:val="21"/>
                              </w:rPr>
                              <w:t xml:space="preserve"> </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负责与产品经理沟通协调以及与后台开发人员的接口联调完成对设计内容的技术实现；</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负责项目的WEB端、移动端</w:t>
                            </w:r>
                            <w:r>
                              <w:rPr>
                                <w:rFonts w:hint="default" w:ascii="宋体-简" w:hAnsi="宋体-简" w:eastAsia="宋体-简" w:cs="宋体-简"/>
                                <w:color w:val="545454"/>
                                <w:kern w:val="24"/>
                                <w:sz w:val="21"/>
                                <w:szCs w:val="21"/>
                                <w:lang w:eastAsia="zh-CN"/>
                              </w:rPr>
                              <w:t>的</w:t>
                            </w:r>
                            <w:r>
                              <w:rPr>
                                <w:rFonts w:hint="eastAsia" w:ascii="宋体-简" w:hAnsi="宋体-简" w:eastAsia="宋体-简" w:cs="宋体-简"/>
                                <w:color w:val="545454"/>
                                <w:kern w:val="24"/>
                                <w:sz w:val="21"/>
                                <w:szCs w:val="21"/>
                                <w:lang w:val="en-US" w:eastAsia="zh-CN"/>
                              </w:rPr>
                              <w:t>迭代更新及维护</w:t>
                            </w:r>
                            <w:r>
                              <w:rPr>
                                <w:rFonts w:hint="default" w:ascii="宋体-简" w:hAnsi="宋体-简" w:eastAsia="宋体-简" w:cs="宋体-简"/>
                                <w:color w:val="545454"/>
                                <w:kern w:val="24"/>
                                <w:sz w:val="21"/>
                                <w:szCs w:val="21"/>
                                <w:lang w:eastAsia="zh-CN"/>
                              </w:rPr>
                              <w:t>，</w:t>
                            </w:r>
                            <w:r>
                              <w:rPr>
                                <w:rFonts w:hint="eastAsia" w:ascii="宋体-简" w:hAnsi="宋体-简" w:eastAsia="宋体-简" w:cs="宋体-简"/>
                                <w:color w:val="545454"/>
                                <w:kern w:val="24"/>
                                <w:sz w:val="21"/>
                                <w:szCs w:val="21"/>
                                <w:lang w:val="en-US" w:eastAsia="zh-CN"/>
                              </w:rPr>
                              <w:t>编写以及优化项目组件和模块的代码； </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研究前端技术，丰富 Web 交互方式</w:t>
                            </w:r>
                            <w:r>
                              <w:rPr>
                                <w:rFonts w:hint="eastAsia"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熟悉主流的 JavaScript 库或框架等前端开发技术</w:t>
                            </w:r>
                            <w:r>
                              <w:rPr>
                                <w:rFonts w:hint="default"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具备团队合作精神，积极的工作态度，较强的责任心，良好的沟通技巧和学习能力。</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exact"/>
                              <w:ind w:left="840" w:leftChars="0" w:right="0" w:rightChars="0" w:hanging="420" w:firstLineChars="0"/>
                              <w:jc w:val="left"/>
                              <w:textAlignment w:val="auto"/>
                              <w:outlineLvl w:val="9"/>
                              <w:rPr>
                                <w:rFonts w:hint="eastAsia" w:ascii="宋体-简" w:hAnsi="宋体-简" w:eastAsia="宋体-简" w:cs="宋体-简"/>
                                <w:b w:val="0"/>
                                <w:bCs w:val="0"/>
                                <w:color w:val="303135"/>
                                <w:kern w:val="24"/>
                                <w:sz w:val="21"/>
                                <w:szCs w:val="21"/>
                                <w:lang w:val="en-US" w:eastAsia="zh-CN"/>
                              </w:rPr>
                            </w:pPr>
                            <w:r>
                              <w:rPr>
                                <w:rFonts w:hint="eastAsia" w:ascii="宋体-简" w:hAnsi="宋体-简" w:eastAsia="宋体-简" w:cs="宋体-简"/>
                                <w:b w:val="0"/>
                                <w:bCs w:val="0"/>
                                <w:color w:val="303135"/>
                                <w:kern w:val="24"/>
                                <w:sz w:val="21"/>
                                <w:szCs w:val="21"/>
                              </w:rPr>
                              <w:t>项目名称</w:t>
                            </w:r>
                            <w:r>
                              <w:rPr>
                                <w:rFonts w:hint="eastAsia" w:ascii="宋体-简" w:hAnsi="宋体-简" w:eastAsia="宋体-简" w:cs="宋体-简"/>
                                <w:b w:val="0"/>
                                <w:bCs w:val="0"/>
                                <w:color w:val="303135"/>
                                <w:kern w:val="24"/>
                                <w:sz w:val="21"/>
                                <w:szCs w:val="21"/>
                              </w:rPr>
                              <w:t>:</w:t>
                            </w:r>
                            <w:r>
                              <w:rPr>
                                <w:rFonts w:hint="eastAsia" w:ascii="宋体-简" w:hAnsi="宋体-简" w:eastAsia="宋体-简" w:cs="宋体-简"/>
                                <w:b w:val="0"/>
                                <w:bCs w:val="0"/>
                                <w:color w:val="303135"/>
                                <w:kern w:val="24"/>
                                <w:sz w:val="21"/>
                                <w:szCs w:val="21"/>
                                <w:lang w:val="en-US" w:eastAsia="zh-CN"/>
                              </w:rPr>
                              <w:t>客资通服务平台（PC 端/React）</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exact"/>
                              <w:ind w:left="1260" w:leftChars="0" w:right="0" w:rightChars="0" w:hanging="420" w:firstLineChars="0"/>
                              <w:jc w:val="left"/>
                              <w:textAlignment w:val="auto"/>
                              <w:outlineLvl w:val="9"/>
                              <w:rPr>
                                <w:rFonts w:hint="eastAsia" w:ascii="宋体-简" w:hAnsi="宋体-简" w:eastAsia="宋体-简" w:cs="宋体-简"/>
                                <w:b/>
                                <w:bCs/>
                                <w:color w:val="303135"/>
                                <w:kern w:val="24"/>
                                <w:sz w:val="21"/>
                                <w:szCs w:val="21"/>
                                <w:lang w:val="en-US" w:eastAsia="zh-CN"/>
                              </w:rPr>
                            </w:pPr>
                            <w:r>
                              <w:rPr>
                                <w:rFonts w:hint="eastAsia" w:ascii="宋体-简" w:hAnsi="宋体-简" w:eastAsia="宋体-简" w:cs="宋体-简"/>
                                <w:b w:val="0"/>
                                <w:bCs w:val="0"/>
                                <w:color w:val="303135"/>
                                <w:kern w:val="24"/>
                                <w:sz w:val="21"/>
                                <w:szCs w:val="21"/>
                                <w:lang w:eastAsia="zh-CN"/>
                              </w:rPr>
                              <w:t>责任描述</w:t>
                            </w:r>
                            <w:r>
                              <w:rPr>
                                <w:rFonts w:hint="eastAsia" w:ascii="宋体-简" w:hAnsi="宋体-简" w:eastAsia="宋体-简" w:cs="宋体-简"/>
                                <w:b/>
                                <w:bCs/>
                                <w:color w:val="303135"/>
                                <w:kern w:val="24"/>
                                <w:sz w:val="21"/>
                                <w:szCs w:val="21"/>
                                <w:lang w:eastAsia="zh-CN"/>
                              </w:rPr>
                              <w:t>：</w:t>
                            </w:r>
                          </w:p>
                          <w:p>
                            <w:pPr>
                              <w:pStyle w:val="2"/>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b/>
                                <w:bCs/>
                                <w:color w:val="303135"/>
                                <w:kern w:val="24"/>
                                <w:sz w:val="21"/>
                                <w:szCs w:val="21"/>
                                <w:lang w:val="en-US" w:eastAsia="zh-CN"/>
                              </w:rPr>
                            </w:pPr>
                            <w:r>
                              <w:rPr>
                                <w:rFonts w:hint="eastAsia" w:ascii="宋体-简" w:hAnsi="宋体-简" w:eastAsia="宋体-简" w:cs="宋体-简"/>
                                <w:color w:val="545454"/>
                                <w:kern w:val="24"/>
                                <w:sz w:val="21"/>
                                <w:szCs w:val="21"/>
                                <w:lang w:val="en-US" w:eastAsia="zh-CN"/>
                              </w:rPr>
                              <w:t>技术栈：webpack+React+React-Router+Redux、MobX+AntD等；</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b/>
                                <w:bCs/>
                                <w:color w:val="303135"/>
                                <w:kern w:val="24"/>
                                <w:sz w:val="21"/>
                                <w:szCs w:val="21"/>
                                <w:lang w:val="en-US" w:eastAsia="zh-CN"/>
                              </w:rPr>
                            </w:pPr>
                            <w:r>
                              <w:rPr>
                                <w:rFonts w:hint="eastAsia" w:ascii="宋体-简" w:hAnsi="宋体-简" w:eastAsia="宋体-简" w:cs="宋体-简"/>
                                <w:color w:val="545454"/>
                                <w:kern w:val="24"/>
                                <w:sz w:val="21"/>
                                <w:szCs w:val="21"/>
                                <w:lang w:val="en-US" w:eastAsia="zh-CN"/>
                              </w:rPr>
                              <w:t>通过webpack 前端资源的打包工具来实现按需加载，提高性能，并且将这些模块按照制定的规则生成相应的静态文件存储在dist 文件夹中；</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b/>
                                <w:bCs/>
                                <w:color w:val="303135"/>
                                <w:kern w:val="24"/>
                                <w:sz w:val="21"/>
                                <w:szCs w:val="21"/>
                                <w:lang w:val="en-US" w:eastAsia="zh-CN"/>
                              </w:rPr>
                            </w:pPr>
                            <w:r>
                              <w:rPr>
                                <w:rFonts w:hint="eastAsia" w:ascii="宋体-简" w:hAnsi="宋体-简" w:eastAsia="宋体-简" w:cs="宋体-简"/>
                                <w:color w:val="545454"/>
                                <w:kern w:val="24"/>
                                <w:sz w:val="21"/>
                                <w:szCs w:val="21"/>
                                <w:lang w:val="en-US" w:eastAsia="zh-CN"/>
                              </w:rPr>
                              <w:t>开发环境和生产环境配置不同的配置文件，并且把相同的配置抽离成单独文件</w:t>
                            </w:r>
                            <w:r>
                              <w:rPr>
                                <w:rFonts w:hint="eastAsia" w:ascii="宋体-简" w:hAnsi="宋体-简" w:eastAsia="宋体-简" w:cs="宋体-简"/>
                                <w:color w:val="545454"/>
                                <w:kern w:val="24"/>
                                <w:sz w:val="21"/>
                                <w:szCs w:val="21"/>
                                <w:lang w:eastAsia="zh-CN"/>
                              </w:rPr>
                              <w:t>，</w:t>
                            </w:r>
                            <w:r>
                              <w:rPr>
                                <w:rFonts w:hint="eastAsia" w:ascii="宋体-简" w:hAnsi="宋体-简" w:eastAsia="宋体-简" w:cs="宋体-简"/>
                                <w:color w:val="545454"/>
                                <w:kern w:val="24"/>
                                <w:sz w:val="21"/>
                                <w:szCs w:val="21"/>
                                <w:lang w:val="en-US" w:eastAsia="zh-CN"/>
                              </w:rPr>
                              <w:t>使用webpack-merg</w:t>
                            </w:r>
                            <w:r>
                              <w:rPr>
                                <w:rFonts w:hint="eastAsia" w:ascii="宋体-简" w:hAnsi="宋体-简" w:eastAsia="宋体-简" w:cs="宋体-简"/>
                                <w:color w:val="545454"/>
                                <w:kern w:val="24"/>
                                <w:sz w:val="21"/>
                                <w:szCs w:val="21"/>
                                <w:lang w:eastAsia="zh-CN"/>
                              </w:rPr>
                              <w:t>e</w:t>
                            </w:r>
                            <w:r>
                              <w:rPr>
                                <w:rFonts w:hint="eastAsia" w:ascii="宋体-简" w:hAnsi="宋体-简" w:eastAsia="宋体-简" w:cs="宋体-简"/>
                                <w:color w:val="545454"/>
                                <w:kern w:val="24"/>
                                <w:sz w:val="21"/>
                                <w:szCs w:val="21"/>
                                <w:lang w:val="en-US" w:eastAsia="zh-CN"/>
                              </w:rPr>
                              <w:t>合并配置，生产环境使用mini-css-extract-plugin、optimize-css-assets-webpack-plugin、purifycss-webpack、terser-webpack-plugin等压缩及删除无用代码，同时使用动态链接库、</w:t>
                            </w:r>
                            <w:r>
                              <w:rPr>
                                <w:rFonts w:hint="eastAsia" w:ascii="宋体-简" w:hAnsi="宋体-简" w:eastAsia="宋体-简" w:cs="宋体-简"/>
                                <w:color w:val="545454"/>
                                <w:kern w:val="24"/>
                                <w:sz w:val="21"/>
                                <w:szCs w:val="21"/>
                                <w:lang w:eastAsia="zh-CN"/>
                              </w:rPr>
                              <w:t>H</w:t>
                            </w:r>
                            <w:r>
                              <w:rPr>
                                <w:rFonts w:hint="eastAsia" w:ascii="宋体-简" w:hAnsi="宋体-简" w:eastAsia="宋体-简" w:cs="宋体-简"/>
                                <w:color w:val="545454"/>
                                <w:kern w:val="24"/>
                                <w:sz w:val="21"/>
                                <w:szCs w:val="21"/>
                                <w:lang w:val="en-US" w:eastAsia="zh-CN"/>
                              </w:rPr>
                              <w:t>appyPack加快编译速度，提高开发体验</w:t>
                            </w:r>
                            <w:r>
                              <w:rPr>
                                <w:rFonts w:hint="eastAsia" w:ascii="宋体-简" w:hAnsi="宋体-简" w:eastAsia="宋体-简" w:cs="宋体-简"/>
                                <w:color w:val="545454"/>
                                <w:kern w:val="24"/>
                                <w:sz w:val="21"/>
                                <w:szCs w:val="21"/>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left="105" w:leftChars="50" w:right="0" w:rightChars="0" w:firstLine="0" w:firstLineChars="0"/>
                              <w:jc w:val="left"/>
                              <w:textAlignment w:val="auto"/>
                              <w:outlineLvl w:val="9"/>
                              <w:rPr>
                                <w:rFonts w:hint="eastAsia" w:ascii="微软雅黑" w:hAnsi="微软雅黑" w:eastAsia="微软雅黑" w:cstheme="minorBidi"/>
                                <w:color w:val="545454"/>
                                <w:kern w:val="24"/>
                                <w:sz w:val="21"/>
                                <w:szCs w:val="21"/>
                              </w:rPr>
                            </w:pP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right="0" w:rightChars="0"/>
                              <w:jc w:val="left"/>
                              <w:textAlignment w:val="auto"/>
                              <w:outlineLvl w:val="9"/>
                            </w:pPr>
                            <w:r>
                              <w:rPr>
                                <w:rFonts w:hint="eastAsia" w:ascii="微软雅黑" w:hAnsi="微软雅黑" w:eastAsia="微软雅黑" w:cstheme="minorBidi"/>
                                <w:b/>
                                <w:bCs/>
                                <w:color w:val="303135"/>
                                <w:kern w:val="24"/>
                                <w:sz w:val="21"/>
                                <w:szCs w:val="21"/>
                                <w:lang w:val="en-US" w:eastAsia="zh-CN"/>
                              </w:rPr>
                              <w:t xml:space="preserve">  </w:t>
                            </w:r>
                            <w:r>
                              <w:rPr>
                                <w:rFonts w:hint="eastAsia" w:ascii="微软雅黑" w:hAnsi="微软雅黑" w:eastAsia="微软雅黑" w:cstheme="minorBidi"/>
                                <w:b/>
                                <w:bCs/>
                                <w:color w:val="303135"/>
                                <w:kern w:val="24"/>
                                <w:sz w:val="21"/>
                                <w:szCs w:val="21"/>
                                <w:lang w:val="en-US" w:eastAsia="zh-CN" w:bidi="ar-SA"/>
                              </w:rPr>
                              <w:t xml:space="preserve"> </w:t>
                            </w:r>
                          </w:p>
                          <w:p>
                            <w:pPr>
                              <w:pStyle w:val="7"/>
                              <w:numPr>
                                <w:numId w:val="0"/>
                              </w:numPr>
                              <w:spacing w:line="360" w:lineRule="exact"/>
                              <w:rPr>
                                <w:sz w:val="21"/>
                              </w:rPr>
                            </w:pPr>
                          </w:p>
                          <w:p>
                            <w:pPr>
                              <w:pStyle w:val="2"/>
                              <w:spacing w:before="0" w:beforeAutospacing="0" w:after="0" w:afterAutospacing="0" w:line="360" w:lineRule="exact"/>
                            </w:pPr>
                          </w:p>
                        </w:txbxContent>
                      </wps:txbx>
                      <wps:bodyPr wrap="square" rtlCol="0">
                        <a:noAutofit/>
                      </wps:bodyPr>
                    </wps:wsp>
                  </a:graphicData>
                </a:graphic>
              </wp:anchor>
            </w:drawing>
          </mc:Choice>
          <mc:Fallback>
            <w:pict>
              <v:shape id="文本框 71" o:spid="_x0000_s1026" o:spt="202" type="#_x0000_t202" style="position:absolute;left:0pt;margin-left:39.5pt;margin-top:28.4pt;height:805.55pt;width:534.8pt;z-index:251595776;mso-width-relative:page;mso-height-relative:page;" filled="f" stroked="f" coordsize="21600,21600" o:gfxdata="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kQzlstgAAAALAQAADwAAAAAAAAABACAAAAA4AAAAZHJzL2Rvd25yZXYueG1sUEsBAhQAFAAA&#10;AAgAh07iQGDXviugAQAAEQMAAA4AAAAAAAAAAQAgAAAAPQEAAGRycy9lMm9Eb2MueG1sUEsFBgAA&#10;AAAGAAYAWQEAAE8FAAAAAA==&#10;">
                <v:fill on="f" focussize="0,0"/>
                <v:stroke on="f"/>
                <v:imagedata o:title=""/>
                <o:lock v:ext="edit" aspectratio="f"/>
                <v:textbox>
                  <w:txbxContent>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基 本 信 息</w:t>
                      </w:r>
                    </w:p>
                    <w:p>
                      <w:pPr>
                        <w:pStyle w:val="2"/>
                        <w:spacing w:before="0" w:beforeAutospacing="0" w:after="0" w:afterAutospacing="0" w:line="360" w:lineRule="exac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姓名：涂海波                         求职意向：web前端开发工程师</w:t>
                      </w:r>
                    </w:p>
                    <w:p>
                      <w:pPr>
                        <w:pStyle w:val="2"/>
                        <w:spacing w:before="0" w:beforeAutospacing="0" w:after="0" w:afterAutospacing="0" w:line="360" w:lineRule="exac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现居：杭州市 余杭区                  电话：15755090912</w:t>
                      </w:r>
                    </w:p>
                    <w:p>
                      <w:pPr>
                        <w:pStyle w:val="2"/>
                        <w:spacing w:before="0" w:beforeAutospacing="0" w:after="0" w:afterAutospacing="0" w:line="360" w:lineRule="exac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年龄：25 岁                          邮箱：</w:t>
                      </w:r>
                      <w:r>
                        <w:rPr>
                          <w:rStyle w:val="4"/>
                          <w:rFonts w:hint="eastAsia" w:ascii="宋体-简" w:hAnsi="宋体-简" w:eastAsia="宋体-简" w:cs="宋体-简"/>
                          <w:kern w:val="24"/>
                          <w:sz w:val="21"/>
                          <w:szCs w:val="21"/>
                        </w:rPr>
                        <w:t>15755090912</w:t>
                      </w:r>
                      <w:r>
                        <w:rPr>
                          <w:rStyle w:val="4"/>
                          <w:rFonts w:hint="eastAsia" w:ascii="宋体-简" w:hAnsi="宋体-简" w:eastAsia="宋体-简" w:cs="宋体-简"/>
                          <w:kern w:val="24"/>
                          <w:sz w:val="21"/>
                          <w:szCs w:val="21"/>
                        </w:rPr>
                        <w:fldChar w:fldCharType="begin"/>
                      </w:r>
                      <w:r>
                        <w:rPr>
                          <w:rStyle w:val="4"/>
                          <w:rFonts w:hint="eastAsia" w:ascii="宋体-简" w:hAnsi="宋体-简" w:eastAsia="宋体-简" w:cs="宋体-简"/>
                          <w:kern w:val="24"/>
                          <w:sz w:val="21"/>
                          <w:szCs w:val="21"/>
                        </w:rPr>
                        <w:instrText xml:space="preserve"> HYPERLINK "mailto:docer@qq.com" </w:instrText>
                      </w:r>
                      <w:r>
                        <w:rPr>
                          <w:rStyle w:val="4"/>
                          <w:rFonts w:hint="eastAsia" w:ascii="宋体-简" w:hAnsi="宋体-简" w:eastAsia="宋体-简" w:cs="宋体-简"/>
                          <w:kern w:val="24"/>
                          <w:sz w:val="21"/>
                          <w:szCs w:val="21"/>
                        </w:rPr>
                        <w:fldChar w:fldCharType="separate"/>
                      </w:r>
                      <w:r>
                        <w:rPr>
                          <w:rStyle w:val="4"/>
                          <w:rFonts w:hint="eastAsia" w:ascii="宋体-简" w:hAnsi="宋体-简" w:eastAsia="宋体-简" w:cs="宋体-简"/>
                          <w:kern w:val="24"/>
                          <w:sz w:val="21"/>
                          <w:szCs w:val="21"/>
                        </w:rPr>
                        <w:t>@163.com</w:t>
                      </w:r>
                      <w:r>
                        <w:rPr>
                          <w:rStyle w:val="4"/>
                          <w:rFonts w:hint="eastAsia" w:ascii="宋体-简" w:hAnsi="宋体-简" w:eastAsia="宋体-简" w:cs="宋体-简"/>
                          <w:kern w:val="24"/>
                          <w:sz w:val="21"/>
                          <w:szCs w:val="21"/>
                        </w:rPr>
                        <w:fldChar w:fldCharType="end"/>
                      </w:r>
                    </w:p>
                    <w:p>
                      <w:pPr>
                        <w:pStyle w:val="2"/>
                        <w:spacing w:before="0" w:beforeAutospacing="0" w:after="0" w:afterAutospacing="0" w:line="360" w:lineRule="exact"/>
                      </w:pPr>
                    </w:p>
                    <w:p>
                      <w:pPr>
                        <w:pStyle w:val="2"/>
                        <w:spacing w:before="0" w:beforeAutospacing="0" w:after="0" w:afterAutospacing="0" w:line="360" w:lineRule="exact"/>
                      </w:pPr>
                    </w:p>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教 育 背 景</w:t>
                      </w:r>
                    </w:p>
                    <w:p>
                      <w:pPr>
                        <w:pStyle w:val="2"/>
                        <w:spacing w:before="0" w:beforeAutospacing="0" w:after="0" w:afterAutospacing="0" w:line="360" w:lineRule="exact"/>
                        <w:ind w:firstLine="105" w:firstLineChars="50"/>
                        <w:rPr>
                          <w:rFonts w:hint="eastAsia" w:ascii="宋体-简" w:hAnsi="宋体-简" w:eastAsia="宋体-简" w:cs="宋体-简"/>
                          <w:b/>
                          <w:bCs/>
                          <w:color w:val="303135"/>
                          <w:kern w:val="24"/>
                          <w:sz w:val="21"/>
                          <w:szCs w:val="21"/>
                        </w:rPr>
                      </w:pPr>
                      <w:r>
                        <w:rPr>
                          <w:rFonts w:hint="eastAsia" w:ascii="宋体-简" w:hAnsi="宋体-简" w:eastAsia="宋体-简" w:cs="宋体-简"/>
                          <w:b/>
                          <w:bCs/>
                          <w:color w:val="303135"/>
                          <w:kern w:val="24"/>
                          <w:sz w:val="21"/>
                          <w:szCs w:val="21"/>
                        </w:rPr>
                        <w:t xml:space="preserve">2014.09 – 2018.06                   </w:t>
                      </w:r>
                      <w:r>
                        <w:rPr>
                          <w:rFonts w:hint="eastAsia" w:ascii="宋体-简" w:hAnsi="宋体-简" w:eastAsia="宋体-简" w:cs="宋体-简"/>
                          <w:b/>
                          <w:bCs/>
                          <w:color w:val="303135"/>
                          <w:kern w:val="24"/>
                          <w:sz w:val="21"/>
                          <w:szCs w:val="21"/>
                        </w:rPr>
                        <w:tab/>
                      </w:r>
                      <w:r>
                        <w:rPr>
                          <w:rFonts w:hint="eastAsia" w:ascii="宋体-简" w:hAnsi="宋体-简" w:eastAsia="宋体-简" w:cs="宋体-简"/>
                          <w:b/>
                          <w:bCs/>
                          <w:color w:val="303135"/>
                          <w:kern w:val="24"/>
                          <w:sz w:val="21"/>
                          <w:szCs w:val="21"/>
                        </w:rPr>
                        <w:tab/>
                      </w:r>
                      <w:r>
                        <w:rPr>
                          <w:rFonts w:hint="eastAsia" w:ascii="宋体-简" w:hAnsi="宋体-简" w:eastAsia="宋体-简" w:cs="宋体-简"/>
                          <w:b/>
                          <w:bCs/>
                          <w:color w:val="303135"/>
                          <w:kern w:val="24"/>
                          <w:sz w:val="21"/>
                          <w:szCs w:val="21"/>
                        </w:rPr>
                        <w:t xml:space="preserve">  滁州学院             </w:t>
                      </w:r>
                      <w:r>
                        <w:rPr>
                          <w:rFonts w:hint="eastAsia" w:ascii="宋体-简" w:hAnsi="宋体-简" w:eastAsia="宋体-简" w:cs="宋体-简"/>
                          <w:b/>
                          <w:bCs/>
                          <w:color w:val="303135"/>
                          <w:kern w:val="24"/>
                          <w:sz w:val="21"/>
                          <w:szCs w:val="21"/>
                        </w:rPr>
                        <w:tab/>
                      </w:r>
                      <w:r>
                        <w:rPr>
                          <w:rFonts w:hint="eastAsia" w:ascii="宋体-简" w:hAnsi="宋体-简" w:eastAsia="宋体-简" w:cs="宋体-简"/>
                          <w:b/>
                          <w:bCs/>
                          <w:color w:val="303135"/>
                          <w:kern w:val="24"/>
                          <w:sz w:val="21"/>
                          <w:szCs w:val="21"/>
                        </w:rPr>
                        <w:tab/>
                      </w:r>
                      <w:r>
                        <w:rPr>
                          <w:rFonts w:hint="eastAsia" w:ascii="宋体-简" w:hAnsi="宋体-简" w:eastAsia="宋体-简" w:cs="宋体-简"/>
                          <w:b/>
                          <w:bCs/>
                          <w:color w:val="303135"/>
                          <w:kern w:val="24"/>
                          <w:sz w:val="21"/>
                          <w:szCs w:val="21"/>
                        </w:rPr>
                        <w:t xml:space="preserve">   计算机科学与技术 / 本科</w:t>
                      </w:r>
                    </w:p>
                    <w:p>
                      <w:pPr>
                        <w:pStyle w:val="2"/>
                        <w:spacing w:before="0" w:beforeAutospacing="0" w:after="0" w:afterAutospacing="0" w:line="360" w:lineRule="exact"/>
                        <w:rPr>
                          <w:rFonts w:hint="eastAsia" w:ascii="微软雅黑" w:hAnsi="微软雅黑" w:eastAsia="微软雅黑" w:cstheme="minorBidi"/>
                          <w:b/>
                          <w:bCs/>
                          <w:color w:val="303135"/>
                          <w:kern w:val="24"/>
                          <w:sz w:val="21"/>
                          <w:szCs w:val="21"/>
                        </w:rPr>
                      </w:pPr>
                    </w:p>
                    <w:p>
                      <w:pPr>
                        <w:pStyle w:val="2"/>
                        <w:spacing w:before="0" w:beforeAutospacing="0" w:after="0" w:afterAutospacing="0" w:line="360" w:lineRule="exact"/>
                        <w:rPr>
                          <w:rFonts w:hint="eastAsia" w:ascii="微软雅黑" w:hAnsi="微软雅黑" w:eastAsia="微软雅黑" w:cstheme="minorBidi"/>
                          <w:b/>
                          <w:bCs/>
                          <w:color w:val="303135"/>
                          <w:kern w:val="24"/>
                          <w:sz w:val="21"/>
                          <w:szCs w:val="21"/>
                        </w:rPr>
                      </w:pPr>
                    </w:p>
                    <w:p>
                      <w:pPr>
                        <w:pStyle w:val="2"/>
                        <w:spacing w:before="0" w:beforeAutospacing="0" w:after="240" w:afterAutospacing="0" w:line="360" w:lineRule="exact"/>
                        <w:ind w:left="720"/>
                      </w:pPr>
                      <w:r>
                        <w:rPr>
                          <w:rFonts w:hint="default" w:ascii="微软雅黑" w:hAnsi="微软雅黑" w:eastAsia="微软雅黑" w:cstheme="minorBidi"/>
                          <w:b/>
                          <w:bCs/>
                          <w:color w:val="343434"/>
                          <w:kern w:val="24"/>
                          <w:sz w:val="26"/>
                          <w:szCs w:val="26"/>
                        </w:rPr>
                        <w:t>个</w:t>
                      </w:r>
                      <w:r>
                        <w:rPr>
                          <w:rFonts w:hint="eastAsia" w:ascii="微软雅黑" w:hAnsi="微软雅黑" w:eastAsia="微软雅黑" w:cstheme="minorBidi"/>
                          <w:b/>
                          <w:bCs/>
                          <w:color w:val="343434"/>
                          <w:kern w:val="24"/>
                          <w:sz w:val="26"/>
                          <w:szCs w:val="26"/>
                        </w:rPr>
                        <w:t xml:space="preserve"> </w:t>
                      </w:r>
                      <w:r>
                        <w:rPr>
                          <w:rFonts w:hint="default" w:ascii="微软雅黑" w:hAnsi="微软雅黑" w:eastAsia="微软雅黑" w:cstheme="minorBidi"/>
                          <w:b/>
                          <w:bCs/>
                          <w:color w:val="343434"/>
                          <w:kern w:val="24"/>
                          <w:sz w:val="26"/>
                          <w:szCs w:val="26"/>
                        </w:rPr>
                        <w:t>人</w:t>
                      </w:r>
                      <w:r>
                        <w:rPr>
                          <w:rFonts w:hint="eastAsia" w:ascii="微软雅黑" w:hAnsi="微软雅黑" w:eastAsia="微软雅黑" w:cstheme="minorBidi"/>
                          <w:b/>
                          <w:bCs/>
                          <w:color w:val="343434"/>
                          <w:kern w:val="24"/>
                          <w:sz w:val="26"/>
                          <w:szCs w:val="26"/>
                        </w:rPr>
                        <w:t xml:space="preserve"> </w:t>
                      </w:r>
                      <w:r>
                        <w:rPr>
                          <w:rFonts w:hint="default" w:ascii="微软雅黑" w:hAnsi="微软雅黑" w:eastAsia="微软雅黑" w:cstheme="minorBidi"/>
                          <w:b/>
                          <w:bCs/>
                          <w:color w:val="343434"/>
                          <w:kern w:val="24"/>
                          <w:sz w:val="26"/>
                          <w:szCs w:val="26"/>
                        </w:rPr>
                        <w:t>技</w:t>
                      </w:r>
                      <w:r>
                        <w:rPr>
                          <w:rFonts w:hint="eastAsia" w:ascii="微软雅黑" w:hAnsi="微软雅黑" w:eastAsia="微软雅黑" w:cstheme="minorBidi"/>
                          <w:b/>
                          <w:bCs/>
                          <w:color w:val="343434"/>
                          <w:kern w:val="24"/>
                          <w:sz w:val="26"/>
                          <w:szCs w:val="26"/>
                        </w:rPr>
                        <w:t xml:space="preserve"> </w:t>
                      </w:r>
                      <w:r>
                        <w:rPr>
                          <w:rFonts w:hint="default" w:ascii="微软雅黑" w:hAnsi="微软雅黑" w:eastAsia="微软雅黑" w:cstheme="minorBidi"/>
                          <w:b/>
                          <w:bCs/>
                          <w:color w:val="343434"/>
                          <w:kern w:val="24"/>
                          <w:sz w:val="26"/>
                          <w:szCs w:val="26"/>
                        </w:rPr>
                        <w:t xml:space="preserve">能  </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熟练</w:t>
                      </w:r>
                      <w:r>
                        <w:rPr>
                          <w:rFonts w:hint="eastAsia" w:ascii="宋体-简" w:hAnsi="宋体-简" w:eastAsia="宋体-简" w:cs="宋体-简"/>
                          <w:color w:val="545454"/>
                          <w:kern w:val="24"/>
                          <w:sz w:val="21"/>
                          <w:szCs w:val="21"/>
                          <w:lang w:val="en-US" w:eastAsia="zh-CN"/>
                        </w:rPr>
                        <w:t>掌握</w:t>
                      </w:r>
                      <w:r>
                        <w:rPr>
                          <w:rFonts w:hint="default" w:ascii="宋体-简" w:hAnsi="宋体-简" w:eastAsia="宋体-简" w:cs="宋体-简"/>
                          <w:color w:val="545454"/>
                          <w:kern w:val="24"/>
                          <w:sz w:val="21"/>
                          <w:szCs w:val="21"/>
                          <w:lang w:val="en-US" w:eastAsia="zh-CN"/>
                        </w:rPr>
                        <w:t xml:space="preserve"> HTML</w:t>
                      </w:r>
                      <w:r>
                        <w:rPr>
                          <w:rFonts w:hint="default" w:ascii="宋体-简" w:hAnsi="宋体-简" w:eastAsia="宋体-简" w:cs="宋体-简"/>
                          <w:color w:val="545454"/>
                          <w:kern w:val="24"/>
                          <w:sz w:val="21"/>
                          <w:szCs w:val="21"/>
                          <w:lang w:eastAsia="zh-CN"/>
                        </w:rPr>
                        <w:t>+</w:t>
                      </w:r>
                      <w:r>
                        <w:rPr>
                          <w:rFonts w:hint="default" w:ascii="宋体-简" w:hAnsi="宋体-简" w:eastAsia="宋体-简" w:cs="宋体-简"/>
                          <w:color w:val="545454"/>
                          <w:kern w:val="24"/>
                          <w:sz w:val="21"/>
                          <w:szCs w:val="21"/>
                          <w:lang w:val="en-US" w:eastAsia="zh-CN"/>
                        </w:rPr>
                        <w:t>HTML</w:t>
                      </w:r>
                      <w:r>
                        <w:rPr>
                          <w:rFonts w:hint="default" w:ascii="宋体-简" w:hAnsi="宋体-简" w:eastAsia="宋体-简" w:cs="宋体-简"/>
                          <w:color w:val="545454"/>
                          <w:kern w:val="24"/>
                          <w:sz w:val="21"/>
                          <w:szCs w:val="21"/>
                          <w:lang w:eastAsia="zh-CN"/>
                        </w:rPr>
                        <w:t>5</w:t>
                      </w:r>
                      <w:r>
                        <w:rPr>
                          <w:rFonts w:hint="default" w:ascii="宋体-简" w:hAnsi="宋体-简" w:eastAsia="宋体-简" w:cs="宋体-简"/>
                          <w:color w:val="545454"/>
                          <w:kern w:val="24"/>
                          <w:sz w:val="21"/>
                          <w:szCs w:val="21"/>
                          <w:lang w:val="en-US" w:eastAsia="zh-CN"/>
                        </w:rPr>
                        <w:t>+CSS</w:t>
                      </w:r>
                      <w:r>
                        <w:rPr>
                          <w:rFonts w:hint="default" w:ascii="宋体-简" w:hAnsi="宋体-简" w:eastAsia="宋体-简" w:cs="宋体-简"/>
                          <w:color w:val="545454"/>
                          <w:kern w:val="24"/>
                          <w:sz w:val="21"/>
                          <w:szCs w:val="21"/>
                          <w:lang w:eastAsia="zh-CN"/>
                        </w:rPr>
                        <w:t>+CSS3</w:t>
                      </w:r>
                      <w:r>
                        <w:rPr>
                          <w:rFonts w:hint="default" w:ascii="宋体-简" w:hAnsi="宋体-简" w:eastAsia="宋体-简" w:cs="宋体-简"/>
                          <w:color w:val="545454"/>
                          <w:kern w:val="24"/>
                          <w:sz w:val="21"/>
                          <w:szCs w:val="21"/>
                          <w:lang w:val="en-US" w:eastAsia="zh-CN"/>
                        </w:rPr>
                        <w:t>完成基本布局；</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熟练</w:t>
                      </w:r>
                      <w:r>
                        <w:rPr>
                          <w:rFonts w:hint="eastAsia" w:ascii="宋体-简" w:hAnsi="宋体-简" w:eastAsia="宋体-简" w:cs="宋体-简"/>
                          <w:color w:val="545454"/>
                          <w:kern w:val="24"/>
                          <w:sz w:val="21"/>
                          <w:szCs w:val="21"/>
                          <w:lang w:val="en-US" w:eastAsia="zh-CN"/>
                        </w:rPr>
                        <w:t>掌握</w:t>
                      </w:r>
                      <w:r>
                        <w:rPr>
                          <w:rFonts w:hint="default" w:ascii="宋体-简" w:hAnsi="宋体-简" w:eastAsia="宋体-简" w:cs="宋体-简"/>
                          <w:color w:val="545454"/>
                          <w:kern w:val="24"/>
                          <w:sz w:val="21"/>
                          <w:szCs w:val="21"/>
                          <w:lang w:val="en-US" w:eastAsia="zh-CN"/>
                        </w:rPr>
                        <w:t>响应式布局、弹性布局以及解决各种移动手机的适配；</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熟练掌握原生JS、TS、ES6、jQuery、Bootstrap；</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 xml:space="preserve">熟练掌握 </w:t>
                      </w:r>
                      <w:r>
                        <w:rPr>
                          <w:rFonts w:hint="default" w:ascii="宋体-简" w:hAnsi="宋体-简" w:eastAsia="宋体-简" w:cs="宋体-简"/>
                          <w:color w:val="545454"/>
                          <w:kern w:val="24"/>
                          <w:sz w:val="21"/>
                          <w:szCs w:val="21"/>
                          <w:lang w:eastAsia="zh-CN"/>
                        </w:rPr>
                        <w:t>C</w:t>
                      </w:r>
                      <w:r>
                        <w:rPr>
                          <w:rFonts w:hint="default" w:ascii="宋体-简" w:hAnsi="宋体-简" w:eastAsia="宋体-简" w:cs="宋体-简"/>
                          <w:color w:val="545454"/>
                          <w:kern w:val="24"/>
                          <w:sz w:val="21"/>
                          <w:szCs w:val="21"/>
                          <w:lang w:val="en-US" w:eastAsia="zh-CN"/>
                        </w:rPr>
                        <w:t>anvas 的应用以及画布渲染界面的操作；</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w:t>
                      </w:r>
                      <w:r>
                        <w:rPr>
                          <w:rFonts w:hint="default" w:ascii="宋体-简" w:hAnsi="宋体-简" w:eastAsia="宋体-简" w:cs="宋体-简"/>
                          <w:color w:val="545454"/>
                          <w:kern w:val="24"/>
                          <w:sz w:val="21"/>
                          <w:szCs w:val="21"/>
                          <w:lang w:val="en-US" w:eastAsia="zh-CN"/>
                        </w:rPr>
                        <w:t>React 进行项目的搭建及开发（webpack+React+React-Router+Redux、MobX+AntD）；</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熟练掌握Vue 进行项目的搭建及开发(Vue CLI+Vue+Vue Router+Vuex+ElementUI)； </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熟练掌握AJAX以及Axios、Fetch等请求库实现前后端数据交互； </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熟练掌握Promise、Generator以及Async解决异步编程； </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熟练</w:t>
                      </w:r>
                      <w:r>
                        <w:rPr>
                          <w:rFonts w:hint="eastAsia" w:ascii="宋体-简" w:hAnsi="宋体-简" w:eastAsia="宋体-简" w:cs="宋体-简"/>
                          <w:color w:val="545454"/>
                          <w:kern w:val="24"/>
                          <w:sz w:val="21"/>
                          <w:szCs w:val="21"/>
                          <w:lang w:val="en-US" w:eastAsia="zh-CN"/>
                        </w:rPr>
                        <w:t>掌握</w:t>
                      </w:r>
                      <w:r>
                        <w:rPr>
                          <w:rFonts w:hint="default" w:ascii="宋体-简" w:hAnsi="宋体-简" w:eastAsia="宋体-简" w:cs="宋体-简"/>
                          <w:color w:val="545454"/>
                          <w:kern w:val="24"/>
                          <w:sz w:val="21"/>
                          <w:szCs w:val="21"/>
                          <w:lang w:val="en-US" w:eastAsia="zh-CN"/>
                        </w:rPr>
                        <w:t>微信小程序的开发以及微信 JSSDK 的开发；</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熟练掌握</w:t>
                      </w:r>
                      <w:r>
                        <w:rPr>
                          <w:rFonts w:hint="default" w:ascii="宋体-简" w:hAnsi="宋体-简" w:eastAsia="宋体-简" w:cs="宋体-简"/>
                          <w:color w:val="545454"/>
                          <w:kern w:val="24"/>
                          <w:sz w:val="21"/>
                          <w:szCs w:val="21"/>
                          <w:lang w:val="en-US" w:eastAsia="zh-CN"/>
                        </w:rPr>
                        <w:t>版本管理工具（Git）进行团队协作开发；</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熟悉</w:t>
                      </w:r>
                      <w:r>
                        <w:rPr>
                          <w:rFonts w:hint="eastAsia" w:ascii="宋体-简" w:hAnsi="宋体-简" w:eastAsia="宋体-简" w:cs="宋体-简"/>
                          <w:color w:val="545454"/>
                          <w:kern w:val="24"/>
                          <w:sz w:val="21"/>
                          <w:szCs w:val="21"/>
                          <w:lang w:val="en-US" w:eastAsia="zh-CN"/>
                        </w:rPr>
                        <w:t>Node、Express、MySQL</w:t>
                      </w:r>
                      <w:r>
                        <w:rPr>
                          <w:rFonts w:hint="default" w:ascii="宋体-简" w:hAnsi="宋体-简" w:eastAsia="宋体-简" w:cs="宋体-简"/>
                          <w:color w:val="545454"/>
                          <w:kern w:val="24"/>
                          <w:sz w:val="21"/>
                          <w:szCs w:val="21"/>
                          <w:lang w:val="en-US" w:eastAsia="zh-CN"/>
                        </w:rPr>
                        <w:t>及常用的中间件（body-parser、express-session等）创建基本的Web服务；</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exact"/>
                        <w:ind w:left="525" w:leftChars="50" w:right="0" w:rightChars="0" w:hanging="420"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熟悉</w:t>
                      </w:r>
                      <w:r>
                        <w:rPr>
                          <w:rFonts w:hint="default" w:ascii="宋体-简" w:hAnsi="宋体-简" w:eastAsia="宋体-简" w:cs="宋体-简"/>
                          <w:color w:val="545454"/>
                          <w:kern w:val="24"/>
                          <w:sz w:val="21"/>
                          <w:szCs w:val="21"/>
                          <w:lang w:val="en-US" w:eastAsia="zh-CN"/>
                        </w:rPr>
                        <w:t>Sass、Less、PostCSS等预编译语言的使用；</w:t>
                      </w:r>
                    </w:p>
                    <w:p>
                      <w:pPr>
                        <w:pStyle w:val="2"/>
                        <w:spacing w:before="0" w:beforeAutospacing="0" w:after="0" w:afterAutospacing="0" w:line="360" w:lineRule="exact"/>
                        <w:rPr>
                          <w:rFonts w:hint="eastAsia" w:ascii="微软雅黑" w:hAnsi="微软雅黑" w:eastAsia="微软雅黑" w:cstheme="minorBidi"/>
                          <w:color w:val="545454"/>
                          <w:kern w:val="24"/>
                          <w:sz w:val="21"/>
                          <w:szCs w:val="21"/>
                        </w:rPr>
                      </w:pPr>
                    </w:p>
                    <w:p>
                      <w:pPr>
                        <w:pStyle w:val="2"/>
                        <w:spacing w:before="0" w:beforeAutospacing="0" w:after="0" w:afterAutospacing="0" w:line="360" w:lineRule="exact"/>
                        <w:rPr>
                          <w:rFonts w:hint="eastAsia" w:ascii="微软雅黑" w:hAnsi="微软雅黑" w:eastAsia="微软雅黑" w:cstheme="minorBidi"/>
                          <w:b/>
                          <w:bCs/>
                          <w:color w:val="303135"/>
                          <w:kern w:val="24"/>
                          <w:sz w:val="21"/>
                          <w:szCs w:val="21"/>
                        </w:rPr>
                      </w:pPr>
                    </w:p>
                    <w:p>
                      <w:pPr>
                        <w:pStyle w:val="2"/>
                        <w:spacing w:before="0" w:beforeAutospacing="0" w:after="240" w:afterAutospacing="0" w:line="360" w:lineRule="exact"/>
                        <w:ind w:left="720"/>
                        <w:rPr>
                          <w:rFonts w:hint="default" w:ascii="微软雅黑" w:hAnsi="微软雅黑" w:eastAsia="微软雅黑" w:cstheme="minorBidi"/>
                          <w:b/>
                          <w:bCs/>
                          <w:color w:val="303135"/>
                          <w:kern w:val="24"/>
                          <w:sz w:val="21"/>
                          <w:szCs w:val="21"/>
                        </w:rPr>
                      </w:pPr>
                      <w:r>
                        <w:rPr>
                          <w:rFonts w:hint="eastAsia" w:ascii="微软雅黑" w:hAnsi="微软雅黑" w:eastAsia="微软雅黑" w:cstheme="minorBidi"/>
                          <w:b/>
                          <w:bCs/>
                          <w:color w:val="343434"/>
                          <w:kern w:val="24"/>
                          <w:sz w:val="26"/>
                          <w:szCs w:val="26"/>
                        </w:rPr>
                        <w:t>工 作 经 历</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left="105" w:leftChars="50" w:right="0" w:rightChars="0" w:firstLine="0" w:firstLineChars="0"/>
                        <w:jc w:val="left"/>
                        <w:textAlignment w:val="auto"/>
                        <w:outlineLvl w:val="9"/>
                      </w:pPr>
                      <w:r>
                        <w:rPr>
                          <w:rFonts w:hint="eastAsia" w:ascii="宋体-简" w:hAnsi="宋体-简" w:eastAsia="宋体-简" w:cs="宋体-简"/>
                          <w:b/>
                          <w:bCs/>
                          <w:color w:val="303135"/>
                          <w:kern w:val="24"/>
                          <w:sz w:val="21"/>
                          <w:szCs w:val="21"/>
                        </w:rPr>
                        <w:t>201</w:t>
                      </w:r>
                      <w:r>
                        <w:rPr>
                          <w:rFonts w:hint="default" w:ascii="宋体-简" w:hAnsi="宋体-简" w:eastAsia="宋体-简" w:cs="宋体-简"/>
                          <w:b/>
                          <w:bCs/>
                          <w:color w:val="303135"/>
                          <w:kern w:val="24"/>
                          <w:sz w:val="21"/>
                          <w:szCs w:val="21"/>
                        </w:rPr>
                        <w:t>9</w:t>
                      </w:r>
                      <w:r>
                        <w:rPr>
                          <w:rFonts w:hint="eastAsia" w:ascii="宋体-简" w:hAnsi="宋体-简" w:eastAsia="宋体-简" w:cs="宋体-简"/>
                          <w:b/>
                          <w:bCs/>
                          <w:color w:val="303135"/>
                          <w:kern w:val="24"/>
                          <w:sz w:val="21"/>
                          <w:szCs w:val="21"/>
                        </w:rPr>
                        <w:t>.06 – 至今                     上海得逸信息技术有限公司                    web前端开发工程师</w:t>
                      </w:r>
                      <w:r>
                        <w:rPr>
                          <w:rFonts w:hint="eastAsia" w:ascii="微软雅黑" w:hAnsi="微软雅黑" w:eastAsia="微软雅黑" w:cstheme="minorBidi"/>
                          <w:b/>
                          <w:bCs/>
                          <w:color w:val="303135"/>
                          <w:kern w:val="24"/>
                          <w:sz w:val="21"/>
                          <w:szCs w:val="21"/>
                        </w:rPr>
                        <w:t xml:space="preserve"> </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负责与产品经理沟通协调以及与后台开发人员的接口联调完成对设计内容的技术实现；</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负责项目的WEB端、移动端</w:t>
                      </w:r>
                      <w:r>
                        <w:rPr>
                          <w:rFonts w:hint="default" w:ascii="宋体-简" w:hAnsi="宋体-简" w:eastAsia="宋体-简" w:cs="宋体-简"/>
                          <w:color w:val="545454"/>
                          <w:kern w:val="24"/>
                          <w:sz w:val="21"/>
                          <w:szCs w:val="21"/>
                          <w:lang w:eastAsia="zh-CN"/>
                        </w:rPr>
                        <w:t>的</w:t>
                      </w:r>
                      <w:r>
                        <w:rPr>
                          <w:rFonts w:hint="eastAsia" w:ascii="宋体-简" w:hAnsi="宋体-简" w:eastAsia="宋体-简" w:cs="宋体-简"/>
                          <w:color w:val="545454"/>
                          <w:kern w:val="24"/>
                          <w:sz w:val="21"/>
                          <w:szCs w:val="21"/>
                          <w:lang w:val="en-US" w:eastAsia="zh-CN"/>
                        </w:rPr>
                        <w:t>迭代更新及维护</w:t>
                      </w:r>
                      <w:r>
                        <w:rPr>
                          <w:rFonts w:hint="default" w:ascii="宋体-简" w:hAnsi="宋体-简" w:eastAsia="宋体-简" w:cs="宋体-简"/>
                          <w:color w:val="545454"/>
                          <w:kern w:val="24"/>
                          <w:sz w:val="21"/>
                          <w:szCs w:val="21"/>
                          <w:lang w:eastAsia="zh-CN"/>
                        </w:rPr>
                        <w:t>，</w:t>
                      </w:r>
                      <w:r>
                        <w:rPr>
                          <w:rFonts w:hint="eastAsia" w:ascii="宋体-简" w:hAnsi="宋体-简" w:eastAsia="宋体-简" w:cs="宋体-简"/>
                          <w:color w:val="545454"/>
                          <w:kern w:val="24"/>
                          <w:sz w:val="21"/>
                          <w:szCs w:val="21"/>
                          <w:lang w:val="en-US" w:eastAsia="zh-CN"/>
                        </w:rPr>
                        <w:t>编写以及优化项目组件和模块的代码； </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研究前端技术，丰富 Web 交互方式</w:t>
                      </w:r>
                      <w:r>
                        <w:rPr>
                          <w:rFonts w:hint="eastAsia"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熟悉主流的 JavaScript 库或框架等前端开发技术</w:t>
                      </w:r>
                      <w:r>
                        <w:rPr>
                          <w:rFonts w:hint="default"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exact"/>
                        <w:ind w:left="530" w:leftChars="5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具备团队合作精神，积极的工作态度，较强的责任心，良好的沟通技巧和学习能力。</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exact"/>
                        <w:ind w:left="840" w:leftChars="0" w:right="0" w:rightChars="0" w:hanging="420" w:firstLineChars="0"/>
                        <w:jc w:val="left"/>
                        <w:textAlignment w:val="auto"/>
                        <w:outlineLvl w:val="9"/>
                        <w:rPr>
                          <w:rFonts w:hint="eastAsia" w:ascii="宋体-简" w:hAnsi="宋体-简" w:eastAsia="宋体-简" w:cs="宋体-简"/>
                          <w:b w:val="0"/>
                          <w:bCs w:val="0"/>
                          <w:color w:val="303135"/>
                          <w:kern w:val="24"/>
                          <w:sz w:val="21"/>
                          <w:szCs w:val="21"/>
                          <w:lang w:val="en-US" w:eastAsia="zh-CN"/>
                        </w:rPr>
                      </w:pPr>
                      <w:r>
                        <w:rPr>
                          <w:rFonts w:hint="eastAsia" w:ascii="宋体-简" w:hAnsi="宋体-简" w:eastAsia="宋体-简" w:cs="宋体-简"/>
                          <w:b w:val="0"/>
                          <w:bCs w:val="0"/>
                          <w:color w:val="303135"/>
                          <w:kern w:val="24"/>
                          <w:sz w:val="21"/>
                          <w:szCs w:val="21"/>
                        </w:rPr>
                        <w:t>项目名称</w:t>
                      </w:r>
                      <w:r>
                        <w:rPr>
                          <w:rFonts w:hint="eastAsia" w:ascii="宋体-简" w:hAnsi="宋体-简" w:eastAsia="宋体-简" w:cs="宋体-简"/>
                          <w:b w:val="0"/>
                          <w:bCs w:val="0"/>
                          <w:color w:val="303135"/>
                          <w:kern w:val="24"/>
                          <w:sz w:val="21"/>
                          <w:szCs w:val="21"/>
                        </w:rPr>
                        <w:t>:</w:t>
                      </w:r>
                      <w:r>
                        <w:rPr>
                          <w:rFonts w:hint="eastAsia" w:ascii="宋体-简" w:hAnsi="宋体-简" w:eastAsia="宋体-简" w:cs="宋体-简"/>
                          <w:b w:val="0"/>
                          <w:bCs w:val="0"/>
                          <w:color w:val="303135"/>
                          <w:kern w:val="24"/>
                          <w:sz w:val="21"/>
                          <w:szCs w:val="21"/>
                          <w:lang w:val="en-US" w:eastAsia="zh-CN"/>
                        </w:rPr>
                        <w:t>客资通服务平台（PC 端/React）</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exact"/>
                        <w:ind w:left="1260" w:leftChars="0" w:right="0" w:rightChars="0" w:hanging="420" w:firstLineChars="0"/>
                        <w:jc w:val="left"/>
                        <w:textAlignment w:val="auto"/>
                        <w:outlineLvl w:val="9"/>
                        <w:rPr>
                          <w:rFonts w:hint="eastAsia" w:ascii="宋体-简" w:hAnsi="宋体-简" w:eastAsia="宋体-简" w:cs="宋体-简"/>
                          <w:b/>
                          <w:bCs/>
                          <w:color w:val="303135"/>
                          <w:kern w:val="24"/>
                          <w:sz w:val="21"/>
                          <w:szCs w:val="21"/>
                          <w:lang w:val="en-US" w:eastAsia="zh-CN"/>
                        </w:rPr>
                      </w:pPr>
                      <w:r>
                        <w:rPr>
                          <w:rFonts w:hint="eastAsia" w:ascii="宋体-简" w:hAnsi="宋体-简" w:eastAsia="宋体-简" w:cs="宋体-简"/>
                          <w:b w:val="0"/>
                          <w:bCs w:val="0"/>
                          <w:color w:val="303135"/>
                          <w:kern w:val="24"/>
                          <w:sz w:val="21"/>
                          <w:szCs w:val="21"/>
                          <w:lang w:eastAsia="zh-CN"/>
                        </w:rPr>
                        <w:t>责任描述</w:t>
                      </w:r>
                      <w:r>
                        <w:rPr>
                          <w:rFonts w:hint="eastAsia" w:ascii="宋体-简" w:hAnsi="宋体-简" w:eastAsia="宋体-简" w:cs="宋体-简"/>
                          <w:b/>
                          <w:bCs/>
                          <w:color w:val="303135"/>
                          <w:kern w:val="24"/>
                          <w:sz w:val="21"/>
                          <w:szCs w:val="21"/>
                          <w:lang w:eastAsia="zh-CN"/>
                        </w:rPr>
                        <w:t>：</w:t>
                      </w:r>
                    </w:p>
                    <w:p>
                      <w:pPr>
                        <w:pStyle w:val="2"/>
                        <w:keepNext w:val="0"/>
                        <w:keepLines w:val="0"/>
                        <w:pageBreakBefore w:val="0"/>
                        <w:widowControl/>
                        <w:numPr>
                          <w:ilvl w:val="0"/>
                          <w:numId w:val="5"/>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b/>
                          <w:bCs/>
                          <w:color w:val="303135"/>
                          <w:kern w:val="24"/>
                          <w:sz w:val="21"/>
                          <w:szCs w:val="21"/>
                          <w:lang w:val="en-US" w:eastAsia="zh-CN"/>
                        </w:rPr>
                      </w:pPr>
                      <w:r>
                        <w:rPr>
                          <w:rFonts w:hint="eastAsia" w:ascii="宋体-简" w:hAnsi="宋体-简" w:eastAsia="宋体-简" w:cs="宋体-简"/>
                          <w:color w:val="545454"/>
                          <w:kern w:val="24"/>
                          <w:sz w:val="21"/>
                          <w:szCs w:val="21"/>
                          <w:lang w:val="en-US" w:eastAsia="zh-CN"/>
                        </w:rPr>
                        <w:t>技术栈：webpack+React+React-Router+Redux、MobX+AntD等；</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b/>
                          <w:bCs/>
                          <w:color w:val="303135"/>
                          <w:kern w:val="24"/>
                          <w:sz w:val="21"/>
                          <w:szCs w:val="21"/>
                          <w:lang w:val="en-US" w:eastAsia="zh-CN"/>
                        </w:rPr>
                      </w:pPr>
                      <w:r>
                        <w:rPr>
                          <w:rFonts w:hint="eastAsia" w:ascii="宋体-简" w:hAnsi="宋体-简" w:eastAsia="宋体-简" w:cs="宋体-简"/>
                          <w:color w:val="545454"/>
                          <w:kern w:val="24"/>
                          <w:sz w:val="21"/>
                          <w:szCs w:val="21"/>
                          <w:lang w:val="en-US" w:eastAsia="zh-CN"/>
                        </w:rPr>
                        <w:t>通过webpack 前端资源的打包工具来实现按需加载，提高性能，并且将这些模块按照制定的规则生成相应的静态文件存储在dist 文件夹中；</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b/>
                          <w:bCs/>
                          <w:color w:val="303135"/>
                          <w:kern w:val="24"/>
                          <w:sz w:val="21"/>
                          <w:szCs w:val="21"/>
                          <w:lang w:val="en-US" w:eastAsia="zh-CN"/>
                        </w:rPr>
                      </w:pPr>
                      <w:r>
                        <w:rPr>
                          <w:rFonts w:hint="eastAsia" w:ascii="宋体-简" w:hAnsi="宋体-简" w:eastAsia="宋体-简" w:cs="宋体-简"/>
                          <w:color w:val="545454"/>
                          <w:kern w:val="24"/>
                          <w:sz w:val="21"/>
                          <w:szCs w:val="21"/>
                          <w:lang w:val="en-US" w:eastAsia="zh-CN"/>
                        </w:rPr>
                        <w:t>开发环境和生产环境配置不同的配置文件，并且把相同的配置抽离成单独文件</w:t>
                      </w:r>
                      <w:r>
                        <w:rPr>
                          <w:rFonts w:hint="eastAsia" w:ascii="宋体-简" w:hAnsi="宋体-简" w:eastAsia="宋体-简" w:cs="宋体-简"/>
                          <w:color w:val="545454"/>
                          <w:kern w:val="24"/>
                          <w:sz w:val="21"/>
                          <w:szCs w:val="21"/>
                          <w:lang w:eastAsia="zh-CN"/>
                        </w:rPr>
                        <w:t>，</w:t>
                      </w:r>
                      <w:r>
                        <w:rPr>
                          <w:rFonts w:hint="eastAsia" w:ascii="宋体-简" w:hAnsi="宋体-简" w:eastAsia="宋体-简" w:cs="宋体-简"/>
                          <w:color w:val="545454"/>
                          <w:kern w:val="24"/>
                          <w:sz w:val="21"/>
                          <w:szCs w:val="21"/>
                          <w:lang w:val="en-US" w:eastAsia="zh-CN"/>
                        </w:rPr>
                        <w:t>使用webpack-merg</w:t>
                      </w:r>
                      <w:r>
                        <w:rPr>
                          <w:rFonts w:hint="eastAsia" w:ascii="宋体-简" w:hAnsi="宋体-简" w:eastAsia="宋体-简" w:cs="宋体-简"/>
                          <w:color w:val="545454"/>
                          <w:kern w:val="24"/>
                          <w:sz w:val="21"/>
                          <w:szCs w:val="21"/>
                          <w:lang w:eastAsia="zh-CN"/>
                        </w:rPr>
                        <w:t>e</w:t>
                      </w:r>
                      <w:r>
                        <w:rPr>
                          <w:rFonts w:hint="eastAsia" w:ascii="宋体-简" w:hAnsi="宋体-简" w:eastAsia="宋体-简" w:cs="宋体-简"/>
                          <w:color w:val="545454"/>
                          <w:kern w:val="24"/>
                          <w:sz w:val="21"/>
                          <w:szCs w:val="21"/>
                          <w:lang w:val="en-US" w:eastAsia="zh-CN"/>
                        </w:rPr>
                        <w:t>合并配置，生产环境使用mini-css-extract-plugin、optimize-css-assets-webpack-plugin、purifycss-webpack、terser-webpack-plugin等压缩及删除无用代码，同时使用动态链接库、</w:t>
                      </w:r>
                      <w:r>
                        <w:rPr>
                          <w:rFonts w:hint="eastAsia" w:ascii="宋体-简" w:hAnsi="宋体-简" w:eastAsia="宋体-简" w:cs="宋体-简"/>
                          <w:color w:val="545454"/>
                          <w:kern w:val="24"/>
                          <w:sz w:val="21"/>
                          <w:szCs w:val="21"/>
                          <w:lang w:eastAsia="zh-CN"/>
                        </w:rPr>
                        <w:t>H</w:t>
                      </w:r>
                      <w:r>
                        <w:rPr>
                          <w:rFonts w:hint="eastAsia" w:ascii="宋体-简" w:hAnsi="宋体-简" w:eastAsia="宋体-简" w:cs="宋体-简"/>
                          <w:color w:val="545454"/>
                          <w:kern w:val="24"/>
                          <w:sz w:val="21"/>
                          <w:szCs w:val="21"/>
                          <w:lang w:val="en-US" w:eastAsia="zh-CN"/>
                        </w:rPr>
                        <w:t>appyPack加快编译速度，提高开发体验</w:t>
                      </w:r>
                      <w:r>
                        <w:rPr>
                          <w:rFonts w:hint="eastAsia" w:ascii="宋体-简" w:hAnsi="宋体-简" w:eastAsia="宋体-简" w:cs="宋体-简"/>
                          <w:color w:val="545454"/>
                          <w:kern w:val="24"/>
                          <w:sz w:val="21"/>
                          <w:szCs w:val="21"/>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left="105" w:leftChars="50" w:right="0" w:rightChars="0" w:firstLine="0" w:firstLineChars="0"/>
                        <w:jc w:val="left"/>
                        <w:textAlignment w:val="auto"/>
                        <w:outlineLvl w:val="9"/>
                        <w:rPr>
                          <w:rFonts w:hint="eastAsia" w:ascii="微软雅黑" w:hAnsi="微软雅黑" w:eastAsia="微软雅黑" w:cstheme="minorBidi"/>
                          <w:color w:val="545454"/>
                          <w:kern w:val="24"/>
                          <w:sz w:val="21"/>
                          <w:szCs w:val="21"/>
                        </w:rPr>
                      </w:pP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right="0" w:rightChars="0"/>
                        <w:jc w:val="left"/>
                        <w:textAlignment w:val="auto"/>
                        <w:outlineLvl w:val="9"/>
                      </w:pPr>
                      <w:r>
                        <w:rPr>
                          <w:rFonts w:hint="eastAsia" w:ascii="微软雅黑" w:hAnsi="微软雅黑" w:eastAsia="微软雅黑" w:cstheme="minorBidi"/>
                          <w:b/>
                          <w:bCs/>
                          <w:color w:val="303135"/>
                          <w:kern w:val="24"/>
                          <w:sz w:val="21"/>
                          <w:szCs w:val="21"/>
                          <w:lang w:val="en-US" w:eastAsia="zh-CN"/>
                        </w:rPr>
                        <w:t xml:space="preserve">  </w:t>
                      </w:r>
                      <w:r>
                        <w:rPr>
                          <w:rFonts w:hint="eastAsia" w:ascii="微软雅黑" w:hAnsi="微软雅黑" w:eastAsia="微软雅黑" w:cstheme="minorBidi"/>
                          <w:b/>
                          <w:bCs/>
                          <w:color w:val="303135"/>
                          <w:kern w:val="24"/>
                          <w:sz w:val="21"/>
                          <w:szCs w:val="21"/>
                          <w:lang w:val="en-US" w:eastAsia="zh-CN" w:bidi="ar-SA"/>
                        </w:rPr>
                        <w:t xml:space="preserve"> </w:t>
                      </w:r>
                    </w:p>
                    <w:p>
                      <w:pPr>
                        <w:pStyle w:val="7"/>
                        <w:numPr>
                          <w:numId w:val="0"/>
                        </w:numPr>
                        <w:spacing w:line="360" w:lineRule="exact"/>
                        <w:rPr>
                          <w:sz w:val="21"/>
                        </w:rPr>
                      </w:pPr>
                    </w:p>
                    <w:p>
                      <w:pPr>
                        <w:pStyle w:val="2"/>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-531495</wp:posOffset>
                </wp:positionH>
                <wp:positionV relativeFrom="paragraph">
                  <wp:posOffset>1143000</wp:posOffset>
                </wp:positionV>
                <wp:extent cx="1346835" cy="125730"/>
                <wp:effectExtent l="0" t="0" r="1270" b="24765"/>
                <wp:wrapNone/>
                <wp:docPr id="2" name="文本框 126"/>
                <wp:cNvGraphicFramePr/>
                <a:graphic xmlns:a="http://schemas.openxmlformats.org/drawingml/2006/main">
                  <a:graphicData uri="http://schemas.microsoft.com/office/word/2010/wordprocessingShape">
                    <wps:wsp>
                      <wps:cNvSpPr txBox="1"/>
                      <wps:spPr>
                        <a:xfrm rot="5400000">
                          <a:off x="0" y="0"/>
                          <a:ext cx="1346835" cy="125730"/>
                        </a:xfrm>
                        <a:custGeom>
                          <a:avLst/>
                          <a:gdLst>
                            <a:gd name="connsiteX0" fmla="*/ 3877094 w 4077615"/>
                            <a:gd name="connsiteY0" fmla="*/ 454059 h 463397"/>
                            <a:gd name="connsiteX1" fmla="*/ 3877094 w 4077615"/>
                            <a:gd name="connsiteY1" fmla="*/ 9340 h 463397"/>
                            <a:gd name="connsiteX2" fmla="*/ 4069924 w 4077615"/>
                            <a:gd name="connsiteY2" fmla="*/ 9340 h 463397"/>
                            <a:gd name="connsiteX3" fmla="*/ 4069924 w 4077615"/>
                            <a:gd name="connsiteY3" fmla="*/ 98339 h 463397"/>
                            <a:gd name="connsiteX4" fmla="*/ 3992738 w 4077615"/>
                            <a:gd name="connsiteY4" fmla="*/ 98339 h 463397"/>
                            <a:gd name="connsiteX5" fmla="*/ 3992738 w 4077615"/>
                            <a:gd name="connsiteY5" fmla="*/ 182668 h 463397"/>
                            <a:gd name="connsiteX6" fmla="*/ 4064981 w 4077615"/>
                            <a:gd name="connsiteY6" fmla="*/ 182668 h 463397"/>
                            <a:gd name="connsiteX7" fmla="*/ 4064981 w 4077615"/>
                            <a:gd name="connsiteY7" fmla="*/ 267272 h 463397"/>
                            <a:gd name="connsiteX8" fmla="*/ 3992738 w 4077615"/>
                            <a:gd name="connsiteY8" fmla="*/ 267272 h 463397"/>
                            <a:gd name="connsiteX9" fmla="*/ 3992738 w 4077615"/>
                            <a:gd name="connsiteY9" fmla="*/ 365060 h 463397"/>
                            <a:gd name="connsiteX10" fmla="*/ 4077615 w 4077615"/>
                            <a:gd name="connsiteY10" fmla="*/ 365060 h 463397"/>
                            <a:gd name="connsiteX11" fmla="*/ 4077615 w 4077615"/>
                            <a:gd name="connsiteY11" fmla="*/ 454059 h 463397"/>
                            <a:gd name="connsiteX12" fmla="*/ 3466578 w 4077615"/>
                            <a:gd name="connsiteY12" fmla="*/ 454058 h 463397"/>
                            <a:gd name="connsiteX13" fmla="*/ 3466578 w 4077615"/>
                            <a:gd name="connsiteY13" fmla="*/ 9339 h 463397"/>
                            <a:gd name="connsiteX14" fmla="*/ 3616213 w 4077615"/>
                            <a:gd name="connsiteY14" fmla="*/ 9339 h 463397"/>
                            <a:gd name="connsiteX15" fmla="*/ 3629939 w 4077615"/>
                            <a:gd name="connsiteY15" fmla="*/ 103883 h 463397"/>
                            <a:gd name="connsiteX16" fmla="*/ 3646360 w 4077615"/>
                            <a:gd name="connsiteY16" fmla="*/ 217003 h 463397"/>
                            <a:gd name="connsiteX17" fmla="*/ 3672936 w 4077615"/>
                            <a:gd name="connsiteY17" fmla="*/ 9339 h 463397"/>
                            <a:gd name="connsiteX18" fmla="*/ 3823396 w 4077615"/>
                            <a:gd name="connsiteY18" fmla="*/ 9339 h 463397"/>
                            <a:gd name="connsiteX19" fmla="*/ 3823396 w 4077615"/>
                            <a:gd name="connsiteY19" fmla="*/ 454058 h 463397"/>
                            <a:gd name="connsiteX20" fmla="*/ 3722311 w 4077615"/>
                            <a:gd name="connsiteY20" fmla="*/ 454058 h 463397"/>
                            <a:gd name="connsiteX21" fmla="*/ 3722174 w 4077615"/>
                            <a:gd name="connsiteY21" fmla="*/ 153825 h 463397"/>
                            <a:gd name="connsiteX22" fmla="*/ 3681933 w 4077615"/>
                            <a:gd name="connsiteY22" fmla="*/ 454058 h 463397"/>
                            <a:gd name="connsiteX23" fmla="*/ 3610238 w 4077615"/>
                            <a:gd name="connsiteY23" fmla="*/ 454058 h 463397"/>
                            <a:gd name="connsiteX24" fmla="*/ 3567801 w 4077615"/>
                            <a:gd name="connsiteY24" fmla="*/ 160692 h 463397"/>
                            <a:gd name="connsiteX25" fmla="*/ 3567662 w 4077615"/>
                            <a:gd name="connsiteY25" fmla="*/ 454058 h 463397"/>
                            <a:gd name="connsiteX26" fmla="*/ 3160844 w 4077615"/>
                            <a:gd name="connsiteY26" fmla="*/ 272488 h 463397"/>
                            <a:gd name="connsiteX27" fmla="*/ 3160844 w 4077615"/>
                            <a:gd name="connsiteY27" fmla="*/ 9339 h 463397"/>
                            <a:gd name="connsiteX28" fmla="*/ 3276487 w 4077615"/>
                            <a:gd name="connsiteY28" fmla="*/ 9339 h 463397"/>
                            <a:gd name="connsiteX29" fmla="*/ 3276487 w 4077615"/>
                            <a:gd name="connsiteY29" fmla="*/ 342810 h 463397"/>
                            <a:gd name="connsiteX30" fmla="*/ 3279646 w 4077615"/>
                            <a:gd name="connsiteY30" fmla="*/ 380029 h 463397"/>
                            <a:gd name="connsiteX31" fmla="*/ 3292419 w 4077615"/>
                            <a:gd name="connsiteY31" fmla="*/ 388132 h 463397"/>
                            <a:gd name="connsiteX32" fmla="*/ 3306565 w 4077615"/>
                            <a:gd name="connsiteY32" fmla="*/ 379204 h 463397"/>
                            <a:gd name="connsiteX33" fmla="*/ 3309724 w 4077615"/>
                            <a:gd name="connsiteY33" fmla="*/ 337041 h 463397"/>
                            <a:gd name="connsiteX34" fmla="*/ 3309724 w 4077615"/>
                            <a:gd name="connsiteY34" fmla="*/ 9339 h 463397"/>
                            <a:gd name="connsiteX35" fmla="*/ 3425368 w 4077615"/>
                            <a:gd name="connsiteY35" fmla="*/ 9339 h 463397"/>
                            <a:gd name="connsiteX36" fmla="*/ 3425368 w 4077615"/>
                            <a:gd name="connsiteY36" fmla="*/ 306551 h 463397"/>
                            <a:gd name="connsiteX37" fmla="*/ 3422071 w 4077615"/>
                            <a:gd name="connsiteY37" fmla="*/ 377557 h 463397"/>
                            <a:gd name="connsiteX38" fmla="*/ 3402568 w 4077615"/>
                            <a:gd name="connsiteY38" fmla="*/ 419584 h 463397"/>
                            <a:gd name="connsiteX39" fmla="*/ 3359854 w 4077615"/>
                            <a:gd name="connsiteY39" fmla="*/ 452271 h 463397"/>
                            <a:gd name="connsiteX40" fmla="*/ 3297364 w 4077615"/>
                            <a:gd name="connsiteY40" fmla="*/ 463397 h 463397"/>
                            <a:gd name="connsiteX41" fmla="*/ 3227044 w 4077615"/>
                            <a:gd name="connsiteY41" fmla="*/ 450212 h 463397"/>
                            <a:gd name="connsiteX42" fmla="*/ 3181446 w 4077615"/>
                            <a:gd name="connsiteY42" fmla="*/ 415876 h 463397"/>
                            <a:gd name="connsiteX43" fmla="*/ 3163592 w 4077615"/>
                            <a:gd name="connsiteY43" fmla="*/ 371239 h 463397"/>
                            <a:gd name="connsiteX44" fmla="*/ 3160844 w 4077615"/>
                            <a:gd name="connsiteY44" fmla="*/ 272488 h 463397"/>
                            <a:gd name="connsiteX45" fmla="*/ 2863997 w 4077615"/>
                            <a:gd name="connsiteY45" fmla="*/ 124983 h 463397"/>
                            <a:gd name="connsiteX46" fmla="*/ 2877045 w 4077615"/>
                            <a:gd name="connsiteY46" fmla="*/ 50269 h 463397"/>
                            <a:gd name="connsiteX47" fmla="*/ 2919210 w 4077615"/>
                            <a:gd name="connsiteY47" fmla="*/ 13324 h 463397"/>
                            <a:gd name="connsiteX48" fmla="*/ 2989529 w 4077615"/>
                            <a:gd name="connsiteY48" fmla="*/ 1 h 463397"/>
                            <a:gd name="connsiteX49" fmla="*/ 3066304 w 4077615"/>
                            <a:gd name="connsiteY49" fmla="*/ 14559 h 463397"/>
                            <a:gd name="connsiteX50" fmla="*/ 3108332 w 4077615"/>
                            <a:gd name="connsiteY50" fmla="*/ 51230 h 463397"/>
                            <a:gd name="connsiteX51" fmla="*/ 3118633 w 4077615"/>
                            <a:gd name="connsiteY51" fmla="*/ 126357 h 463397"/>
                            <a:gd name="connsiteX52" fmla="*/ 3118633 w 4077615"/>
                            <a:gd name="connsiteY52" fmla="*/ 143937 h 463397"/>
                            <a:gd name="connsiteX53" fmla="*/ 3011231 w 4077615"/>
                            <a:gd name="connsiteY53" fmla="*/ 143937 h 463397"/>
                            <a:gd name="connsiteX54" fmla="*/ 3011231 w 4077615"/>
                            <a:gd name="connsiteY54" fmla="*/ 110974 h 463397"/>
                            <a:gd name="connsiteX55" fmla="*/ 3007109 w 4077615"/>
                            <a:gd name="connsiteY55" fmla="*/ 81582 h 463397"/>
                            <a:gd name="connsiteX56" fmla="*/ 2993375 w 4077615"/>
                            <a:gd name="connsiteY56" fmla="*/ 75264 h 463397"/>
                            <a:gd name="connsiteX57" fmla="*/ 2977580 w 4077615"/>
                            <a:gd name="connsiteY57" fmla="*/ 83787 h 463397"/>
                            <a:gd name="connsiteX58" fmla="*/ 2972225 w 4077615"/>
                            <a:gd name="connsiteY58" fmla="*/ 109627 h 463397"/>
                            <a:gd name="connsiteX59" fmla="*/ 2978246 w 4077615"/>
                            <a:gd name="connsiteY59" fmla="*/ 143159 h 463397"/>
                            <a:gd name="connsiteX60" fmla="*/ 3010926 w 4077615"/>
                            <a:gd name="connsiteY60" fmla="*/ 170350 h 463397"/>
                            <a:gd name="connsiteX61" fmla="*/ 3108195 w 4077615"/>
                            <a:gd name="connsiteY61" fmla="*/ 245570 h 463397"/>
                            <a:gd name="connsiteX62" fmla="*/ 3128247 w 4077615"/>
                            <a:gd name="connsiteY62" fmla="*/ 340338 h 463397"/>
                            <a:gd name="connsiteX63" fmla="*/ 3117121 w 4077615"/>
                            <a:gd name="connsiteY63" fmla="*/ 410383 h 463397"/>
                            <a:gd name="connsiteX64" fmla="*/ 3074132 w 4077615"/>
                            <a:gd name="connsiteY64" fmla="*/ 448151 h 463397"/>
                            <a:gd name="connsiteX65" fmla="*/ 2999967 w 4077615"/>
                            <a:gd name="connsiteY65" fmla="*/ 463397 h 463397"/>
                            <a:gd name="connsiteX66" fmla="*/ 2920720 w 4077615"/>
                            <a:gd name="connsiteY66" fmla="*/ 445818 h 463397"/>
                            <a:gd name="connsiteX67" fmla="*/ 2877731 w 4077615"/>
                            <a:gd name="connsiteY67" fmla="*/ 401043 h 463397"/>
                            <a:gd name="connsiteX68" fmla="*/ 2867568 w 4077615"/>
                            <a:gd name="connsiteY68" fmla="*/ 323856 h 463397"/>
                            <a:gd name="connsiteX69" fmla="*/ 2867568 w 4077615"/>
                            <a:gd name="connsiteY69" fmla="*/ 294739 h 463397"/>
                            <a:gd name="connsiteX70" fmla="*/ 2974972 w 4077615"/>
                            <a:gd name="connsiteY70" fmla="*/ 294739 h 463397"/>
                            <a:gd name="connsiteX71" fmla="*/ 2974972 w 4077615"/>
                            <a:gd name="connsiteY71" fmla="*/ 348852 h 463397"/>
                            <a:gd name="connsiteX72" fmla="*/ 2979503 w 4077615"/>
                            <a:gd name="connsiteY72" fmla="*/ 380991 h 463397"/>
                            <a:gd name="connsiteX73" fmla="*/ 2995573 w 4077615"/>
                            <a:gd name="connsiteY73" fmla="*/ 388132 h 463397"/>
                            <a:gd name="connsiteX74" fmla="*/ 3012741 w 4077615"/>
                            <a:gd name="connsiteY74" fmla="*/ 379067 h 463397"/>
                            <a:gd name="connsiteX75" fmla="*/ 3018372 w 4077615"/>
                            <a:gd name="connsiteY75" fmla="*/ 352148 h 463397"/>
                            <a:gd name="connsiteX76" fmla="*/ 3007658 w 4077615"/>
                            <a:gd name="connsiteY76" fmla="*/ 300783 h 463397"/>
                            <a:gd name="connsiteX77" fmla="*/ 2953545 w 4077615"/>
                            <a:gd name="connsiteY77" fmla="*/ 260404 h 463397"/>
                            <a:gd name="connsiteX78" fmla="*/ 2896410 w 4077615"/>
                            <a:gd name="connsiteY78" fmla="*/ 218925 h 463397"/>
                            <a:gd name="connsiteX79" fmla="*/ 2873199 w 4077615"/>
                            <a:gd name="connsiteY79" fmla="*/ 183217 h 463397"/>
                            <a:gd name="connsiteX80" fmla="*/ 2863997 w 4077615"/>
                            <a:gd name="connsiteY80" fmla="*/ 124983 h 463397"/>
                            <a:gd name="connsiteX81" fmla="*/ 2645547 w 4077615"/>
                            <a:gd name="connsiteY81" fmla="*/ 454059 h 463397"/>
                            <a:gd name="connsiteX82" fmla="*/ 2645547 w 4077615"/>
                            <a:gd name="connsiteY82" fmla="*/ 9340 h 463397"/>
                            <a:gd name="connsiteX83" fmla="*/ 2838377 w 4077615"/>
                            <a:gd name="connsiteY83" fmla="*/ 9340 h 463397"/>
                            <a:gd name="connsiteX84" fmla="*/ 2838377 w 4077615"/>
                            <a:gd name="connsiteY84" fmla="*/ 98339 h 463397"/>
                            <a:gd name="connsiteX85" fmla="*/ 2761191 w 4077615"/>
                            <a:gd name="connsiteY85" fmla="*/ 98339 h 463397"/>
                            <a:gd name="connsiteX86" fmla="*/ 2761191 w 4077615"/>
                            <a:gd name="connsiteY86" fmla="*/ 182668 h 463397"/>
                            <a:gd name="connsiteX87" fmla="*/ 2833434 w 4077615"/>
                            <a:gd name="connsiteY87" fmla="*/ 182668 h 463397"/>
                            <a:gd name="connsiteX88" fmla="*/ 2833434 w 4077615"/>
                            <a:gd name="connsiteY88" fmla="*/ 267272 h 463397"/>
                            <a:gd name="connsiteX89" fmla="*/ 2761191 w 4077615"/>
                            <a:gd name="connsiteY89" fmla="*/ 267272 h 463397"/>
                            <a:gd name="connsiteX90" fmla="*/ 2761191 w 4077615"/>
                            <a:gd name="connsiteY90" fmla="*/ 365060 h 463397"/>
                            <a:gd name="connsiteX91" fmla="*/ 2846068 w 4077615"/>
                            <a:gd name="connsiteY91" fmla="*/ 365060 h 463397"/>
                            <a:gd name="connsiteX92" fmla="*/ 2846068 w 4077615"/>
                            <a:gd name="connsiteY92" fmla="*/ 454059 h 463397"/>
                            <a:gd name="connsiteX93" fmla="*/ 2457105 w 4077615"/>
                            <a:gd name="connsiteY93" fmla="*/ 184316 h 463397"/>
                            <a:gd name="connsiteX94" fmla="*/ 2484436 w 4077615"/>
                            <a:gd name="connsiteY94" fmla="*/ 178959 h 463397"/>
                            <a:gd name="connsiteX95" fmla="*/ 2492264 w 4077615"/>
                            <a:gd name="connsiteY95" fmla="*/ 144212 h 463397"/>
                            <a:gd name="connsiteX96" fmla="*/ 2492264 w 4077615"/>
                            <a:gd name="connsiteY96" fmla="*/ 119765 h 463397"/>
                            <a:gd name="connsiteX97" fmla="*/ 2484710 w 4077615"/>
                            <a:gd name="connsiteY97" fmla="*/ 92021 h 463397"/>
                            <a:gd name="connsiteX98" fmla="*/ 2457105 w 4077615"/>
                            <a:gd name="connsiteY98" fmla="*/ 85428 h 463397"/>
                            <a:gd name="connsiteX99" fmla="*/ 2341461 w 4077615"/>
                            <a:gd name="connsiteY99" fmla="*/ 454059 h 463397"/>
                            <a:gd name="connsiteX100" fmla="*/ 2341462 w 4077615"/>
                            <a:gd name="connsiteY100" fmla="*/ 9340 h 463397"/>
                            <a:gd name="connsiteX101" fmla="*/ 2423319 w 4077615"/>
                            <a:gd name="connsiteY101" fmla="*/ 9340 h 463397"/>
                            <a:gd name="connsiteX102" fmla="*/ 2534154 w 4077615"/>
                            <a:gd name="connsiteY102" fmla="*/ 15658 h 463397"/>
                            <a:gd name="connsiteX103" fmla="*/ 2581400 w 4077615"/>
                            <a:gd name="connsiteY103" fmla="*/ 47934 h 463397"/>
                            <a:gd name="connsiteX104" fmla="*/ 2599668 w 4077615"/>
                            <a:gd name="connsiteY104" fmla="*/ 130752 h 463397"/>
                            <a:gd name="connsiteX105" fmla="*/ 2586757 w 4077615"/>
                            <a:gd name="connsiteY105" fmla="*/ 200523 h 463397"/>
                            <a:gd name="connsiteX106" fmla="*/ 2535940 w 4077615"/>
                            <a:gd name="connsiteY106" fmla="*/ 221948 h 463397"/>
                            <a:gd name="connsiteX107" fmla="*/ 2582086 w 4077615"/>
                            <a:gd name="connsiteY107" fmla="*/ 244747 h 463397"/>
                            <a:gd name="connsiteX108" fmla="*/ 2596783 w 4077615"/>
                            <a:gd name="connsiteY108" fmla="*/ 270980 h 463397"/>
                            <a:gd name="connsiteX109" fmla="*/ 2599668 w 4077615"/>
                            <a:gd name="connsiteY109" fmla="*/ 336768 h 463397"/>
                            <a:gd name="connsiteX110" fmla="*/ 2599668 w 4077615"/>
                            <a:gd name="connsiteY110" fmla="*/ 454059 h 463397"/>
                            <a:gd name="connsiteX111" fmla="*/ 2492264 w 4077615"/>
                            <a:gd name="connsiteY111" fmla="*/ 454059 h 463397"/>
                            <a:gd name="connsiteX112" fmla="*/ 2492264 w 4077615"/>
                            <a:gd name="connsiteY112" fmla="*/ 306278 h 463397"/>
                            <a:gd name="connsiteX113" fmla="*/ 2486634 w 4077615"/>
                            <a:gd name="connsiteY113" fmla="*/ 262052 h 463397"/>
                            <a:gd name="connsiteX114" fmla="*/ 2457105 w 4077615"/>
                            <a:gd name="connsiteY114" fmla="*/ 253538 h 463397"/>
                            <a:gd name="connsiteX115" fmla="*/ 2457105 w 4077615"/>
                            <a:gd name="connsiteY115" fmla="*/ 454059 h 463397"/>
                            <a:gd name="connsiteX116" fmla="*/ 2006967 w 4077615"/>
                            <a:gd name="connsiteY116" fmla="*/ 454059 h 463397"/>
                            <a:gd name="connsiteX117" fmla="*/ 2006967 w 4077615"/>
                            <a:gd name="connsiteY117" fmla="*/ 9340 h 463397"/>
                            <a:gd name="connsiteX118" fmla="*/ 2122611 w 4077615"/>
                            <a:gd name="connsiteY118" fmla="*/ 9340 h 463397"/>
                            <a:gd name="connsiteX119" fmla="*/ 2122610 w 4077615"/>
                            <a:gd name="connsiteY119" fmla="*/ 365060 h 463397"/>
                            <a:gd name="connsiteX120" fmla="*/ 2192930 w 4077615"/>
                            <a:gd name="connsiteY120" fmla="*/ 365060 h 463397"/>
                            <a:gd name="connsiteX121" fmla="*/ 2192930 w 4077615"/>
                            <a:gd name="connsiteY121" fmla="*/ 454059 h 463397"/>
                            <a:gd name="connsiteX122" fmla="*/ 1816892 w 4077615"/>
                            <a:gd name="connsiteY122" fmla="*/ 295290 h 463397"/>
                            <a:gd name="connsiteX123" fmla="*/ 1856699 w 4077615"/>
                            <a:gd name="connsiteY123" fmla="*/ 295290 h 463397"/>
                            <a:gd name="connsiteX124" fmla="*/ 1839087 w 4077615"/>
                            <a:gd name="connsiteY124" fmla="*/ 108503 h 463397"/>
                            <a:gd name="connsiteX125" fmla="*/ 1816892 w 4077615"/>
                            <a:gd name="connsiteY125" fmla="*/ 295290 h 463397"/>
                            <a:gd name="connsiteX126" fmla="*/ 1691853 w 4077615"/>
                            <a:gd name="connsiteY126" fmla="*/ 454059 h 463397"/>
                            <a:gd name="connsiteX127" fmla="*/ 1750843 w 4077615"/>
                            <a:gd name="connsiteY127" fmla="*/ 9340 h 463397"/>
                            <a:gd name="connsiteX128" fmla="*/ 1917989 w 4077615"/>
                            <a:gd name="connsiteY128" fmla="*/ 9340 h 463397"/>
                            <a:gd name="connsiteX129" fmla="*/ 1984120 w 4077615"/>
                            <a:gd name="connsiteY129" fmla="*/ 454059 h 463397"/>
                            <a:gd name="connsiteX130" fmla="*/ 1865937 w 4077615"/>
                            <a:gd name="connsiteY130" fmla="*/ 454059 h 463397"/>
                            <a:gd name="connsiteX131" fmla="*/ 1859730 w 4077615"/>
                            <a:gd name="connsiteY131" fmla="*/ 374125 h 463397"/>
                            <a:gd name="connsiteX132" fmla="*/ 1818364 w 4077615"/>
                            <a:gd name="connsiteY132" fmla="*/ 374125 h 463397"/>
                            <a:gd name="connsiteX133" fmla="*/ 1811410 w 4077615"/>
                            <a:gd name="connsiteY133" fmla="*/ 454059 h 463397"/>
                            <a:gd name="connsiteX134" fmla="*/ 1413999 w 4077615"/>
                            <a:gd name="connsiteY134" fmla="*/ 454059 h 463397"/>
                            <a:gd name="connsiteX135" fmla="*/ 1414000 w 4077615"/>
                            <a:gd name="connsiteY135" fmla="*/ 9340 h 463397"/>
                            <a:gd name="connsiteX136" fmla="*/ 1510689 w 4077615"/>
                            <a:gd name="connsiteY136" fmla="*/ 9340 h 463397"/>
                            <a:gd name="connsiteX137" fmla="*/ 1575516 w 4077615"/>
                            <a:gd name="connsiteY137" fmla="*/ 209588 h 463397"/>
                            <a:gd name="connsiteX138" fmla="*/ 1575516 w 4077615"/>
                            <a:gd name="connsiteY138" fmla="*/ 9340 h 463397"/>
                            <a:gd name="connsiteX139" fmla="*/ 1672206 w 4077615"/>
                            <a:gd name="connsiteY139" fmla="*/ 9340 h 463397"/>
                            <a:gd name="connsiteX140" fmla="*/ 1672205 w 4077615"/>
                            <a:gd name="connsiteY140" fmla="*/ 454059 h 463397"/>
                            <a:gd name="connsiteX141" fmla="*/ 1570845 w 4077615"/>
                            <a:gd name="connsiteY141" fmla="*/ 454059 h 463397"/>
                            <a:gd name="connsiteX142" fmla="*/ 1510689 w 4077615"/>
                            <a:gd name="connsiteY142" fmla="*/ 251889 h 463397"/>
                            <a:gd name="connsiteX143" fmla="*/ 1510689 w 4077615"/>
                            <a:gd name="connsiteY143" fmla="*/ 454059 h 463397"/>
                            <a:gd name="connsiteX144" fmla="*/ 1222260 w 4077615"/>
                            <a:gd name="connsiteY144" fmla="*/ 331271 h 463397"/>
                            <a:gd name="connsiteX145" fmla="*/ 1225419 w 4077615"/>
                            <a:gd name="connsiteY145" fmla="*/ 379066 h 463397"/>
                            <a:gd name="connsiteX146" fmla="*/ 1240114 w 4077615"/>
                            <a:gd name="connsiteY146" fmla="*/ 388131 h 463397"/>
                            <a:gd name="connsiteX147" fmla="*/ 1255223 w 4077615"/>
                            <a:gd name="connsiteY147" fmla="*/ 377694 h 463397"/>
                            <a:gd name="connsiteX148" fmla="*/ 1258519 w 4077615"/>
                            <a:gd name="connsiteY148" fmla="*/ 327975 h 463397"/>
                            <a:gd name="connsiteX149" fmla="*/ 1258520 w 4077615"/>
                            <a:gd name="connsiteY149" fmla="*/ 123609 h 463397"/>
                            <a:gd name="connsiteX150" fmla="*/ 1255086 w 4077615"/>
                            <a:gd name="connsiteY150" fmla="*/ 83917 h 463397"/>
                            <a:gd name="connsiteX151" fmla="*/ 1240940 w 4077615"/>
                            <a:gd name="connsiteY151" fmla="*/ 75263 h 463397"/>
                            <a:gd name="connsiteX152" fmla="*/ 1227067 w 4077615"/>
                            <a:gd name="connsiteY152" fmla="*/ 82268 h 463397"/>
                            <a:gd name="connsiteX153" fmla="*/ 1222261 w 4077615"/>
                            <a:gd name="connsiteY153" fmla="*/ 123609 h 463397"/>
                            <a:gd name="connsiteX154" fmla="*/ 1106617 w 4077615"/>
                            <a:gd name="connsiteY154" fmla="*/ 269742 h 463397"/>
                            <a:gd name="connsiteX155" fmla="*/ 1106617 w 4077615"/>
                            <a:gd name="connsiteY155" fmla="*/ 193654 h 463397"/>
                            <a:gd name="connsiteX156" fmla="*/ 1109776 w 4077615"/>
                            <a:gd name="connsiteY156" fmla="*/ 98749 h 463397"/>
                            <a:gd name="connsiteX157" fmla="*/ 1129554 w 4077615"/>
                            <a:gd name="connsiteY157" fmla="*/ 47795 h 463397"/>
                            <a:gd name="connsiteX158" fmla="*/ 1174464 w 4077615"/>
                            <a:gd name="connsiteY158" fmla="*/ 12360 h 463397"/>
                            <a:gd name="connsiteX159" fmla="*/ 1240389 w 4077615"/>
                            <a:gd name="connsiteY159" fmla="*/ 0 h 463397"/>
                            <a:gd name="connsiteX160" fmla="*/ 1304530 w 4077615"/>
                            <a:gd name="connsiteY160" fmla="*/ 11674 h 463397"/>
                            <a:gd name="connsiteX161" fmla="*/ 1350264 w 4077615"/>
                            <a:gd name="connsiteY161" fmla="*/ 46697 h 463397"/>
                            <a:gd name="connsiteX162" fmla="*/ 1370867 w 4077615"/>
                            <a:gd name="connsiteY162" fmla="*/ 97514 h 463397"/>
                            <a:gd name="connsiteX163" fmla="*/ 1374163 w 4077615"/>
                            <a:gd name="connsiteY163" fmla="*/ 193654 h 463397"/>
                            <a:gd name="connsiteX164" fmla="*/ 1374163 w 4077615"/>
                            <a:gd name="connsiteY164" fmla="*/ 269742 h 463397"/>
                            <a:gd name="connsiteX165" fmla="*/ 1371004 w 4077615"/>
                            <a:gd name="connsiteY165" fmla="*/ 364646 h 463397"/>
                            <a:gd name="connsiteX166" fmla="*/ 1351226 w 4077615"/>
                            <a:gd name="connsiteY166" fmla="*/ 415600 h 463397"/>
                            <a:gd name="connsiteX167" fmla="*/ 1306314 w 4077615"/>
                            <a:gd name="connsiteY167" fmla="*/ 451035 h 463397"/>
                            <a:gd name="connsiteX168" fmla="*/ 1240389 w 4077615"/>
                            <a:gd name="connsiteY168" fmla="*/ 463396 h 463397"/>
                            <a:gd name="connsiteX169" fmla="*/ 1176250 w 4077615"/>
                            <a:gd name="connsiteY169" fmla="*/ 451721 h 463397"/>
                            <a:gd name="connsiteX170" fmla="*/ 1130514 w 4077615"/>
                            <a:gd name="connsiteY170" fmla="*/ 416700 h 463397"/>
                            <a:gd name="connsiteX171" fmla="*/ 1109913 w 4077615"/>
                            <a:gd name="connsiteY171" fmla="*/ 365881 h 463397"/>
                            <a:gd name="connsiteX172" fmla="*/ 1106617 w 4077615"/>
                            <a:gd name="connsiteY172" fmla="*/ 269742 h 463397"/>
                            <a:gd name="connsiteX173" fmla="*/ 811418 w 4077615"/>
                            <a:gd name="connsiteY173" fmla="*/ 124983 h 463397"/>
                            <a:gd name="connsiteX174" fmla="*/ 824466 w 4077615"/>
                            <a:gd name="connsiteY174" fmla="*/ 50269 h 463397"/>
                            <a:gd name="connsiteX175" fmla="*/ 866631 w 4077615"/>
                            <a:gd name="connsiteY175" fmla="*/ 13324 h 463397"/>
                            <a:gd name="connsiteX176" fmla="*/ 936951 w 4077615"/>
                            <a:gd name="connsiteY176" fmla="*/ 1 h 463397"/>
                            <a:gd name="connsiteX177" fmla="*/ 1013726 w 4077615"/>
                            <a:gd name="connsiteY177" fmla="*/ 14559 h 463397"/>
                            <a:gd name="connsiteX178" fmla="*/ 1055753 w 4077615"/>
                            <a:gd name="connsiteY178" fmla="*/ 51230 h 463397"/>
                            <a:gd name="connsiteX179" fmla="*/ 1066054 w 4077615"/>
                            <a:gd name="connsiteY179" fmla="*/ 126357 h 463397"/>
                            <a:gd name="connsiteX180" fmla="*/ 1066054 w 4077615"/>
                            <a:gd name="connsiteY180" fmla="*/ 143937 h 463397"/>
                            <a:gd name="connsiteX181" fmla="*/ 958650 w 4077615"/>
                            <a:gd name="connsiteY181" fmla="*/ 143937 h 463397"/>
                            <a:gd name="connsiteX182" fmla="*/ 958650 w 4077615"/>
                            <a:gd name="connsiteY182" fmla="*/ 110974 h 463397"/>
                            <a:gd name="connsiteX183" fmla="*/ 954530 w 4077615"/>
                            <a:gd name="connsiteY183" fmla="*/ 81582 h 463397"/>
                            <a:gd name="connsiteX184" fmla="*/ 940796 w 4077615"/>
                            <a:gd name="connsiteY184" fmla="*/ 75264 h 463397"/>
                            <a:gd name="connsiteX185" fmla="*/ 925001 w 4077615"/>
                            <a:gd name="connsiteY185" fmla="*/ 83787 h 463397"/>
                            <a:gd name="connsiteX186" fmla="*/ 919646 w 4077615"/>
                            <a:gd name="connsiteY186" fmla="*/ 109627 h 463397"/>
                            <a:gd name="connsiteX187" fmla="*/ 925667 w 4077615"/>
                            <a:gd name="connsiteY187" fmla="*/ 143159 h 463397"/>
                            <a:gd name="connsiteX188" fmla="*/ 958347 w 4077615"/>
                            <a:gd name="connsiteY188" fmla="*/ 170350 h 463397"/>
                            <a:gd name="connsiteX189" fmla="*/ 1055616 w 4077615"/>
                            <a:gd name="connsiteY189" fmla="*/ 245570 h 463397"/>
                            <a:gd name="connsiteX190" fmla="*/ 1075668 w 4077615"/>
                            <a:gd name="connsiteY190" fmla="*/ 340338 h 463397"/>
                            <a:gd name="connsiteX191" fmla="*/ 1064542 w 4077615"/>
                            <a:gd name="connsiteY191" fmla="*/ 410383 h 463397"/>
                            <a:gd name="connsiteX192" fmla="*/ 1021553 w 4077615"/>
                            <a:gd name="connsiteY192" fmla="*/ 448151 h 463397"/>
                            <a:gd name="connsiteX193" fmla="*/ 947388 w 4077615"/>
                            <a:gd name="connsiteY193" fmla="*/ 463397 h 463397"/>
                            <a:gd name="connsiteX194" fmla="*/ 868141 w 4077615"/>
                            <a:gd name="connsiteY194" fmla="*/ 445818 h 463397"/>
                            <a:gd name="connsiteX195" fmla="*/ 825152 w 4077615"/>
                            <a:gd name="connsiteY195" fmla="*/ 401043 h 463397"/>
                            <a:gd name="connsiteX196" fmla="*/ 814989 w 4077615"/>
                            <a:gd name="connsiteY196" fmla="*/ 323856 h 463397"/>
                            <a:gd name="connsiteX197" fmla="*/ 814989 w 4077615"/>
                            <a:gd name="connsiteY197" fmla="*/ 294739 h 463397"/>
                            <a:gd name="connsiteX198" fmla="*/ 922392 w 4077615"/>
                            <a:gd name="connsiteY198" fmla="*/ 294739 h 463397"/>
                            <a:gd name="connsiteX199" fmla="*/ 922392 w 4077615"/>
                            <a:gd name="connsiteY199" fmla="*/ 348852 h 463397"/>
                            <a:gd name="connsiteX200" fmla="*/ 926924 w 4077615"/>
                            <a:gd name="connsiteY200" fmla="*/ 380991 h 463397"/>
                            <a:gd name="connsiteX201" fmla="*/ 942994 w 4077615"/>
                            <a:gd name="connsiteY201" fmla="*/ 388132 h 463397"/>
                            <a:gd name="connsiteX202" fmla="*/ 960161 w 4077615"/>
                            <a:gd name="connsiteY202" fmla="*/ 379067 h 463397"/>
                            <a:gd name="connsiteX203" fmla="*/ 965793 w 4077615"/>
                            <a:gd name="connsiteY203" fmla="*/ 352148 h 463397"/>
                            <a:gd name="connsiteX204" fmla="*/ 955079 w 4077615"/>
                            <a:gd name="connsiteY204" fmla="*/ 300783 h 463397"/>
                            <a:gd name="connsiteX205" fmla="*/ 900966 w 4077615"/>
                            <a:gd name="connsiteY205" fmla="*/ 260404 h 463397"/>
                            <a:gd name="connsiteX206" fmla="*/ 843831 w 4077615"/>
                            <a:gd name="connsiteY206" fmla="*/ 218925 h 463397"/>
                            <a:gd name="connsiteX207" fmla="*/ 820621 w 4077615"/>
                            <a:gd name="connsiteY207" fmla="*/ 183217 h 463397"/>
                            <a:gd name="connsiteX208" fmla="*/ 811418 w 4077615"/>
                            <a:gd name="connsiteY208" fmla="*/ 124983 h 463397"/>
                            <a:gd name="connsiteX209" fmla="*/ 632590 w 4077615"/>
                            <a:gd name="connsiteY209" fmla="*/ 184316 h 463397"/>
                            <a:gd name="connsiteX210" fmla="*/ 659921 w 4077615"/>
                            <a:gd name="connsiteY210" fmla="*/ 178959 h 463397"/>
                            <a:gd name="connsiteX211" fmla="*/ 667749 w 4077615"/>
                            <a:gd name="connsiteY211" fmla="*/ 144212 h 463397"/>
                            <a:gd name="connsiteX212" fmla="*/ 667749 w 4077615"/>
                            <a:gd name="connsiteY212" fmla="*/ 119765 h 463397"/>
                            <a:gd name="connsiteX213" fmla="*/ 660196 w 4077615"/>
                            <a:gd name="connsiteY213" fmla="*/ 92021 h 463397"/>
                            <a:gd name="connsiteX214" fmla="*/ 632590 w 4077615"/>
                            <a:gd name="connsiteY214" fmla="*/ 85428 h 463397"/>
                            <a:gd name="connsiteX215" fmla="*/ 516946 w 4077615"/>
                            <a:gd name="connsiteY215" fmla="*/ 454059 h 463397"/>
                            <a:gd name="connsiteX216" fmla="*/ 516947 w 4077615"/>
                            <a:gd name="connsiteY216" fmla="*/ 9340 h 463397"/>
                            <a:gd name="connsiteX217" fmla="*/ 598804 w 4077615"/>
                            <a:gd name="connsiteY217" fmla="*/ 9340 h 463397"/>
                            <a:gd name="connsiteX218" fmla="*/ 709640 w 4077615"/>
                            <a:gd name="connsiteY218" fmla="*/ 15658 h 463397"/>
                            <a:gd name="connsiteX219" fmla="*/ 756885 w 4077615"/>
                            <a:gd name="connsiteY219" fmla="*/ 47934 h 463397"/>
                            <a:gd name="connsiteX220" fmla="*/ 775153 w 4077615"/>
                            <a:gd name="connsiteY220" fmla="*/ 130752 h 463397"/>
                            <a:gd name="connsiteX221" fmla="*/ 762242 w 4077615"/>
                            <a:gd name="connsiteY221" fmla="*/ 200523 h 463397"/>
                            <a:gd name="connsiteX222" fmla="*/ 711425 w 4077615"/>
                            <a:gd name="connsiteY222" fmla="*/ 221948 h 463397"/>
                            <a:gd name="connsiteX223" fmla="*/ 757571 w 4077615"/>
                            <a:gd name="connsiteY223" fmla="*/ 244747 h 463397"/>
                            <a:gd name="connsiteX224" fmla="*/ 772268 w 4077615"/>
                            <a:gd name="connsiteY224" fmla="*/ 270980 h 463397"/>
                            <a:gd name="connsiteX225" fmla="*/ 775152 w 4077615"/>
                            <a:gd name="connsiteY225" fmla="*/ 336768 h 463397"/>
                            <a:gd name="connsiteX226" fmla="*/ 775152 w 4077615"/>
                            <a:gd name="connsiteY226" fmla="*/ 454059 h 463397"/>
                            <a:gd name="connsiteX227" fmla="*/ 667749 w 4077615"/>
                            <a:gd name="connsiteY227" fmla="*/ 454059 h 463397"/>
                            <a:gd name="connsiteX228" fmla="*/ 667749 w 4077615"/>
                            <a:gd name="connsiteY228" fmla="*/ 306278 h 463397"/>
                            <a:gd name="connsiteX229" fmla="*/ 662119 w 4077615"/>
                            <a:gd name="connsiteY229" fmla="*/ 262052 h 463397"/>
                            <a:gd name="connsiteX230" fmla="*/ 632590 w 4077615"/>
                            <a:gd name="connsiteY230" fmla="*/ 253538 h 463397"/>
                            <a:gd name="connsiteX231" fmla="*/ 632590 w 4077615"/>
                            <a:gd name="connsiteY231" fmla="*/ 454059 h 463397"/>
                            <a:gd name="connsiteX232" fmla="*/ 288882 w 4077615"/>
                            <a:gd name="connsiteY232" fmla="*/ 454059 h 463397"/>
                            <a:gd name="connsiteX233" fmla="*/ 288882 w 4077615"/>
                            <a:gd name="connsiteY233" fmla="*/ 9340 h 463397"/>
                            <a:gd name="connsiteX234" fmla="*/ 481713 w 4077615"/>
                            <a:gd name="connsiteY234" fmla="*/ 9340 h 463397"/>
                            <a:gd name="connsiteX235" fmla="*/ 481713 w 4077615"/>
                            <a:gd name="connsiteY235" fmla="*/ 98339 h 463397"/>
                            <a:gd name="connsiteX236" fmla="*/ 404526 w 4077615"/>
                            <a:gd name="connsiteY236" fmla="*/ 98339 h 463397"/>
                            <a:gd name="connsiteX237" fmla="*/ 404526 w 4077615"/>
                            <a:gd name="connsiteY237" fmla="*/ 182668 h 463397"/>
                            <a:gd name="connsiteX238" fmla="*/ 476769 w 4077615"/>
                            <a:gd name="connsiteY238" fmla="*/ 182668 h 463397"/>
                            <a:gd name="connsiteX239" fmla="*/ 476768 w 4077615"/>
                            <a:gd name="connsiteY239" fmla="*/ 267272 h 463397"/>
                            <a:gd name="connsiteX240" fmla="*/ 404525 w 4077615"/>
                            <a:gd name="connsiteY240" fmla="*/ 267272 h 463397"/>
                            <a:gd name="connsiteX241" fmla="*/ 404525 w 4077615"/>
                            <a:gd name="connsiteY241" fmla="*/ 365060 h 463397"/>
                            <a:gd name="connsiteX242" fmla="*/ 489403 w 4077615"/>
                            <a:gd name="connsiteY242" fmla="*/ 365060 h 463397"/>
                            <a:gd name="connsiteX243" fmla="*/ 489403 w 4077615"/>
                            <a:gd name="connsiteY243" fmla="*/ 454059 h 463397"/>
                            <a:gd name="connsiteX244" fmla="*/ 115643 w 4077615"/>
                            <a:gd name="connsiteY244" fmla="*/ 198599 h 463397"/>
                            <a:gd name="connsiteX245" fmla="*/ 124158 w 4077615"/>
                            <a:gd name="connsiteY245" fmla="*/ 198873 h 463397"/>
                            <a:gd name="connsiteX246" fmla="*/ 146270 w 4077615"/>
                            <a:gd name="connsiteY246" fmla="*/ 191045 h 463397"/>
                            <a:gd name="connsiteX247" fmla="*/ 152452 w 4077615"/>
                            <a:gd name="connsiteY247" fmla="*/ 158495 h 463397"/>
                            <a:gd name="connsiteX248" fmla="*/ 152452 w 4077615"/>
                            <a:gd name="connsiteY248" fmla="*/ 121961 h 463397"/>
                            <a:gd name="connsiteX249" fmla="*/ 145310 w 4077615"/>
                            <a:gd name="connsiteY249" fmla="*/ 92295 h 463397"/>
                            <a:gd name="connsiteX250" fmla="*/ 115644 w 4077615"/>
                            <a:gd name="connsiteY250" fmla="*/ 85428 h 463397"/>
                            <a:gd name="connsiteX251" fmla="*/ 0 w 4077615"/>
                            <a:gd name="connsiteY251" fmla="*/ 454058 h 463397"/>
                            <a:gd name="connsiteX252" fmla="*/ 0 w 4077615"/>
                            <a:gd name="connsiteY252" fmla="*/ 9339 h 463397"/>
                            <a:gd name="connsiteX253" fmla="*/ 116467 w 4077615"/>
                            <a:gd name="connsiteY253" fmla="*/ 9339 h 463397"/>
                            <a:gd name="connsiteX254" fmla="*/ 189122 w 4077615"/>
                            <a:gd name="connsiteY254" fmla="*/ 16757 h 463397"/>
                            <a:gd name="connsiteX255" fmla="*/ 227303 w 4077615"/>
                            <a:gd name="connsiteY255" fmla="*/ 38182 h 463397"/>
                            <a:gd name="connsiteX256" fmla="*/ 244609 w 4077615"/>
                            <a:gd name="connsiteY256" fmla="*/ 72105 h 463397"/>
                            <a:gd name="connsiteX257" fmla="*/ 249141 w 4077615"/>
                            <a:gd name="connsiteY257" fmla="*/ 133773 h 463397"/>
                            <a:gd name="connsiteX258" fmla="*/ 249141 w 4077615"/>
                            <a:gd name="connsiteY258" fmla="*/ 172503 h 463397"/>
                            <a:gd name="connsiteX259" fmla="*/ 240350 w 4077615"/>
                            <a:gd name="connsiteY259" fmla="*/ 234583 h 463397"/>
                            <a:gd name="connsiteX260" fmla="*/ 208076 w 4077615"/>
                            <a:gd name="connsiteY260" fmla="*/ 264524 h 463397"/>
                            <a:gd name="connsiteX261" fmla="*/ 146682 w 4077615"/>
                            <a:gd name="connsiteY261" fmla="*/ 274962 h 463397"/>
                            <a:gd name="connsiteX262" fmla="*/ 115643 w 4077615"/>
                            <a:gd name="connsiteY262" fmla="*/ 274962 h 463397"/>
                            <a:gd name="connsiteX263" fmla="*/ 115643 w 4077615"/>
                            <a:gd name="connsiteY263" fmla="*/ 454058 h 4633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Lst>
                          <a:rect l="l" t="t" r="r" b="b"/>
                          <a:pathLst>
                            <a:path w="4077615" h="463397">
                              <a:moveTo>
                                <a:pt x="3877094" y="454059"/>
                              </a:moveTo>
                              <a:lnTo>
                                <a:pt x="3877094" y="9340"/>
                              </a:lnTo>
                              <a:lnTo>
                                <a:pt x="4069924" y="9340"/>
                              </a:lnTo>
                              <a:lnTo>
                                <a:pt x="4069924" y="98339"/>
                              </a:lnTo>
                              <a:lnTo>
                                <a:pt x="3992738" y="98339"/>
                              </a:lnTo>
                              <a:lnTo>
                                <a:pt x="3992738" y="182668"/>
                              </a:lnTo>
                              <a:lnTo>
                                <a:pt x="4064981" y="182668"/>
                              </a:lnTo>
                              <a:lnTo>
                                <a:pt x="4064981" y="267272"/>
                              </a:lnTo>
                              <a:lnTo>
                                <a:pt x="3992738" y="267272"/>
                              </a:lnTo>
                              <a:lnTo>
                                <a:pt x="3992738" y="365060"/>
                              </a:lnTo>
                              <a:lnTo>
                                <a:pt x="4077615" y="365060"/>
                              </a:lnTo>
                              <a:lnTo>
                                <a:pt x="4077615" y="454059"/>
                              </a:lnTo>
                              <a:close/>
                              <a:moveTo>
                                <a:pt x="3466578" y="454058"/>
                              </a:moveTo>
                              <a:lnTo>
                                <a:pt x="3466578" y="9339"/>
                              </a:lnTo>
                              <a:lnTo>
                                <a:pt x="3616213" y="9339"/>
                              </a:lnTo>
                              <a:cubicBezTo>
                                <a:pt x="3620651" y="36076"/>
                                <a:pt x="3625227" y="67591"/>
                                <a:pt x="3629939" y="103883"/>
                              </a:cubicBezTo>
                              <a:lnTo>
                                <a:pt x="3646360" y="217003"/>
                              </a:lnTo>
                              <a:lnTo>
                                <a:pt x="3672936" y="9339"/>
                              </a:lnTo>
                              <a:lnTo>
                                <a:pt x="3823396" y="9339"/>
                              </a:lnTo>
                              <a:lnTo>
                                <a:pt x="3823396" y="454058"/>
                              </a:lnTo>
                              <a:lnTo>
                                <a:pt x="3722311" y="454058"/>
                              </a:lnTo>
                              <a:lnTo>
                                <a:pt x="3722174" y="153825"/>
                              </a:lnTo>
                              <a:lnTo>
                                <a:pt x="3681933" y="454058"/>
                              </a:lnTo>
                              <a:lnTo>
                                <a:pt x="3610238" y="454058"/>
                              </a:lnTo>
                              <a:lnTo>
                                <a:pt x="3567801" y="160692"/>
                              </a:lnTo>
                              <a:lnTo>
                                <a:pt x="3567662" y="454058"/>
                              </a:lnTo>
                              <a:close/>
                              <a:moveTo>
                                <a:pt x="3160844" y="272488"/>
                              </a:moveTo>
                              <a:lnTo>
                                <a:pt x="3160844" y="9339"/>
                              </a:lnTo>
                              <a:lnTo>
                                <a:pt x="3276487" y="9339"/>
                              </a:lnTo>
                              <a:lnTo>
                                <a:pt x="3276487" y="342810"/>
                              </a:lnTo>
                              <a:cubicBezTo>
                                <a:pt x="3276487" y="362220"/>
                                <a:pt x="3277540" y="374626"/>
                                <a:pt x="3279646" y="380029"/>
                              </a:cubicBezTo>
                              <a:cubicBezTo>
                                <a:pt x="3281753" y="385431"/>
                                <a:pt x="3286010" y="388132"/>
                                <a:pt x="3292419" y="388132"/>
                              </a:cubicBezTo>
                              <a:cubicBezTo>
                                <a:pt x="3299744" y="388132"/>
                                <a:pt x="3304459" y="385157"/>
                                <a:pt x="3306565" y="379204"/>
                              </a:cubicBezTo>
                              <a:cubicBezTo>
                                <a:pt x="3308672" y="373253"/>
                                <a:pt x="3309724" y="359198"/>
                                <a:pt x="3309724" y="337041"/>
                              </a:cubicBezTo>
                              <a:lnTo>
                                <a:pt x="3309724" y="9339"/>
                              </a:lnTo>
                              <a:lnTo>
                                <a:pt x="3425368" y="9339"/>
                              </a:lnTo>
                              <a:lnTo>
                                <a:pt x="3425368" y="306551"/>
                              </a:lnTo>
                              <a:cubicBezTo>
                                <a:pt x="3425368" y="340244"/>
                                <a:pt x="3424269" y="363914"/>
                                <a:pt x="3422071" y="377557"/>
                              </a:cubicBezTo>
                              <a:cubicBezTo>
                                <a:pt x="3419873" y="391200"/>
                                <a:pt x="3413373" y="405209"/>
                                <a:pt x="3402568" y="419584"/>
                              </a:cubicBezTo>
                              <a:cubicBezTo>
                                <a:pt x="3391765" y="433959"/>
                                <a:pt x="3377526" y="444855"/>
                                <a:pt x="3359854" y="452271"/>
                              </a:cubicBezTo>
                              <a:cubicBezTo>
                                <a:pt x="3342184" y="459689"/>
                                <a:pt x="3321352" y="463397"/>
                                <a:pt x="3297364" y="463397"/>
                              </a:cubicBezTo>
                              <a:cubicBezTo>
                                <a:pt x="3270810" y="463397"/>
                                <a:pt x="3247371" y="459001"/>
                                <a:pt x="3227044" y="450212"/>
                              </a:cubicBezTo>
                              <a:cubicBezTo>
                                <a:pt x="3206716" y="441421"/>
                                <a:pt x="3191518" y="429976"/>
                                <a:pt x="3181446" y="415876"/>
                              </a:cubicBezTo>
                              <a:cubicBezTo>
                                <a:pt x="3171373" y="401775"/>
                                <a:pt x="3165423" y="386896"/>
                                <a:pt x="3163592" y="371239"/>
                              </a:cubicBezTo>
                              <a:cubicBezTo>
                                <a:pt x="3161759" y="355581"/>
                                <a:pt x="3160844" y="322665"/>
                                <a:pt x="3160844" y="272488"/>
                              </a:cubicBezTo>
                              <a:close/>
                              <a:moveTo>
                                <a:pt x="2863997" y="124983"/>
                              </a:moveTo>
                              <a:cubicBezTo>
                                <a:pt x="2863997" y="90922"/>
                                <a:pt x="2868347" y="66017"/>
                                <a:pt x="2877045" y="50269"/>
                              </a:cubicBezTo>
                              <a:cubicBezTo>
                                <a:pt x="2885744" y="34520"/>
                                <a:pt x="2899798" y="22205"/>
                                <a:pt x="2919210" y="13324"/>
                              </a:cubicBezTo>
                              <a:cubicBezTo>
                                <a:pt x="2938620" y="4442"/>
                                <a:pt x="2962061" y="1"/>
                                <a:pt x="2989529" y="1"/>
                              </a:cubicBezTo>
                              <a:cubicBezTo>
                                <a:pt x="3019561" y="1"/>
                                <a:pt x="3045154" y="4854"/>
                                <a:pt x="3066304" y="14559"/>
                              </a:cubicBezTo>
                              <a:cubicBezTo>
                                <a:pt x="3087455" y="24264"/>
                                <a:pt x="3101465" y="36488"/>
                                <a:pt x="3108332" y="51230"/>
                              </a:cubicBezTo>
                              <a:cubicBezTo>
                                <a:pt x="3115199" y="65971"/>
                                <a:pt x="3118633" y="91013"/>
                                <a:pt x="3118633" y="126357"/>
                              </a:cubicBezTo>
                              <a:lnTo>
                                <a:pt x="3118633" y="143937"/>
                              </a:lnTo>
                              <a:lnTo>
                                <a:pt x="3011231" y="143937"/>
                              </a:lnTo>
                              <a:lnTo>
                                <a:pt x="3011231" y="110974"/>
                              </a:lnTo>
                              <a:cubicBezTo>
                                <a:pt x="3011231" y="95591"/>
                                <a:pt x="3009856" y="85795"/>
                                <a:pt x="3007109" y="81582"/>
                              </a:cubicBezTo>
                              <a:cubicBezTo>
                                <a:pt x="3004362" y="77370"/>
                                <a:pt x="2999784" y="75264"/>
                                <a:pt x="2993375" y="75264"/>
                              </a:cubicBezTo>
                              <a:cubicBezTo>
                                <a:pt x="2986417" y="75264"/>
                                <a:pt x="2981151" y="78106"/>
                                <a:pt x="2977580" y="83787"/>
                              </a:cubicBezTo>
                              <a:cubicBezTo>
                                <a:pt x="2974009" y="89468"/>
                                <a:pt x="2972225" y="98081"/>
                                <a:pt x="2972225" y="109627"/>
                              </a:cubicBezTo>
                              <a:cubicBezTo>
                                <a:pt x="2972225" y="124467"/>
                                <a:pt x="2974231" y="135646"/>
                                <a:pt x="2978246" y="143159"/>
                              </a:cubicBezTo>
                              <a:cubicBezTo>
                                <a:pt x="2982080" y="150673"/>
                                <a:pt x="2992973" y="159736"/>
                                <a:pt x="3010926" y="170350"/>
                              </a:cubicBezTo>
                              <a:cubicBezTo>
                                <a:pt x="3062403" y="200902"/>
                                <a:pt x="3094826" y="225976"/>
                                <a:pt x="3108195" y="245570"/>
                              </a:cubicBezTo>
                              <a:cubicBezTo>
                                <a:pt x="3121562" y="265165"/>
                                <a:pt x="3128247" y="296754"/>
                                <a:pt x="3128247" y="340338"/>
                              </a:cubicBezTo>
                              <a:cubicBezTo>
                                <a:pt x="3128247" y="372018"/>
                                <a:pt x="3124539" y="395367"/>
                                <a:pt x="3117121" y="410383"/>
                              </a:cubicBezTo>
                              <a:cubicBezTo>
                                <a:pt x="3109705" y="425399"/>
                                <a:pt x="3095375" y="437988"/>
                                <a:pt x="3074132" y="448151"/>
                              </a:cubicBezTo>
                              <a:cubicBezTo>
                                <a:pt x="3052891" y="458315"/>
                                <a:pt x="3028168" y="463397"/>
                                <a:pt x="2999967" y="463397"/>
                              </a:cubicBezTo>
                              <a:cubicBezTo>
                                <a:pt x="2969019" y="463397"/>
                                <a:pt x="2942604" y="457537"/>
                                <a:pt x="2920720" y="445818"/>
                              </a:cubicBezTo>
                              <a:cubicBezTo>
                                <a:pt x="2898837" y="434096"/>
                                <a:pt x="2884507" y="419173"/>
                                <a:pt x="2877731" y="401043"/>
                              </a:cubicBezTo>
                              <a:cubicBezTo>
                                <a:pt x="2870957" y="382914"/>
                                <a:pt x="2867568" y="357184"/>
                                <a:pt x="2867568" y="323856"/>
                              </a:cubicBezTo>
                              <a:lnTo>
                                <a:pt x="2867568" y="294739"/>
                              </a:lnTo>
                              <a:lnTo>
                                <a:pt x="2974972" y="294739"/>
                              </a:lnTo>
                              <a:lnTo>
                                <a:pt x="2974972" y="348852"/>
                              </a:lnTo>
                              <a:cubicBezTo>
                                <a:pt x="2974972" y="365517"/>
                                <a:pt x="2976482" y="376229"/>
                                <a:pt x="2979503" y="380991"/>
                              </a:cubicBezTo>
                              <a:cubicBezTo>
                                <a:pt x="2982525" y="385752"/>
                                <a:pt x="2987882" y="388132"/>
                                <a:pt x="2995573" y="388132"/>
                              </a:cubicBezTo>
                              <a:cubicBezTo>
                                <a:pt x="3003264" y="388132"/>
                                <a:pt x="3008986" y="385111"/>
                                <a:pt x="3012741" y="379067"/>
                              </a:cubicBezTo>
                              <a:cubicBezTo>
                                <a:pt x="3016495" y="373026"/>
                                <a:pt x="3018372" y="364051"/>
                                <a:pt x="3018372" y="352148"/>
                              </a:cubicBezTo>
                              <a:cubicBezTo>
                                <a:pt x="3018372" y="325962"/>
                                <a:pt x="3014801" y="308840"/>
                                <a:pt x="3007658" y="300783"/>
                              </a:cubicBezTo>
                              <a:cubicBezTo>
                                <a:pt x="3000333" y="292725"/>
                                <a:pt x="2982297" y="279265"/>
                                <a:pt x="2953545" y="260404"/>
                              </a:cubicBezTo>
                              <a:cubicBezTo>
                                <a:pt x="2924795" y="241359"/>
                                <a:pt x="2905750" y="227532"/>
                                <a:pt x="2896410" y="218925"/>
                              </a:cubicBezTo>
                              <a:cubicBezTo>
                                <a:pt x="2887071" y="210318"/>
                                <a:pt x="2879334" y="198417"/>
                                <a:pt x="2873199" y="183217"/>
                              </a:cubicBezTo>
                              <a:cubicBezTo>
                                <a:pt x="2867065" y="168018"/>
                                <a:pt x="2863997" y="148606"/>
                                <a:pt x="2863997" y="124983"/>
                              </a:cubicBezTo>
                              <a:close/>
                              <a:moveTo>
                                <a:pt x="2645547" y="454059"/>
                              </a:moveTo>
                              <a:lnTo>
                                <a:pt x="2645547" y="9340"/>
                              </a:lnTo>
                              <a:lnTo>
                                <a:pt x="2838377" y="9340"/>
                              </a:lnTo>
                              <a:lnTo>
                                <a:pt x="2838377" y="98339"/>
                              </a:lnTo>
                              <a:lnTo>
                                <a:pt x="2761191" y="98339"/>
                              </a:lnTo>
                              <a:lnTo>
                                <a:pt x="2761191" y="182668"/>
                              </a:lnTo>
                              <a:lnTo>
                                <a:pt x="2833434" y="182668"/>
                              </a:lnTo>
                              <a:lnTo>
                                <a:pt x="2833434" y="267272"/>
                              </a:lnTo>
                              <a:lnTo>
                                <a:pt x="2761191" y="267272"/>
                              </a:lnTo>
                              <a:lnTo>
                                <a:pt x="2761191" y="365060"/>
                              </a:lnTo>
                              <a:lnTo>
                                <a:pt x="2846068" y="365060"/>
                              </a:lnTo>
                              <a:lnTo>
                                <a:pt x="2846068" y="454059"/>
                              </a:lnTo>
                              <a:close/>
                              <a:moveTo>
                                <a:pt x="2457105" y="184316"/>
                              </a:moveTo>
                              <a:cubicBezTo>
                                <a:pt x="2470106" y="184316"/>
                                <a:pt x="2479218" y="182530"/>
                                <a:pt x="2484436" y="178959"/>
                              </a:cubicBezTo>
                              <a:cubicBezTo>
                                <a:pt x="2489656" y="175388"/>
                                <a:pt x="2492264" y="163806"/>
                                <a:pt x="2492264" y="144212"/>
                              </a:cubicBezTo>
                              <a:lnTo>
                                <a:pt x="2492264" y="119765"/>
                              </a:lnTo>
                              <a:cubicBezTo>
                                <a:pt x="2492264" y="105664"/>
                                <a:pt x="2489747" y="96417"/>
                                <a:pt x="2484710" y="92021"/>
                              </a:cubicBezTo>
                              <a:cubicBezTo>
                                <a:pt x="2479674" y="87626"/>
                                <a:pt x="2470474" y="85428"/>
                                <a:pt x="2457105" y="85428"/>
                              </a:cubicBezTo>
                              <a:close/>
                              <a:moveTo>
                                <a:pt x="2341461" y="454059"/>
                              </a:moveTo>
                              <a:lnTo>
                                <a:pt x="2341462" y="9340"/>
                              </a:lnTo>
                              <a:lnTo>
                                <a:pt x="2423319" y="9340"/>
                              </a:lnTo>
                              <a:cubicBezTo>
                                <a:pt x="2477890" y="9340"/>
                                <a:pt x="2514835" y="11447"/>
                                <a:pt x="2534154" y="15658"/>
                              </a:cubicBezTo>
                              <a:cubicBezTo>
                                <a:pt x="2553474" y="19870"/>
                                <a:pt x="2569222" y="30629"/>
                                <a:pt x="2581400" y="47934"/>
                              </a:cubicBezTo>
                              <a:cubicBezTo>
                                <a:pt x="2593578" y="65239"/>
                                <a:pt x="2599668" y="92844"/>
                                <a:pt x="2599668" y="130752"/>
                              </a:cubicBezTo>
                              <a:cubicBezTo>
                                <a:pt x="2599668" y="165362"/>
                                <a:pt x="2595364" y="188620"/>
                                <a:pt x="2586757" y="200523"/>
                              </a:cubicBezTo>
                              <a:cubicBezTo>
                                <a:pt x="2578150" y="212426"/>
                                <a:pt x="2561211" y="219568"/>
                                <a:pt x="2535940" y="221948"/>
                              </a:cubicBezTo>
                              <a:cubicBezTo>
                                <a:pt x="2558831" y="227626"/>
                                <a:pt x="2574212" y="235225"/>
                                <a:pt x="2582086" y="244747"/>
                              </a:cubicBezTo>
                              <a:cubicBezTo>
                                <a:pt x="2589961" y="254270"/>
                                <a:pt x="2594860" y="263015"/>
                                <a:pt x="2596783" y="270980"/>
                              </a:cubicBezTo>
                              <a:cubicBezTo>
                                <a:pt x="2598705" y="278945"/>
                                <a:pt x="2599668" y="300874"/>
                                <a:pt x="2599668" y="336768"/>
                              </a:cubicBezTo>
                              <a:lnTo>
                                <a:pt x="2599668" y="454059"/>
                              </a:lnTo>
                              <a:lnTo>
                                <a:pt x="2492264" y="454059"/>
                              </a:lnTo>
                              <a:lnTo>
                                <a:pt x="2492264" y="306278"/>
                              </a:lnTo>
                              <a:cubicBezTo>
                                <a:pt x="2492264" y="282471"/>
                                <a:pt x="2490388" y="267730"/>
                                <a:pt x="2486634" y="262052"/>
                              </a:cubicBezTo>
                              <a:cubicBezTo>
                                <a:pt x="2482880" y="256376"/>
                                <a:pt x="2473037" y="253538"/>
                                <a:pt x="2457105" y="253538"/>
                              </a:cubicBezTo>
                              <a:lnTo>
                                <a:pt x="2457105" y="454059"/>
                              </a:lnTo>
                              <a:close/>
                              <a:moveTo>
                                <a:pt x="2006967" y="454059"/>
                              </a:moveTo>
                              <a:lnTo>
                                <a:pt x="2006967" y="9340"/>
                              </a:lnTo>
                              <a:lnTo>
                                <a:pt x="2122611" y="9340"/>
                              </a:lnTo>
                              <a:lnTo>
                                <a:pt x="2122610" y="365060"/>
                              </a:lnTo>
                              <a:lnTo>
                                <a:pt x="2192930" y="365060"/>
                              </a:lnTo>
                              <a:lnTo>
                                <a:pt x="2192930" y="454059"/>
                              </a:lnTo>
                              <a:close/>
                              <a:moveTo>
                                <a:pt x="1816892" y="295290"/>
                              </a:moveTo>
                              <a:lnTo>
                                <a:pt x="1856699" y="295290"/>
                              </a:lnTo>
                              <a:cubicBezTo>
                                <a:pt x="1850849" y="244920"/>
                                <a:pt x="1844977" y="182656"/>
                                <a:pt x="1839087" y="108503"/>
                              </a:cubicBezTo>
                              <a:cubicBezTo>
                                <a:pt x="1827306" y="193659"/>
                                <a:pt x="1819907" y="255921"/>
                                <a:pt x="1816892" y="295290"/>
                              </a:cubicBezTo>
                              <a:close/>
                              <a:moveTo>
                                <a:pt x="1691853" y="454059"/>
                              </a:moveTo>
                              <a:lnTo>
                                <a:pt x="1750843" y="9340"/>
                              </a:lnTo>
                              <a:lnTo>
                                <a:pt x="1917989" y="9340"/>
                              </a:lnTo>
                              <a:lnTo>
                                <a:pt x="1984120" y="454059"/>
                              </a:lnTo>
                              <a:lnTo>
                                <a:pt x="1865937" y="454059"/>
                              </a:lnTo>
                              <a:lnTo>
                                <a:pt x="1859730" y="374125"/>
                              </a:lnTo>
                              <a:lnTo>
                                <a:pt x="1818364" y="374125"/>
                              </a:lnTo>
                              <a:lnTo>
                                <a:pt x="1811410" y="454059"/>
                              </a:lnTo>
                              <a:close/>
                              <a:moveTo>
                                <a:pt x="1413999" y="454059"/>
                              </a:moveTo>
                              <a:lnTo>
                                <a:pt x="1414000" y="9340"/>
                              </a:lnTo>
                              <a:lnTo>
                                <a:pt x="1510689" y="9340"/>
                              </a:lnTo>
                              <a:lnTo>
                                <a:pt x="1575516" y="209588"/>
                              </a:lnTo>
                              <a:lnTo>
                                <a:pt x="1575516" y="9340"/>
                              </a:lnTo>
                              <a:lnTo>
                                <a:pt x="1672206" y="9340"/>
                              </a:lnTo>
                              <a:lnTo>
                                <a:pt x="1672205" y="454059"/>
                              </a:lnTo>
                              <a:lnTo>
                                <a:pt x="1570845" y="454059"/>
                              </a:lnTo>
                              <a:lnTo>
                                <a:pt x="1510689" y="251889"/>
                              </a:lnTo>
                              <a:lnTo>
                                <a:pt x="1510689" y="454059"/>
                              </a:lnTo>
                              <a:close/>
                              <a:moveTo>
                                <a:pt x="1222260" y="331271"/>
                              </a:moveTo>
                              <a:cubicBezTo>
                                <a:pt x="1222260" y="357092"/>
                                <a:pt x="1223314" y="373025"/>
                                <a:pt x="1225419" y="379066"/>
                              </a:cubicBezTo>
                              <a:cubicBezTo>
                                <a:pt x="1227525" y="385110"/>
                                <a:pt x="1232424" y="388131"/>
                                <a:pt x="1240114" y="388131"/>
                              </a:cubicBezTo>
                              <a:cubicBezTo>
                                <a:pt x="1247989" y="388131"/>
                                <a:pt x="1253025" y="384652"/>
                                <a:pt x="1255223" y="377694"/>
                              </a:cubicBezTo>
                              <a:cubicBezTo>
                                <a:pt x="1257419" y="370736"/>
                                <a:pt x="1258519" y="354162"/>
                                <a:pt x="1258519" y="327975"/>
                              </a:cubicBezTo>
                              <a:lnTo>
                                <a:pt x="1258520" y="123609"/>
                              </a:lnTo>
                              <a:cubicBezTo>
                                <a:pt x="1258520" y="102915"/>
                                <a:pt x="1257375" y="89686"/>
                                <a:pt x="1255086" y="83917"/>
                              </a:cubicBezTo>
                              <a:cubicBezTo>
                                <a:pt x="1252797" y="78148"/>
                                <a:pt x="1248082" y="75263"/>
                                <a:pt x="1240940" y="75263"/>
                              </a:cubicBezTo>
                              <a:cubicBezTo>
                                <a:pt x="1234897" y="75263"/>
                                <a:pt x="1230272" y="77599"/>
                                <a:pt x="1227067" y="82268"/>
                              </a:cubicBezTo>
                              <a:cubicBezTo>
                                <a:pt x="1223863" y="86938"/>
                                <a:pt x="1222261" y="100719"/>
                                <a:pt x="1222261" y="123609"/>
                              </a:cubicBezTo>
                              <a:close/>
                              <a:moveTo>
                                <a:pt x="1106617" y="269742"/>
                              </a:moveTo>
                              <a:lnTo>
                                <a:pt x="1106617" y="193654"/>
                              </a:lnTo>
                              <a:cubicBezTo>
                                <a:pt x="1106617" y="148972"/>
                                <a:pt x="1107671" y="117336"/>
                                <a:pt x="1109776" y="98749"/>
                              </a:cubicBezTo>
                              <a:cubicBezTo>
                                <a:pt x="1111882" y="80162"/>
                                <a:pt x="1118474" y="63178"/>
                                <a:pt x="1129554" y="47795"/>
                              </a:cubicBezTo>
                              <a:cubicBezTo>
                                <a:pt x="1140633" y="32412"/>
                                <a:pt x="1155603" y="20601"/>
                                <a:pt x="1174464" y="12360"/>
                              </a:cubicBezTo>
                              <a:cubicBezTo>
                                <a:pt x="1193327" y="4120"/>
                                <a:pt x="1215301" y="0"/>
                                <a:pt x="1240389" y="0"/>
                              </a:cubicBezTo>
                              <a:cubicBezTo>
                                <a:pt x="1264196" y="0"/>
                                <a:pt x="1285576" y="3890"/>
                                <a:pt x="1304530" y="11674"/>
                              </a:cubicBezTo>
                              <a:cubicBezTo>
                                <a:pt x="1323482" y="19457"/>
                                <a:pt x="1338728" y="31130"/>
                                <a:pt x="1350264" y="46697"/>
                              </a:cubicBezTo>
                              <a:cubicBezTo>
                                <a:pt x="1361802" y="62262"/>
                                <a:pt x="1368669" y="79201"/>
                                <a:pt x="1370867" y="97514"/>
                              </a:cubicBezTo>
                              <a:cubicBezTo>
                                <a:pt x="1373063" y="115826"/>
                                <a:pt x="1374163" y="147872"/>
                                <a:pt x="1374163" y="193654"/>
                              </a:cubicBezTo>
                              <a:lnTo>
                                <a:pt x="1374163" y="269742"/>
                              </a:lnTo>
                              <a:cubicBezTo>
                                <a:pt x="1374163" y="314425"/>
                                <a:pt x="1373109" y="346059"/>
                                <a:pt x="1371004" y="364646"/>
                              </a:cubicBezTo>
                              <a:cubicBezTo>
                                <a:pt x="1368897" y="383233"/>
                                <a:pt x="1362304" y="400218"/>
                                <a:pt x="1351226" y="415600"/>
                              </a:cubicBezTo>
                              <a:cubicBezTo>
                                <a:pt x="1340147" y="430983"/>
                                <a:pt x="1325177" y="442795"/>
                                <a:pt x="1306314" y="451035"/>
                              </a:cubicBezTo>
                              <a:cubicBezTo>
                                <a:pt x="1287453" y="459276"/>
                                <a:pt x="1265477" y="463396"/>
                                <a:pt x="1240389" y="463396"/>
                              </a:cubicBezTo>
                              <a:cubicBezTo>
                                <a:pt x="1216582" y="463396"/>
                                <a:pt x="1195204" y="459505"/>
                                <a:pt x="1176250" y="451721"/>
                              </a:cubicBezTo>
                              <a:cubicBezTo>
                                <a:pt x="1157296" y="443940"/>
                                <a:pt x="1142052" y="432265"/>
                                <a:pt x="1130514" y="416700"/>
                              </a:cubicBezTo>
                              <a:cubicBezTo>
                                <a:pt x="1118978" y="401133"/>
                                <a:pt x="1112111" y="384195"/>
                                <a:pt x="1109913" y="365881"/>
                              </a:cubicBezTo>
                              <a:cubicBezTo>
                                <a:pt x="1107715" y="347569"/>
                                <a:pt x="1106617" y="315523"/>
                                <a:pt x="1106617" y="269742"/>
                              </a:cubicBezTo>
                              <a:close/>
                              <a:moveTo>
                                <a:pt x="811418" y="124983"/>
                              </a:moveTo>
                              <a:cubicBezTo>
                                <a:pt x="811418" y="90922"/>
                                <a:pt x="815768" y="66017"/>
                                <a:pt x="824466" y="50269"/>
                              </a:cubicBezTo>
                              <a:cubicBezTo>
                                <a:pt x="833164" y="34520"/>
                                <a:pt x="847219" y="22205"/>
                                <a:pt x="866631" y="13324"/>
                              </a:cubicBezTo>
                              <a:cubicBezTo>
                                <a:pt x="886041" y="4442"/>
                                <a:pt x="909482" y="1"/>
                                <a:pt x="936951" y="1"/>
                              </a:cubicBezTo>
                              <a:cubicBezTo>
                                <a:pt x="966983" y="1"/>
                                <a:pt x="992575" y="4853"/>
                                <a:pt x="1013726" y="14559"/>
                              </a:cubicBezTo>
                              <a:cubicBezTo>
                                <a:pt x="1034876" y="24264"/>
                                <a:pt x="1048886" y="36488"/>
                                <a:pt x="1055753" y="51230"/>
                              </a:cubicBezTo>
                              <a:cubicBezTo>
                                <a:pt x="1062620" y="65971"/>
                                <a:pt x="1066054" y="91013"/>
                                <a:pt x="1066054" y="126357"/>
                              </a:cubicBezTo>
                              <a:lnTo>
                                <a:pt x="1066054" y="143937"/>
                              </a:lnTo>
                              <a:lnTo>
                                <a:pt x="958650" y="143937"/>
                              </a:lnTo>
                              <a:lnTo>
                                <a:pt x="958650" y="110974"/>
                              </a:lnTo>
                              <a:cubicBezTo>
                                <a:pt x="958650" y="95591"/>
                                <a:pt x="957277" y="85795"/>
                                <a:pt x="954530" y="81582"/>
                              </a:cubicBezTo>
                              <a:cubicBezTo>
                                <a:pt x="951783" y="77370"/>
                                <a:pt x="947205" y="75264"/>
                                <a:pt x="940796" y="75264"/>
                              </a:cubicBezTo>
                              <a:cubicBezTo>
                                <a:pt x="933838" y="75264"/>
                                <a:pt x="928572" y="78106"/>
                                <a:pt x="925001" y="83787"/>
                              </a:cubicBezTo>
                              <a:cubicBezTo>
                                <a:pt x="921430" y="89468"/>
                                <a:pt x="919646" y="98081"/>
                                <a:pt x="919646" y="109627"/>
                              </a:cubicBezTo>
                              <a:cubicBezTo>
                                <a:pt x="919646" y="124467"/>
                                <a:pt x="921652" y="135646"/>
                                <a:pt x="925667" y="143159"/>
                              </a:cubicBezTo>
                              <a:cubicBezTo>
                                <a:pt x="929501" y="150673"/>
                                <a:pt x="940394" y="159736"/>
                                <a:pt x="958347" y="170350"/>
                              </a:cubicBezTo>
                              <a:cubicBezTo>
                                <a:pt x="1009824" y="200902"/>
                                <a:pt x="1042247" y="225976"/>
                                <a:pt x="1055616" y="245570"/>
                              </a:cubicBezTo>
                              <a:cubicBezTo>
                                <a:pt x="1068983" y="265165"/>
                                <a:pt x="1075668" y="296754"/>
                                <a:pt x="1075668" y="340338"/>
                              </a:cubicBezTo>
                              <a:cubicBezTo>
                                <a:pt x="1075668" y="372018"/>
                                <a:pt x="1071958" y="395367"/>
                                <a:pt x="1064542" y="410383"/>
                              </a:cubicBezTo>
                              <a:cubicBezTo>
                                <a:pt x="1057126" y="425399"/>
                                <a:pt x="1042796" y="437988"/>
                                <a:pt x="1021553" y="448151"/>
                              </a:cubicBezTo>
                              <a:cubicBezTo>
                                <a:pt x="1000312" y="458315"/>
                                <a:pt x="975589" y="463397"/>
                                <a:pt x="947388" y="463397"/>
                              </a:cubicBezTo>
                              <a:cubicBezTo>
                                <a:pt x="916440" y="463397"/>
                                <a:pt x="890024" y="457537"/>
                                <a:pt x="868141" y="445818"/>
                              </a:cubicBezTo>
                              <a:cubicBezTo>
                                <a:pt x="846258" y="434096"/>
                                <a:pt x="831928" y="419173"/>
                                <a:pt x="825152" y="401043"/>
                              </a:cubicBezTo>
                              <a:cubicBezTo>
                                <a:pt x="818377" y="382914"/>
                                <a:pt x="814989" y="357184"/>
                                <a:pt x="814989" y="323856"/>
                              </a:cubicBezTo>
                              <a:lnTo>
                                <a:pt x="814989" y="294739"/>
                              </a:lnTo>
                              <a:lnTo>
                                <a:pt x="922392" y="294739"/>
                              </a:lnTo>
                              <a:lnTo>
                                <a:pt x="922392" y="348852"/>
                              </a:lnTo>
                              <a:cubicBezTo>
                                <a:pt x="922392" y="365517"/>
                                <a:pt x="923902" y="376229"/>
                                <a:pt x="926924" y="380991"/>
                              </a:cubicBezTo>
                              <a:cubicBezTo>
                                <a:pt x="929946" y="385752"/>
                                <a:pt x="935301" y="388132"/>
                                <a:pt x="942994" y="388132"/>
                              </a:cubicBezTo>
                              <a:cubicBezTo>
                                <a:pt x="950684" y="388132"/>
                                <a:pt x="956407" y="385111"/>
                                <a:pt x="960161" y="379067"/>
                              </a:cubicBezTo>
                              <a:cubicBezTo>
                                <a:pt x="963916" y="373026"/>
                                <a:pt x="965793" y="364051"/>
                                <a:pt x="965793" y="352148"/>
                              </a:cubicBezTo>
                              <a:cubicBezTo>
                                <a:pt x="965793" y="325962"/>
                                <a:pt x="962221" y="308840"/>
                                <a:pt x="955079" y="300783"/>
                              </a:cubicBezTo>
                              <a:cubicBezTo>
                                <a:pt x="947755" y="292725"/>
                                <a:pt x="929716" y="279265"/>
                                <a:pt x="900966" y="260404"/>
                              </a:cubicBezTo>
                              <a:cubicBezTo>
                                <a:pt x="872216" y="241359"/>
                                <a:pt x="853171" y="227532"/>
                                <a:pt x="843831" y="218925"/>
                              </a:cubicBezTo>
                              <a:cubicBezTo>
                                <a:pt x="834492" y="210318"/>
                                <a:pt x="826755" y="198417"/>
                                <a:pt x="820621" y="183217"/>
                              </a:cubicBezTo>
                              <a:cubicBezTo>
                                <a:pt x="814486" y="168018"/>
                                <a:pt x="811418" y="148606"/>
                                <a:pt x="811418" y="124983"/>
                              </a:cubicBezTo>
                              <a:close/>
                              <a:moveTo>
                                <a:pt x="632590" y="184316"/>
                              </a:moveTo>
                              <a:cubicBezTo>
                                <a:pt x="645592" y="184316"/>
                                <a:pt x="654701" y="182530"/>
                                <a:pt x="659921" y="178959"/>
                              </a:cubicBezTo>
                              <a:cubicBezTo>
                                <a:pt x="665141" y="175388"/>
                                <a:pt x="667749" y="163806"/>
                                <a:pt x="667749" y="144212"/>
                              </a:cubicBezTo>
                              <a:lnTo>
                                <a:pt x="667749" y="119765"/>
                              </a:lnTo>
                              <a:cubicBezTo>
                                <a:pt x="667749" y="105664"/>
                                <a:pt x="665232" y="96417"/>
                                <a:pt x="660196" y="92021"/>
                              </a:cubicBezTo>
                              <a:cubicBezTo>
                                <a:pt x="655160" y="87626"/>
                                <a:pt x="645959" y="85428"/>
                                <a:pt x="632590" y="85428"/>
                              </a:cubicBezTo>
                              <a:close/>
                              <a:moveTo>
                                <a:pt x="516946" y="454059"/>
                              </a:moveTo>
                              <a:lnTo>
                                <a:pt x="516947" y="9340"/>
                              </a:lnTo>
                              <a:lnTo>
                                <a:pt x="598804" y="9340"/>
                              </a:lnTo>
                              <a:cubicBezTo>
                                <a:pt x="653375" y="9340"/>
                                <a:pt x="690320" y="11447"/>
                                <a:pt x="709640" y="15658"/>
                              </a:cubicBezTo>
                              <a:cubicBezTo>
                                <a:pt x="728959" y="19870"/>
                                <a:pt x="744707" y="30629"/>
                                <a:pt x="756885" y="47934"/>
                              </a:cubicBezTo>
                              <a:cubicBezTo>
                                <a:pt x="769063" y="65239"/>
                                <a:pt x="775153" y="92844"/>
                                <a:pt x="775153" y="130752"/>
                              </a:cubicBezTo>
                              <a:cubicBezTo>
                                <a:pt x="775153" y="165362"/>
                                <a:pt x="770849" y="188620"/>
                                <a:pt x="762242" y="200523"/>
                              </a:cubicBezTo>
                              <a:cubicBezTo>
                                <a:pt x="753635" y="212426"/>
                                <a:pt x="736695" y="219568"/>
                                <a:pt x="711425" y="221948"/>
                              </a:cubicBezTo>
                              <a:cubicBezTo>
                                <a:pt x="734315" y="227626"/>
                                <a:pt x="749697" y="235225"/>
                                <a:pt x="757571" y="244747"/>
                              </a:cubicBezTo>
                              <a:cubicBezTo>
                                <a:pt x="765445" y="254270"/>
                                <a:pt x="770344" y="263015"/>
                                <a:pt x="772268" y="270980"/>
                              </a:cubicBezTo>
                              <a:cubicBezTo>
                                <a:pt x="774190" y="278945"/>
                                <a:pt x="775152" y="300874"/>
                                <a:pt x="775152" y="336768"/>
                              </a:cubicBezTo>
                              <a:lnTo>
                                <a:pt x="775152" y="454059"/>
                              </a:lnTo>
                              <a:lnTo>
                                <a:pt x="667749" y="454059"/>
                              </a:lnTo>
                              <a:lnTo>
                                <a:pt x="667749" y="306278"/>
                              </a:lnTo>
                              <a:cubicBezTo>
                                <a:pt x="667749" y="282471"/>
                                <a:pt x="665871" y="267730"/>
                                <a:pt x="662119" y="262052"/>
                              </a:cubicBezTo>
                              <a:cubicBezTo>
                                <a:pt x="658364" y="256376"/>
                                <a:pt x="648522" y="253538"/>
                                <a:pt x="632590" y="253538"/>
                              </a:cubicBezTo>
                              <a:lnTo>
                                <a:pt x="632590" y="454059"/>
                              </a:lnTo>
                              <a:close/>
                              <a:moveTo>
                                <a:pt x="288882" y="454059"/>
                              </a:moveTo>
                              <a:lnTo>
                                <a:pt x="288882" y="9340"/>
                              </a:lnTo>
                              <a:lnTo>
                                <a:pt x="481713" y="9340"/>
                              </a:lnTo>
                              <a:lnTo>
                                <a:pt x="481713" y="98339"/>
                              </a:lnTo>
                              <a:lnTo>
                                <a:pt x="404526" y="98339"/>
                              </a:lnTo>
                              <a:lnTo>
                                <a:pt x="404526" y="182668"/>
                              </a:lnTo>
                              <a:lnTo>
                                <a:pt x="476769" y="182668"/>
                              </a:lnTo>
                              <a:lnTo>
                                <a:pt x="476768" y="267272"/>
                              </a:lnTo>
                              <a:lnTo>
                                <a:pt x="404525" y="267272"/>
                              </a:lnTo>
                              <a:lnTo>
                                <a:pt x="404525" y="365060"/>
                              </a:lnTo>
                              <a:lnTo>
                                <a:pt x="489403" y="365060"/>
                              </a:lnTo>
                              <a:lnTo>
                                <a:pt x="489403" y="454059"/>
                              </a:lnTo>
                              <a:close/>
                              <a:moveTo>
                                <a:pt x="115643" y="198599"/>
                              </a:moveTo>
                              <a:cubicBezTo>
                                <a:pt x="118939" y="198782"/>
                                <a:pt x="121778" y="198873"/>
                                <a:pt x="124158" y="198873"/>
                              </a:cubicBezTo>
                              <a:cubicBezTo>
                                <a:pt x="134779" y="198873"/>
                                <a:pt x="142151" y="196265"/>
                                <a:pt x="146270" y="191045"/>
                              </a:cubicBezTo>
                              <a:cubicBezTo>
                                <a:pt x="150391" y="185826"/>
                                <a:pt x="152452" y="174976"/>
                                <a:pt x="152452" y="158495"/>
                              </a:cubicBezTo>
                              <a:lnTo>
                                <a:pt x="152452" y="121961"/>
                              </a:lnTo>
                              <a:cubicBezTo>
                                <a:pt x="152452" y="106762"/>
                                <a:pt x="150070" y="96873"/>
                                <a:pt x="145310" y="92295"/>
                              </a:cubicBezTo>
                              <a:cubicBezTo>
                                <a:pt x="140548" y="87717"/>
                                <a:pt x="130660" y="85428"/>
                                <a:pt x="115644" y="85428"/>
                              </a:cubicBezTo>
                              <a:close/>
                              <a:moveTo>
                                <a:pt x="0" y="454058"/>
                              </a:moveTo>
                              <a:lnTo>
                                <a:pt x="0" y="9339"/>
                              </a:lnTo>
                              <a:lnTo>
                                <a:pt x="116467" y="9339"/>
                              </a:lnTo>
                              <a:cubicBezTo>
                                <a:pt x="147965" y="9339"/>
                                <a:pt x="172183" y="11812"/>
                                <a:pt x="189122" y="16757"/>
                              </a:cubicBezTo>
                              <a:cubicBezTo>
                                <a:pt x="206062" y="21701"/>
                                <a:pt x="218789" y="28842"/>
                                <a:pt x="227303" y="38182"/>
                              </a:cubicBezTo>
                              <a:cubicBezTo>
                                <a:pt x="235819" y="47522"/>
                                <a:pt x="241588" y="58829"/>
                                <a:pt x="244609" y="72105"/>
                              </a:cubicBezTo>
                              <a:cubicBezTo>
                                <a:pt x="247630" y="85383"/>
                                <a:pt x="249141" y="105938"/>
                                <a:pt x="249141" y="133773"/>
                              </a:cubicBezTo>
                              <a:lnTo>
                                <a:pt x="249141" y="172503"/>
                              </a:lnTo>
                              <a:cubicBezTo>
                                <a:pt x="249141" y="200888"/>
                                <a:pt x="246210" y="221582"/>
                                <a:pt x="240350" y="234583"/>
                              </a:cubicBezTo>
                              <a:cubicBezTo>
                                <a:pt x="234490" y="247585"/>
                                <a:pt x="223732" y="257566"/>
                                <a:pt x="208076" y="264524"/>
                              </a:cubicBezTo>
                              <a:cubicBezTo>
                                <a:pt x="192418" y="271482"/>
                                <a:pt x="171954" y="274962"/>
                                <a:pt x="146682" y="274962"/>
                              </a:cubicBezTo>
                              <a:lnTo>
                                <a:pt x="115643" y="274962"/>
                              </a:lnTo>
                              <a:lnTo>
                                <a:pt x="115643" y="454058"/>
                              </a:lnTo>
                              <a:close/>
                            </a:path>
                          </a:pathLst>
                        </a:custGeom>
                        <a:solidFill>
                          <a:sysClr val="window" lastClr="FFFFFF"/>
                        </a:solidFill>
                        <a:ln>
                          <a:noFill/>
                        </a:ln>
                        <a:effectLst/>
                      </wps:spPr>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26" o:spid="_x0000_s1026" o:spt="100" style="position:absolute;left:0pt;margin-left:-41.85pt;margin-top:90pt;height:9.9pt;width:106.05pt;rotation:5898240f;z-index:251617280;mso-width-relative:page;mso-height-relative:page;" fillcolor="#FFFFFF" filled="t" stroked="f" coordsize="4077615,463397" o:gfxdata="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" path="m3877094,454059l3877094,9340,4069924,9340,4069924,98339,3992738,98339,3992738,182668,4064981,182668,4064981,267272,3992738,267272,3992738,365060,4077615,365060,4077615,454059xm3466578,454058l3466578,9339,3616213,9339c3620651,36076,3625227,67591,3629939,103883l3646360,217003,3672936,9339,3823396,9339,3823396,454058,3722311,454058,3722174,153825,3681933,454058,3610238,454058,3567801,160692,3567662,454058xm3160844,272488l3160844,9339,3276487,9339,3276487,342810c3276487,362220,3277540,374626,3279646,380029c3281753,385431,3286010,388132,3292419,388132c3299744,388132,3304459,385157,3306565,379204c3308672,373253,3309724,359198,3309724,337041l3309724,9339,3425368,9339,3425368,306551c3425368,340244,3424269,363914,3422071,377557c3419873,391200,3413373,405209,3402568,419584c3391765,433959,3377526,444855,3359854,452271c3342184,459689,3321352,463397,3297364,463397c3270810,463397,3247371,459001,3227044,450212c3206716,441421,3191518,429976,3181446,415876c3171373,401775,3165423,386896,3163592,371239c3161759,355581,3160844,322665,3160844,272488xm2863997,124983c2863997,90922,2868347,66017,2877045,50269c2885744,34520,2899798,22205,2919210,13324c2938620,4442,2962061,1,2989529,1c3019561,1,3045154,4854,3066304,14559c3087455,24264,3101465,36488,3108332,51230c3115199,65971,3118633,91013,3118633,126357l3118633,143937,3011231,143937,3011231,110974c3011231,95591,3009856,85795,3007109,81582c3004362,77370,2999784,75264,2993375,75264c2986417,75264,2981151,78106,2977580,83787c2974009,89468,2972225,98081,2972225,109627c2972225,124467,2974231,135646,2978246,143159c2982080,150673,2992973,159736,3010926,170350c3062403,200902,3094826,225976,3108195,245570c3121562,265165,3128247,296754,3128247,340338c3128247,372018,3124539,395367,3117121,410383c3109705,425399,3095375,437988,3074132,448151c3052891,458315,3028168,463397,2999967,463397c2969019,463397,2942604,457537,2920720,445818c2898837,434096,2884507,419173,2877731,401043c2870957,382914,2867568,357184,2867568,323856l2867568,294739,2974972,294739,2974972,348852c2974972,365517,2976482,376229,2979503,380991c2982525,385752,2987882,388132,2995573,388132c3003264,388132,3008986,385111,3012741,379067c3016495,373026,3018372,364051,3018372,352148c3018372,325962,3014801,308840,3007658,300783c3000333,292725,2982297,279265,2953545,260404c2924795,241359,2905750,227532,2896410,218925c2887071,210318,2879334,198417,2873199,183217c2867065,168018,2863997,148606,2863997,124983xm2645547,454059l2645547,9340,2838377,9340,2838377,98339,2761191,98339,2761191,182668,2833434,182668,2833434,267272,2761191,267272,2761191,365060,2846068,365060,2846068,454059xm2457105,184316c2470106,184316,2479218,182530,2484436,178959c2489656,175388,2492264,163806,2492264,144212l2492264,119765c2492264,105664,2489747,96417,2484710,92021c2479674,87626,2470474,85428,2457105,85428xm2341461,454059l2341462,9340,2423319,9340c2477890,9340,2514835,11447,2534154,15658c2553474,19870,2569222,30629,2581400,47934c2593578,65239,2599668,92844,2599668,130752c2599668,165362,2595364,188620,2586757,200523c2578150,212426,2561211,219568,2535940,221948c2558831,227626,2574212,235225,2582086,244747c2589961,254270,2594860,263015,2596783,270980c2598705,278945,2599668,300874,2599668,336768l2599668,454059,2492264,454059,2492264,306278c2492264,282471,2490388,267730,2486634,262052c2482880,256376,2473037,253538,2457105,253538l2457105,454059xm2006967,454059l2006967,9340,2122611,9340,2122610,365060,2192930,365060,2192930,454059xm1816892,295290l1856699,295290c1850849,244920,1844977,182656,1839087,108503c1827306,193659,1819907,255921,1816892,295290xm1691853,454059l1750843,9340,1917989,9340,1984120,454059,1865937,454059,1859730,374125,1818364,374125,1811410,454059xm1413999,454059l1414000,9340,1510689,9340,1575516,209588,1575516,9340,1672206,9340,1672205,454059,1570845,454059,1510689,251889,1510689,454059xm1222260,331271c1222260,357092,1223314,373025,1225419,379066c1227525,385110,1232424,388131,1240114,388131c1247989,388131,1253025,384652,1255223,377694c1257419,370736,1258519,354162,1258519,327975l1258520,123609c1258520,102915,1257375,89686,1255086,83917c1252797,78148,1248082,75263,1240940,75263c1234897,75263,1230272,77599,1227067,82268c1223863,86938,1222261,100719,1222261,123609xm1106617,269742l1106617,193654c1106617,148972,1107671,117336,1109776,98749c1111882,80162,1118474,63178,1129554,47795c1140633,32412,1155603,20601,1174464,12360c1193327,4120,1215301,0,1240389,0c1264196,0,1285576,3890,1304530,11674c1323482,19457,1338728,31130,1350264,46697c1361802,62262,1368669,79201,1370867,97514c1373063,115826,1374163,147872,1374163,193654l1374163,269742c1374163,314425,1373109,346059,1371004,364646c1368897,383233,1362304,400218,1351226,415600c1340147,430983,1325177,442795,1306314,451035c1287453,459276,1265477,463396,1240389,463396c1216582,463396,1195204,459505,1176250,451721c1157296,443940,1142052,432265,1130514,416700c1118978,401133,1112111,384195,1109913,365881c1107715,347569,1106617,315523,1106617,269742xm811418,124983c811418,90922,815768,66017,824466,50269c833164,34520,847219,22205,866631,13324c886041,4442,909482,1,936951,1c966983,1,992575,4853,1013726,14559c1034876,24264,1048886,36488,1055753,51230c1062620,65971,1066054,91013,1066054,126357l1066054,143937,958650,143937,958650,110974c958650,95591,957277,85795,954530,81582c951783,77370,947205,75264,940796,75264c933838,75264,928572,78106,925001,83787c921430,89468,919646,98081,919646,109627c919646,124467,921652,135646,925667,143159c929501,150673,940394,159736,958347,170350c1009824,200902,1042247,225976,1055616,245570c1068983,265165,1075668,296754,1075668,340338c1075668,372018,1071958,395367,1064542,410383c1057126,425399,1042796,437988,1021553,448151c1000312,458315,975589,463397,947388,463397c916440,463397,890024,457537,868141,445818c846258,434096,831928,419173,825152,401043c818377,382914,814989,357184,814989,323856l814989,294739,922392,294739,922392,348852c922392,365517,923902,376229,926924,380991c929946,385752,935301,388132,942994,388132c950684,388132,956407,385111,960161,379067c963916,373026,965793,364051,965793,352148c965793,325962,962221,308840,955079,300783c947755,292725,929716,279265,900966,260404c872216,241359,853171,227532,843831,218925c834492,210318,826755,198417,820621,183217c814486,168018,811418,148606,811418,124983xm632590,184316c645592,184316,654701,182530,659921,178959c665141,175388,667749,163806,667749,144212l667749,119765c667749,105664,665232,96417,660196,92021c655160,87626,645959,85428,632590,85428xm516946,454059l516947,9340,598804,9340c653375,9340,690320,11447,709640,15658c728959,19870,744707,30629,756885,47934c769063,65239,775153,92844,775153,130752c775153,165362,770849,188620,762242,200523c753635,212426,736695,219568,711425,221948c734315,227626,749697,235225,757571,244747c765445,254270,770344,263015,772268,270980c774190,278945,775152,300874,775152,336768l775152,454059,667749,454059,667749,306278c667749,282471,665871,267730,662119,262052c658364,256376,648522,253538,632590,253538l632590,454059xm288882,454059l288882,9340,481713,9340,481713,98339,404526,98339,404526,182668,476769,182668,476768,267272,404525,267272,404525,365060,489403,365060,489403,454059xm115643,198599c118939,198782,121778,198873,124158,198873c134779,198873,142151,196265,146270,191045c150391,185826,152452,174976,152452,158495l152452,121961c152452,106762,150070,96873,145310,92295c140548,87717,130660,85428,115644,85428xm0,454058l0,9339,116467,9339c147965,9339,172183,11812,189122,16757c206062,21701,218789,28842,227303,38182c235819,47522,241588,58829,244609,72105c247630,85383,249141,105938,249141,133773l249141,172503c249141,200888,246210,221582,240350,234583c234490,247585,223732,257566,208076,264524c192418,271482,171954,274962,146682,274962l115643,274962,115643,454058xe">
                <v:path o:connectlocs="1280602,123196;1280602,2534;1344294,2534;1344294,26681;1318800,26681;1318800,49561;1342661,49561;1342661,72516;1318800,72516;1318800,99048;1346835,99048;1346835,123196;1145009,123196;1145009,2533;1194434,2533;1198967,28185;1204391,58877;1213169,2533;1262866,2533;1262866,123196;1229478,123196;1229432,41736;1216141,123196;1192460,123196;1178443,43599;1178397,123196;1044025,73932;1044025,2533;1082222,2533;1082222,93012;1083266,103110;1087484,105308;1092157,102886;1093200,91446;1093200,2533;1131398,2533;1131398,83174;1130309,102439;1123867,113842;1109758,122711;1089118,125730;1065891,122152;1050830,112836;1044933,100725;1044025,73932;945977,33910;950287,13639;964214,3615;987440,0;1012799,3950;1026681,13899;1030083,34283;1030083,39053;994608,39053;994608,30109;993247,22135;988710,20420;983493,22733;981725,29744;983713,38842;994507,46219;1026635,66628;1033259,92341;1029584,111346;1015384,121593;990888,125730;964712,120960;950513,108811;947156,87869;947156,79969;982632,79969;982632,94651;984128,103371;989436,105308;995107,102849;996967,95545;993428,81609;975555,70653;956683,59399;949016,49710;945977,33910;873823,123196;873823,2534;937515,2534;937515,26681;912020,26681;912020,49561;935882,49561;935882,72516;912020,72516;912020,99048;940055,99048;940055,123196;811581,50009;820608,48555;823194,39127;823194,32494;820698,24967;811581,23178;773383,123196;773384,2534;800421,2534;837030,4248;852635,13005;858669,35475;854405,54406;837620,60219;852862,66405;857716,73522;858669,91372;858669,123196;823194,123196;823194,83100;821334,71100;811581,68790;811581,123196;662900,123196;662900,2534;701097,2534;701097,99048;724324,99048;724324,123196;600118,80118;613267,80118;607449,29439;600118,80118;558818,123196;578302,2534;633511,2534;655354,123196;616318,123196;614268,101508;600605,101508;598308,123196;467043,123196;467043,2534;498980,2534;520392,56865;520392,2534;552329,2534;552328,123196;518849,123196;498980,68343;498980,123196;403712,89881;404755,102849;409609,105308;414599,102476;415688,88986;415688,33537;414554,22768;409882,20420;405299,22321;403712,33537;365515,73187;365515,52542;366558,26792;373091,12967;387925,3353;409700,0;430885,3167;445991,12669;452796,26457;453885,52542;453885,73187;452842,98936;446309,112761;431475,122375;409700,125729;388515,122562;373408,113060;366603,99271;365515,73187;268011,33910;272320,13639;286247,3615;309474,0;334833,3950;348714,13899;352117,34283;352117,39053;316641,39053;316641,30109;315280,22135;310744,20420;305527,22733;303758,29744;305747,38842;316541,46219;348669,66628;355292,92341;351617,111346;337418,121593;312921,125730;286746,120960;272547,108811;269190,87869;269190,79969;304665,79969;304665,94651;306162,103371;311470,105308;317140,102849;319001,95545;315462,81609;297588,70653;278717,59399;271050,49710;268011,33910;208944,50009;217971,48555;220557,39127;220557,32494;218062,24967;208944,23178;170747,123196;170747,2534;197784,2534;234393,4248;249998,13005;256032,35475;251768,54406;234983,60219;250225,66405;255079,73522;256032,91372;256032,123196;220557,123196;220557,83100;218697,71100;208944,68790;208944,123196;95417,123196;95417,2534;159109,2534;159109,26681;133614,26681;133614,49561;157476,49561;157476,72516;133614,72516;133614,99048;161649,99048;161649,123196;38196,53884;41009,53958;48312,51834;50354,43003;50354,33090;47995,25041;38197,23178;0,123196;0,2533;38469,2533;62466,4546;75078,10359;80794,19563;82291,36295;82291,46803;79387,63647;68727,71771;48449,74603;38196,74603;38196,123196" o:connectangles="0,0,0,0,0,0,0,0,0,0,0,0,0,0,0,0,0,0,0,0,0,0,0,0,0,0,0,0,0,0,0,0,0,0,0,0,0,0,0,0,0,0,0,0,0,0,0,0,0,0,0,0,0,0,0,0,0,0,0,0,0,0,0,0,0,0,0,0,0,0,0,0,0,0,0,0,0,0,0,0,0,0,0,0,0,0,0,0,0,0,0,0,0,0,0,0,0,0,0,0,0,0,0,0,0,0,0,0,0,0,0,0,0,0,0,0,0,0,0,0,0,0,0,0,0,0,0,0,0,0,0,0,0,0,0,0,0,0,0,0,0,0,0,0,0,0,0,0,0,0,0,0,0,0,0,0,0,0,0,0,0,0,0,0,0,0,0,0,0,0,0,0,0,0,0,0,0,0,0,0,0,0,0,0,0,0,0,0,0,0,0,0,0,0,0,0,0,0,0,0,0,0,0,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596800" behindDoc="0" locked="0" layoutInCell="1" allowOverlap="1">
                <wp:simplePos x="0" y="0"/>
                <wp:positionH relativeFrom="column">
                  <wp:posOffset>-5208270</wp:posOffset>
                </wp:positionH>
                <wp:positionV relativeFrom="paragraph">
                  <wp:posOffset>5208270</wp:posOffset>
                </wp:positionV>
                <wp:extent cx="10691495" cy="274955"/>
                <wp:effectExtent l="0" t="0" r="4445" b="1905"/>
                <wp:wrapNone/>
                <wp:docPr id="1" name="同侧圆角矩形 25"/>
                <wp:cNvGraphicFramePr/>
                <a:graphic xmlns:a="http://schemas.openxmlformats.org/drawingml/2006/main">
                  <a:graphicData uri="http://schemas.microsoft.com/office/word/2010/wordprocessingShape">
                    <wps:wsp>
                      <wps:cNvSpPr/>
                      <wps:spPr>
                        <a:xfrm rot="5400000">
                          <a:off x="0" y="0"/>
                          <a:ext cx="10691495" cy="274955"/>
                        </a:xfrm>
                        <a:prstGeom prst="rect">
                          <a:avLst/>
                        </a:prstGeom>
                        <a:solidFill>
                          <a:srgbClr val="3D6598"/>
                        </a:solidFill>
                        <a:ln w="25400" cap="flat" cmpd="sng" algn="ctr">
                          <a:noFill/>
                          <a:prstDash val="solid"/>
                        </a:ln>
                        <a:effectLst/>
                      </wps:spPr>
                      <wps:bodyPr rtlCol="0" anchor="ctr"/>
                    </wps:wsp>
                  </a:graphicData>
                </a:graphic>
              </wp:anchor>
            </w:drawing>
          </mc:Choice>
          <mc:Fallback>
            <w:pict>
              <v:rect id="同侧圆角矩形 25" o:spid="_x0000_s1026" o:spt="1" style="position:absolute;left:0pt;margin-left:-410.1pt;margin-top:410.1pt;height:21.65pt;width:841.85pt;rotation:5898240f;z-index:251596800;v-text-anchor:middle;mso-width-relative:page;mso-height-relative:page;" fillcolor="#3D6598" filled="t" stroked="f" coordsize="21600,21600" o:gfxdata="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O8G52rYAAAADAEAAA8AAAAAAAAAAQAgAAAAOAAAAGRycy9kb3du&#10;cmV2LnhtbFBLAQIUABQAAAAIAIdO4kDc6xiF6QEAAIsDAAAOAAAAAAAAAAEAIAAAAD0BAABkcnMv&#10;ZTJvRG9jLnhtbFBLBQYAAAAABgAGAFkBAACYBQAAAAA=&#10;">
                <v:fill on="t" focussize="0,0"/>
                <v:stroke on="f" weight="2pt"/>
                <v:imagedata o:title=""/>
                <o:lock v:ext="edit" aspectratio="f"/>
              </v:rect>
            </w:pict>
          </mc:Fallback>
        </mc:AlternateContent>
      </w:r>
    </w:p>
    <w:p>
      <w:pPr>
        <w:widowControl/>
        <w:jc w:val="left"/>
        <w:sectPr>
          <w:pgSz w:w="11906" w:h="16838"/>
          <w:pgMar w:top="0" w:right="0" w:bottom="0" w:left="0" w:header="851" w:footer="992" w:gutter="0"/>
          <w:cols w:space="425" w:num="1"/>
          <w:docGrid w:type="lines" w:linePitch="312" w:charSpace="0"/>
        </w:sectPr>
      </w:pPr>
      <w:r>
        <mc:AlternateContent>
          <mc:Choice Requires="wps">
            <w:drawing>
              <wp:anchor distT="0" distB="0" distL="114300" distR="114300" simplePos="0" relativeHeight="251595776" behindDoc="0" locked="0" layoutInCell="1" allowOverlap="1">
                <wp:simplePos x="0" y="0"/>
                <wp:positionH relativeFrom="column">
                  <wp:posOffset>502285</wp:posOffset>
                </wp:positionH>
                <wp:positionV relativeFrom="paragraph">
                  <wp:posOffset>313690</wp:posOffset>
                </wp:positionV>
                <wp:extent cx="6791960" cy="10234930"/>
                <wp:effectExtent l="0" t="0" r="0" b="0"/>
                <wp:wrapNone/>
                <wp:docPr id="11" name="文本框 71"/>
                <wp:cNvGraphicFramePr/>
                <a:graphic xmlns:a="http://schemas.openxmlformats.org/drawingml/2006/main">
                  <a:graphicData uri="http://schemas.microsoft.com/office/word/2010/wordprocessingShape">
                    <wps:wsp>
                      <wps:cNvSpPr txBox="1"/>
                      <wps:spPr>
                        <a:xfrm>
                          <a:off x="0" y="0"/>
                          <a:ext cx="6791960" cy="10234930"/>
                        </a:xfrm>
                        <a:prstGeom prst="rect">
                          <a:avLst/>
                        </a:prstGeom>
                        <a:noFill/>
                      </wps:spPr>
                      <wps:txbx>
                        <w:txbxContent>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Helvetica Neue" w:hAnsi="Helvetica Neue" w:eastAsia="Helvetica Neue" w:cs="Helvetica Neue"/>
                                <w:kern w:val="0"/>
                                <w:sz w:val="24"/>
                                <w:szCs w:val="24"/>
                                <w:lang w:val="en-US" w:eastAsia="zh-CN" w:bidi="ar"/>
                              </w:rPr>
                              <w:t> </w:t>
                            </w:r>
                            <w:r>
                              <w:rPr>
                                <w:rFonts w:hint="default" w:ascii="宋体-简" w:hAnsi="宋体-简" w:eastAsia="宋体-简" w:cs="宋体-简"/>
                                <w:color w:val="545454"/>
                                <w:kern w:val="24"/>
                                <w:sz w:val="21"/>
                                <w:szCs w:val="21"/>
                                <w:lang w:val="en-US" w:eastAsia="zh-CN"/>
                              </w:rPr>
                              <w:t>封装业务的AntD组件节省项目开发时间20%,比如Menu,Form+Table+Pagination,TreeSelect等；</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 xml:space="preserve">各个组件之间的状态管理使用 </w:t>
                            </w:r>
                            <w:r>
                              <w:rPr>
                                <w:rFonts w:hint="eastAsia" w:ascii="宋体-简" w:hAnsi="宋体-简" w:eastAsia="宋体-简" w:cs="宋体-简"/>
                                <w:color w:val="545454"/>
                                <w:kern w:val="24"/>
                                <w:sz w:val="21"/>
                                <w:szCs w:val="21"/>
                                <w:lang w:val="en-US" w:eastAsia="zh-CN"/>
                              </w:rPr>
                              <w:t>Redux</w:t>
                            </w:r>
                            <w:r>
                              <w:rPr>
                                <w:rFonts w:hint="default" w:ascii="宋体-简" w:hAnsi="宋体-简" w:eastAsia="宋体-简" w:cs="宋体-简"/>
                                <w:color w:val="545454"/>
                                <w:kern w:val="24"/>
                                <w:sz w:val="21"/>
                                <w:szCs w:val="21"/>
                                <w:lang w:val="en-US" w:eastAsia="zh-CN"/>
                              </w:rPr>
                              <w:t>。并且使用 middleware 机制来实现一些异步的操作提高网页的加载速度，为了直观的观察</w:t>
                            </w:r>
                            <w:r>
                              <w:rPr>
                                <w:rFonts w:hint="eastAsia" w:ascii="宋体-简" w:hAnsi="宋体-简" w:eastAsia="宋体-简" w:cs="宋体-简"/>
                                <w:color w:val="545454"/>
                                <w:kern w:val="24"/>
                                <w:sz w:val="21"/>
                                <w:szCs w:val="21"/>
                                <w:lang w:val="en-US" w:eastAsia="zh-CN"/>
                              </w:rPr>
                              <w:t>Redux</w:t>
                            </w:r>
                            <w:r>
                              <w:rPr>
                                <w:rFonts w:hint="default" w:ascii="宋体-简" w:hAnsi="宋体-简" w:eastAsia="宋体-简" w:cs="宋体-简"/>
                                <w:color w:val="545454"/>
                                <w:kern w:val="24"/>
                                <w:sz w:val="21"/>
                                <w:szCs w:val="21"/>
                                <w:lang w:val="en-US" w:eastAsia="zh-CN"/>
                              </w:rPr>
                              <w:t>状态变化，配置Redux DevTools以及使用compose增强函数；</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自定义renderRoutes增加登录状态和登录页面地址的参数实现路由鉴权，登录状态存储于Redux；</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使用了AntV实现数据可视化； </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w:t>
                            </w:r>
                            <w:r>
                              <w:rPr>
                                <w:rFonts w:hint="default" w:ascii="宋体-简" w:hAnsi="宋体-简" w:eastAsia="宋体-简" w:cs="宋体-简"/>
                                <w:color w:val="545454"/>
                                <w:kern w:val="24"/>
                                <w:sz w:val="21"/>
                                <w:szCs w:val="21"/>
                                <w:lang w:val="en-US" w:eastAsia="zh-CN"/>
                              </w:rPr>
                              <w:fldChar w:fldCharType="begin"/>
                            </w:r>
                            <w:r>
                              <w:rPr>
                                <w:rFonts w:hint="default" w:ascii="宋体-简" w:hAnsi="宋体-简" w:eastAsia="宋体-简" w:cs="宋体-简"/>
                                <w:color w:val="545454"/>
                                <w:kern w:val="24"/>
                                <w:sz w:val="21"/>
                                <w:szCs w:val="21"/>
                                <w:lang w:val="en-US" w:eastAsia="zh-CN"/>
                              </w:rPr>
                              <w:instrText xml:space="preserve"> HYPERLINK "http://www.baidu.com/link?url=wrBY3ckGDDCTusDFluRuLCRT7GQVvM4vC7YPjaR61TgeIm4kkji08cYV9c2Z9_QU" </w:instrText>
                            </w:r>
                            <w:r>
                              <w:rPr>
                                <w:rFonts w:hint="default" w:ascii="宋体-简" w:hAnsi="宋体-简" w:eastAsia="宋体-简" w:cs="宋体-简"/>
                                <w:color w:val="545454"/>
                                <w:kern w:val="24"/>
                                <w:sz w:val="21"/>
                                <w:szCs w:val="21"/>
                                <w:lang w:val="en-US" w:eastAsia="zh-CN"/>
                              </w:rPr>
                              <w:fldChar w:fldCharType="separate"/>
                            </w:r>
                            <w:r>
                              <w:rPr>
                                <w:rFonts w:hint="eastAsia" w:ascii="宋体-简" w:hAnsi="宋体-简" w:eastAsia="宋体-简" w:cs="宋体-简"/>
                                <w:color w:val="545454"/>
                                <w:kern w:val="24"/>
                                <w:sz w:val="21"/>
                                <w:szCs w:val="21"/>
                                <w:lang w:val="en-US" w:eastAsia="zh-CN"/>
                              </w:rPr>
                              <w:t>ESLint+Prettier</w:t>
                            </w:r>
                            <w:r>
                              <w:rPr>
                                <w:rFonts w:hint="default" w:ascii="宋体-简" w:hAnsi="宋体-简" w:eastAsia="宋体-简" w:cs="宋体-简"/>
                                <w:color w:val="545454"/>
                                <w:kern w:val="24"/>
                                <w:sz w:val="21"/>
                                <w:szCs w:val="21"/>
                                <w:lang w:val="en-US" w:eastAsia="zh-CN"/>
                              </w:rPr>
                              <w:fldChar w:fldCharType="end"/>
                            </w:r>
                            <w:r>
                              <w:rPr>
                                <w:rFonts w:hint="eastAsia" w:ascii="宋体-简" w:hAnsi="宋体-简" w:eastAsia="宋体-简" w:cs="宋体-简"/>
                                <w:color w:val="545454"/>
                                <w:kern w:val="24"/>
                                <w:sz w:val="21"/>
                                <w:szCs w:val="21"/>
                                <w:lang w:val="en-US" w:eastAsia="zh-CN"/>
                              </w:rPr>
                              <w:t>+</w:t>
                            </w:r>
                            <w:r>
                              <w:rPr>
                                <w:rFonts w:hint="default" w:ascii="宋体-简" w:hAnsi="宋体-简" w:eastAsia="宋体-简" w:cs="宋体-简"/>
                                <w:color w:val="545454"/>
                                <w:kern w:val="24"/>
                                <w:sz w:val="21"/>
                                <w:szCs w:val="21"/>
                                <w:lang w:val="en-US" w:eastAsia="zh-CN"/>
                              </w:rPr>
                              <w:t>TypeScript规范项目的代码、减少了调试的成本和线上bug；</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exact"/>
                              <w:ind w:left="84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default" w:ascii="宋体-简" w:hAnsi="宋体-简" w:eastAsia="宋体-简" w:cs="宋体-简"/>
                                <w:b w:val="0"/>
                                <w:bCs w:val="0"/>
                                <w:color w:val="303135"/>
                                <w:kern w:val="24"/>
                                <w:sz w:val="21"/>
                                <w:szCs w:val="21"/>
                                <w:lang w:eastAsia="zh-CN"/>
                              </w:rPr>
                              <w:t>项目</w:t>
                            </w:r>
                            <w:r>
                              <w:rPr>
                                <w:rFonts w:hint="eastAsia" w:ascii="宋体-简" w:hAnsi="宋体-简" w:eastAsia="宋体-简" w:cs="宋体-简"/>
                                <w:b w:val="0"/>
                                <w:bCs w:val="0"/>
                                <w:color w:val="303135"/>
                                <w:kern w:val="24"/>
                                <w:sz w:val="21"/>
                                <w:szCs w:val="21"/>
                              </w:rPr>
                              <w:t>名称:</w:t>
                            </w:r>
                            <w:r>
                              <w:rPr>
                                <w:rFonts w:hint="eastAsia" w:ascii="宋体-简" w:hAnsi="宋体-简" w:eastAsia="宋体-简" w:cs="宋体-简"/>
                                <w:b w:val="0"/>
                                <w:bCs w:val="0"/>
                                <w:color w:val="303135"/>
                                <w:kern w:val="24"/>
                                <w:sz w:val="21"/>
                                <w:szCs w:val="21"/>
                                <w:lang w:val="en-US" w:eastAsia="zh-CN"/>
                              </w:rPr>
                              <w:t>口碑商家管理中心（H5/React）</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exact"/>
                              <w:ind w:left="126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eastAsia" w:ascii="宋体-简" w:hAnsi="宋体-简" w:eastAsia="宋体-简" w:cs="宋体-简"/>
                                <w:b w:val="0"/>
                                <w:bCs w:val="0"/>
                                <w:color w:val="303135"/>
                                <w:kern w:val="24"/>
                                <w:sz w:val="21"/>
                                <w:szCs w:val="21"/>
                                <w:lang w:eastAsia="zh-CN"/>
                              </w:rPr>
                              <w:t>责任描述</w:t>
                            </w:r>
                            <w:r>
                              <w:rPr>
                                <w:rFonts w:hint="eastAsia" w:ascii="宋体-简" w:hAnsi="宋体-简" w:eastAsia="宋体-简" w:cs="宋体-简"/>
                                <w:b/>
                                <w:bCs/>
                                <w:color w:val="303135"/>
                                <w:kern w:val="24"/>
                                <w:sz w:val="21"/>
                                <w:szCs w:val="21"/>
                                <w:lang w:eastAsia="zh-CN"/>
                              </w:rPr>
                              <w:t>：</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技术栈：</w:t>
                            </w:r>
                            <w:r>
                              <w:rPr>
                                <w:rFonts w:hint="eastAsia" w:ascii="宋体-简" w:hAnsi="宋体-简" w:eastAsia="宋体-简" w:cs="宋体-简"/>
                                <w:color w:val="545454"/>
                                <w:kern w:val="24"/>
                                <w:sz w:val="21"/>
                                <w:szCs w:val="21"/>
                                <w:lang w:val="en-US" w:eastAsia="zh-CN"/>
                              </w:rPr>
                              <w:t>React+React-Router+Redux+AntD Mobile</w:t>
                            </w:r>
                            <w:r>
                              <w:rPr>
                                <w:rFonts w:hint="default" w:ascii="宋体-简" w:hAnsi="宋体-简" w:eastAsia="宋体-简" w:cs="宋体-简"/>
                                <w:color w:val="545454"/>
                                <w:kern w:val="24"/>
                                <w:sz w:val="21"/>
                                <w:szCs w:val="21"/>
                                <w:lang w:val="en-US" w:eastAsia="zh-CN"/>
                              </w:rPr>
                              <w:t>等；</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根据用户需求说明书，与产品部对项目进行功能分析和策划</w:t>
                            </w:r>
                            <w:r>
                              <w:rPr>
                                <w:rFonts w:hint="default"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 使用</w:t>
                            </w:r>
                            <w:r>
                              <w:rPr>
                                <w:rFonts w:hint="default" w:ascii="宋体-简" w:hAnsi="宋体-简" w:eastAsia="宋体-简" w:cs="宋体-简"/>
                                <w:color w:val="545454"/>
                                <w:kern w:val="24"/>
                                <w:sz w:val="21"/>
                                <w:szCs w:val="21"/>
                                <w:lang w:val="en-US" w:eastAsia="zh-CN"/>
                              </w:rPr>
                              <w:t>create-react-app</w:t>
                            </w:r>
                            <w:r>
                              <w:rPr>
                                <w:rFonts w:hint="eastAsia" w:ascii="宋体-简" w:hAnsi="宋体-简" w:eastAsia="宋体-简" w:cs="宋体-简"/>
                                <w:color w:val="545454"/>
                                <w:kern w:val="24"/>
                                <w:sz w:val="21"/>
                                <w:szCs w:val="21"/>
                                <w:lang w:val="en-US" w:eastAsia="zh-CN"/>
                              </w:rPr>
                              <w:t>脚手架实现项目的搭建，进行模块化的开发</w:t>
                            </w:r>
                            <w:r>
                              <w:rPr>
                                <w:rFonts w:hint="default"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w:t>
                            </w:r>
                            <w:r>
                              <w:rPr>
                                <w:rFonts w:hint="eastAsia" w:ascii="宋体-简" w:hAnsi="宋体-简" w:eastAsia="宋体-简" w:cs="宋体-简"/>
                                <w:color w:val="545454"/>
                                <w:kern w:val="24"/>
                                <w:sz w:val="21"/>
                                <w:szCs w:val="21"/>
                                <w:lang w:val="en-US" w:eastAsia="zh-CN"/>
                              </w:rPr>
                              <w:t>postcss-px2rem</w:t>
                            </w:r>
                            <w:r>
                              <w:rPr>
                                <w:rFonts w:hint="default" w:ascii="宋体-简" w:hAnsi="宋体-简" w:eastAsia="宋体-简" w:cs="宋体-简"/>
                                <w:color w:val="545454"/>
                                <w:kern w:val="24"/>
                                <w:sz w:val="21"/>
                                <w:szCs w:val="21"/>
                                <w:lang w:val="en-US" w:eastAsia="zh-CN"/>
                              </w:rPr>
                              <w:t>实现移动端页面的适配；</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引入</w:t>
                            </w:r>
                            <w:r>
                              <w:rPr>
                                <w:rFonts w:hint="eastAsia" w:ascii="宋体-简" w:hAnsi="宋体-简" w:eastAsia="宋体-简" w:cs="宋体-简"/>
                                <w:color w:val="545454"/>
                                <w:kern w:val="24"/>
                                <w:sz w:val="21"/>
                                <w:szCs w:val="21"/>
                                <w:lang w:val="en-US" w:eastAsia="zh-CN"/>
                              </w:rPr>
                              <w:t>JSBridge</w:t>
                            </w:r>
                            <w:r>
                              <w:rPr>
                                <w:rFonts w:hint="default" w:ascii="宋体-简" w:hAnsi="宋体-简" w:eastAsia="宋体-简" w:cs="宋体-简"/>
                                <w:color w:val="545454"/>
                                <w:kern w:val="24"/>
                                <w:sz w:val="21"/>
                                <w:szCs w:val="21"/>
                                <w:lang w:val="en-US" w:eastAsia="zh-CN"/>
                              </w:rPr>
                              <w:t>调用</w:t>
                            </w:r>
                            <w:r>
                              <w:rPr>
                                <w:rFonts w:hint="eastAsia" w:ascii="宋体-简" w:hAnsi="宋体-简" w:eastAsia="宋体-简" w:cs="宋体-简"/>
                                <w:color w:val="545454"/>
                                <w:kern w:val="24"/>
                                <w:sz w:val="21"/>
                                <w:szCs w:val="21"/>
                                <w:lang w:val="en-US" w:eastAsia="zh-CN"/>
                              </w:rPr>
                              <w:t xml:space="preserve"> Native </w:t>
                            </w:r>
                            <w:r>
                              <w:rPr>
                                <w:rFonts w:hint="default" w:ascii="宋体-简" w:hAnsi="宋体-简" w:eastAsia="宋体-简" w:cs="宋体-简"/>
                                <w:color w:val="545454"/>
                                <w:kern w:val="24"/>
                                <w:sz w:val="21"/>
                                <w:szCs w:val="21"/>
                                <w:lang w:val="en-US" w:eastAsia="zh-CN"/>
                              </w:rPr>
                              <w:t>功能的接口；</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 封装符合业务的公共组件提高开发效率； </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 使用了</w:t>
                            </w:r>
                            <w:r>
                              <w:rPr>
                                <w:rFonts w:hint="default" w:ascii="宋体-简" w:hAnsi="宋体-简" w:eastAsia="宋体-简" w:cs="宋体-简"/>
                                <w:color w:val="545454"/>
                                <w:kern w:val="24"/>
                                <w:sz w:val="21"/>
                                <w:szCs w:val="21"/>
                                <w:lang w:val="en-US" w:eastAsia="zh-CN"/>
                              </w:rPr>
                              <w:t>AntV</w:t>
                            </w:r>
                            <w:r>
                              <w:rPr>
                                <w:rFonts w:hint="eastAsia" w:ascii="宋体-简" w:hAnsi="宋体-简" w:eastAsia="宋体-简" w:cs="宋体-简"/>
                                <w:color w:val="545454"/>
                                <w:kern w:val="24"/>
                                <w:sz w:val="21"/>
                                <w:szCs w:val="21"/>
                                <w:lang w:val="en-US" w:eastAsia="zh-CN"/>
                              </w:rPr>
                              <w:t>实现数据可视化； </w:t>
                            </w:r>
                          </w:p>
                          <w:p>
                            <w:pPr>
                              <w:pStyle w:val="2"/>
                              <w:spacing w:before="0" w:beforeAutospacing="0" w:after="0" w:afterAutospacing="0" w:line="360" w:lineRule="exact"/>
                              <w:rPr>
                                <w:rFonts w:hint="eastAsia" w:ascii="微软雅黑" w:hAnsi="微软雅黑" w:eastAsia="微软雅黑" w:cstheme="minorBidi"/>
                                <w:color w:val="545454"/>
                                <w:kern w:val="24"/>
                                <w:sz w:val="21"/>
                                <w:szCs w:val="21"/>
                              </w:rPr>
                            </w:pPr>
                          </w:p>
                          <w:p>
                            <w:pPr>
                              <w:pStyle w:val="2"/>
                              <w:spacing w:before="0" w:beforeAutospacing="0" w:after="0" w:afterAutospacing="0" w:line="360" w:lineRule="exact"/>
                            </w:pPr>
                            <w:r>
                              <w:rPr>
                                <w:rFonts w:hint="eastAsia" w:ascii="宋体-简" w:hAnsi="宋体-简" w:eastAsia="宋体-简" w:cs="宋体-简"/>
                                <w:b/>
                                <w:bCs/>
                                <w:color w:val="303135"/>
                                <w:kern w:val="24"/>
                                <w:sz w:val="21"/>
                                <w:szCs w:val="21"/>
                                <w:lang w:val="en-US" w:eastAsia="zh-CN" w:bidi="ar-SA"/>
                              </w:rPr>
                              <w:t>201</w:t>
                            </w:r>
                            <w:r>
                              <w:rPr>
                                <w:rFonts w:hint="default" w:ascii="宋体-简" w:hAnsi="宋体-简" w:eastAsia="宋体-简" w:cs="宋体-简"/>
                                <w:b/>
                                <w:bCs/>
                                <w:color w:val="303135"/>
                                <w:kern w:val="24"/>
                                <w:sz w:val="21"/>
                                <w:szCs w:val="21"/>
                                <w:lang w:eastAsia="zh-CN" w:bidi="ar-SA"/>
                              </w:rPr>
                              <w:t>7</w:t>
                            </w:r>
                            <w:r>
                              <w:rPr>
                                <w:rFonts w:hint="eastAsia" w:ascii="宋体-简" w:hAnsi="宋体-简" w:eastAsia="宋体-简" w:cs="宋体-简"/>
                                <w:b/>
                                <w:bCs/>
                                <w:color w:val="303135"/>
                                <w:kern w:val="24"/>
                                <w:sz w:val="21"/>
                                <w:szCs w:val="21"/>
                                <w:lang w:val="en-US" w:eastAsia="zh-CN" w:bidi="ar-SA"/>
                              </w:rPr>
                              <w:t>.</w:t>
                            </w:r>
                            <w:r>
                              <w:rPr>
                                <w:rFonts w:hint="default" w:ascii="宋体-简" w:hAnsi="宋体-简" w:eastAsia="宋体-简" w:cs="宋体-简"/>
                                <w:b/>
                                <w:bCs/>
                                <w:color w:val="303135"/>
                                <w:kern w:val="24"/>
                                <w:sz w:val="21"/>
                                <w:szCs w:val="21"/>
                                <w:lang w:eastAsia="zh-CN" w:bidi="ar-SA"/>
                              </w:rPr>
                              <w:t>12</w:t>
                            </w:r>
                            <w:r>
                              <w:rPr>
                                <w:rFonts w:hint="eastAsia" w:ascii="宋体-简" w:hAnsi="宋体-简" w:eastAsia="宋体-简" w:cs="宋体-简"/>
                                <w:b/>
                                <w:bCs/>
                                <w:color w:val="303135"/>
                                <w:kern w:val="24"/>
                                <w:sz w:val="21"/>
                                <w:szCs w:val="21"/>
                                <w:lang w:val="en-US" w:eastAsia="zh-CN" w:bidi="ar-SA"/>
                              </w:rPr>
                              <w:t xml:space="preserve"> – 201</w:t>
                            </w:r>
                            <w:r>
                              <w:rPr>
                                <w:rFonts w:hint="default" w:ascii="宋体-简" w:hAnsi="宋体-简" w:eastAsia="宋体-简" w:cs="宋体-简"/>
                                <w:b/>
                                <w:bCs/>
                                <w:color w:val="303135"/>
                                <w:kern w:val="24"/>
                                <w:sz w:val="21"/>
                                <w:szCs w:val="21"/>
                                <w:lang w:eastAsia="zh-CN" w:bidi="ar-SA"/>
                              </w:rPr>
                              <w:t>9</w:t>
                            </w:r>
                            <w:r>
                              <w:rPr>
                                <w:rFonts w:hint="eastAsia" w:ascii="宋体-简" w:hAnsi="宋体-简" w:eastAsia="宋体-简" w:cs="宋体-简"/>
                                <w:b/>
                                <w:bCs/>
                                <w:color w:val="303135"/>
                                <w:kern w:val="24"/>
                                <w:sz w:val="21"/>
                                <w:szCs w:val="21"/>
                                <w:lang w:val="en-US" w:eastAsia="zh-CN" w:bidi="ar-SA"/>
                              </w:rPr>
                              <w:t xml:space="preserve">.06              </w:t>
                            </w:r>
                            <w:r>
                              <w:rPr>
                                <w:rFonts w:hint="eastAsia" w:ascii="宋体-简" w:hAnsi="宋体-简" w:eastAsia="宋体-简" w:cs="宋体-简"/>
                                <w:b/>
                                <w:bCs/>
                                <w:color w:val="303135"/>
                                <w:kern w:val="24"/>
                                <w:sz w:val="21"/>
                                <w:szCs w:val="21"/>
                                <w:lang w:eastAsia="zh-CN" w:bidi="ar-SA"/>
                              </w:rPr>
                              <w:t xml:space="preserve">     </w:t>
                            </w:r>
                            <w:r>
                              <w:rPr>
                                <w:rFonts w:hint="eastAsia" w:ascii="宋体-简" w:hAnsi="宋体-简" w:eastAsia="宋体-简" w:cs="宋体-简"/>
                                <w:b/>
                                <w:bCs/>
                                <w:color w:val="303135"/>
                                <w:kern w:val="24"/>
                                <w:sz w:val="21"/>
                                <w:szCs w:val="21"/>
                                <w:lang w:val="en-US" w:eastAsia="zh-CN" w:bidi="ar-SA"/>
                              </w:rPr>
                              <w:t>杭州南讯软件科技</w:t>
                            </w:r>
                            <w:r>
                              <w:rPr>
                                <w:rFonts w:hint="eastAsia" w:ascii="宋体-简" w:hAnsi="宋体-简" w:eastAsia="宋体-简" w:cs="宋体-简"/>
                                <w:b/>
                                <w:bCs/>
                                <w:color w:val="303135"/>
                                <w:kern w:val="24"/>
                                <w:sz w:val="21"/>
                                <w:szCs w:val="21"/>
                                <w:lang w:val="en-US" w:eastAsia="zh-CN"/>
                              </w:rPr>
                              <w:t>有限公司</w:t>
                            </w:r>
                            <w:r>
                              <w:rPr>
                                <w:rFonts w:hint="eastAsia" w:ascii="宋体-简" w:hAnsi="宋体-简" w:eastAsia="宋体-简" w:cs="宋体-简"/>
                                <w:b/>
                                <w:bCs/>
                                <w:color w:val="303135"/>
                                <w:kern w:val="24"/>
                                <w:sz w:val="21"/>
                                <w:szCs w:val="21"/>
                                <w:lang w:eastAsia="zh-CN"/>
                              </w:rPr>
                              <w:t xml:space="preserve">                 </w:t>
                            </w:r>
                            <w:r>
                              <w:rPr>
                                <w:rFonts w:hint="default" w:ascii="宋体-简" w:hAnsi="宋体-简" w:eastAsia="宋体-简" w:cs="宋体-简"/>
                                <w:b/>
                                <w:bCs/>
                                <w:color w:val="303135"/>
                                <w:kern w:val="24"/>
                                <w:sz w:val="21"/>
                                <w:szCs w:val="21"/>
                                <w:lang w:eastAsia="zh-CN"/>
                              </w:rPr>
                              <w:t xml:space="preserve"> </w:t>
                            </w:r>
                            <w:r>
                              <w:rPr>
                                <w:rFonts w:hint="eastAsia" w:ascii="宋体-简" w:hAnsi="宋体-简" w:eastAsia="宋体-简" w:cs="宋体-简"/>
                                <w:b/>
                                <w:bCs/>
                                <w:color w:val="303135"/>
                                <w:kern w:val="24"/>
                                <w:sz w:val="21"/>
                                <w:szCs w:val="21"/>
                                <w:lang w:eastAsia="zh-CN"/>
                              </w:rPr>
                              <w:t xml:space="preserve">  </w:t>
                            </w:r>
                            <w:r>
                              <w:rPr>
                                <w:rFonts w:hint="eastAsia" w:ascii="宋体-简" w:hAnsi="宋体-简" w:eastAsia="宋体-简" w:cs="宋体-简"/>
                                <w:b/>
                                <w:bCs/>
                                <w:color w:val="303135"/>
                                <w:kern w:val="24"/>
                                <w:sz w:val="21"/>
                                <w:szCs w:val="21"/>
                                <w:lang w:val="en-US" w:eastAsia="zh-CN"/>
                              </w:rPr>
                              <w:t xml:space="preserve">web前端开发工程师 </w:t>
                            </w:r>
                            <w:r>
                              <w:rPr>
                                <w:rFonts w:hint="eastAsia" w:ascii="微软雅黑" w:hAnsi="微软雅黑" w:eastAsia="微软雅黑" w:cstheme="minorBidi"/>
                                <w:b/>
                                <w:bCs/>
                                <w:color w:val="303135"/>
                                <w:kern w:val="24"/>
                                <w:sz w:val="21"/>
                                <w:szCs w:val="21"/>
                                <w:lang w:val="en-US" w:eastAsia="zh-CN"/>
                              </w:rPr>
                              <w:t xml:space="preserve"> </w:t>
                            </w:r>
                            <w:r>
                              <w:rPr>
                                <w:rFonts w:hint="eastAsia" w:ascii="微软雅黑" w:hAnsi="微软雅黑" w:eastAsia="微软雅黑" w:cstheme="minorBidi"/>
                                <w:b/>
                                <w:bCs/>
                                <w:color w:val="303135"/>
                                <w:kern w:val="24"/>
                                <w:sz w:val="21"/>
                                <w:szCs w:val="21"/>
                                <w:lang w:val="en-US" w:eastAsia="zh-CN" w:bidi="ar-SA"/>
                              </w:rPr>
                              <w:t xml:space="preserve"> </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负责与产品经理沟通协调以及与后台开发人员的接口联调完成对设计内容的技术实现；</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负责产品的迭代更新及维护； </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编写以及优化项目组件和模块的代码；</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负责与其他项目组的沟通以及协助开发；</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熟悉主流的 JavaScript 库或框架等前端开发技术</w:t>
                            </w:r>
                            <w:r>
                              <w:rPr>
                                <w:rFonts w:hint="default"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exact"/>
                              <w:ind w:left="84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default" w:ascii="宋体-简" w:hAnsi="宋体-简" w:eastAsia="宋体-简" w:cs="宋体-简"/>
                                <w:b w:val="0"/>
                                <w:bCs w:val="0"/>
                                <w:color w:val="303135"/>
                                <w:kern w:val="24"/>
                                <w:sz w:val="21"/>
                                <w:szCs w:val="21"/>
                                <w:lang w:eastAsia="zh-CN"/>
                              </w:rPr>
                              <w:t>项目</w:t>
                            </w:r>
                            <w:r>
                              <w:rPr>
                                <w:rFonts w:hint="eastAsia" w:ascii="宋体-简" w:hAnsi="宋体-简" w:eastAsia="宋体-简" w:cs="宋体-简"/>
                                <w:b w:val="0"/>
                                <w:bCs w:val="0"/>
                                <w:color w:val="303135"/>
                                <w:kern w:val="24"/>
                                <w:sz w:val="21"/>
                                <w:szCs w:val="21"/>
                              </w:rPr>
                              <w:t>名称</w:t>
                            </w:r>
                            <w:r>
                              <w:rPr>
                                <w:rFonts w:hint="eastAsia" w:ascii="宋体-简" w:hAnsi="宋体-简" w:eastAsia="宋体-简" w:cs="宋体-简"/>
                                <w:b w:val="0"/>
                                <w:bCs w:val="0"/>
                                <w:color w:val="303135"/>
                                <w:kern w:val="24"/>
                                <w:sz w:val="21"/>
                                <w:szCs w:val="21"/>
                                <w:lang w:eastAsia="zh-CN"/>
                              </w:rPr>
                              <w:t>:</w:t>
                            </w:r>
                            <w:r>
                              <w:rPr>
                                <w:rFonts w:hint="default" w:ascii="宋体-简" w:hAnsi="宋体-简" w:eastAsia="宋体-简" w:cs="宋体-简"/>
                                <w:b w:val="0"/>
                                <w:bCs w:val="0"/>
                                <w:color w:val="303135"/>
                                <w:kern w:val="24"/>
                                <w:sz w:val="21"/>
                                <w:szCs w:val="21"/>
                                <w:lang w:eastAsia="zh-CN"/>
                              </w:rPr>
                              <w:t>最伙导购后台系统（PC 端/Vue）</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exact"/>
                              <w:ind w:left="126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eastAsia" w:ascii="宋体-简" w:hAnsi="宋体-简" w:eastAsia="宋体-简" w:cs="宋体-简"/>
                                <w:b w:val="0"/>
                                <w:bCs w:val="0"/>
                                <w:color w:val="303135"/>
                                <w:kern w:val="24"/>
                                <w:sz w:val="21"/>
                                <w:szCs w:val="21"/>
                                <w:lang w:eastAsia="zh-CN"/>
                              </w:rPr>
                              <w:t>责任描述</w:t>
                            </w:r>
                            <w:r>
                              <w:rPr>
                                <w:rFonts w:hint="eastAsia" w:ascii="宋体-简" w:hAnsi="宋体-简" w:eastAsia="宋体-简" w:cs="宋体-简"/>
                                <w:b/>
                                <w:bCs/>
                                <w:color w:val="303135"/>
                                <w:kern w:val="24"/>
                                <w:sz w:val="21"/>
                                <w:szCs w:val="21"/>
                                <w:lang w:eastAsia="zh-CN"/>
                              </w:rPr>
                              <w:t>：</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Helvetica Neue" w:hAnsi="Helvetica Neue" w:eastAsia="Helvetica Neue" w:cs="Helvetica Neue"/>
                                <w:kern w:val="0"/>
                                <w:sz w:val="24"/>
                                <w:szCs w:val="24"/>
                                <w:lang w:val="en-US" w:eastAsia="zh-CN" w:bidi="ar"/>
                              </w:rPr>
                              <w:t> </w:t>
                            </w:r>
                            <w:r>
                              <w:rPr>
                                <w:rFonts w:hint="default" w:ascii="宋体-简" w:hAnsi="宋体-简" w:eastAsia="宋体-简" w:cs="宋体-简"/>
                                <w:color w:val="545454"/>
                                <w:kern w:val="24"/>
                                <w:sz w:val="21"/>
                                <w:szCs w:val="21"/>
                                <w:lang w:val="en-US" w:eastAsia="zh-CN"/>
                              </w:rPr>
                              <w:t>技术栈：采用了</w:t>
                            </w:r>
                            <w:r>
                              <w:rPr>
                                <w:rFonts w:hint="eastAsia" w:ascii="宋体-简" w:hAnsi="宋体-简" w:eastAsia="宋体-简" w:cs="宋体-简"/>
                                <w:color w:val="545454"/>
                                <w:kern w:val="24"/>
                                <w:sz w:val="21"/>
                                <w:szCs w:val="21"/>
                                <w:lang w:val="en-US" w:eastAsia="zh-CN"/>
                              </w:rPr>
                              <w:t>Vue+Vue Router+Vuex+ElementUI</w:t>
                            </w:r>
                            <w:r>
                              <w:rPr>
                                <w:rFonts w:hint="default" w:ascii="宋体-简" w:hAnsi="宋体-简" w:eastAsia="宋体-简" w:cs="宋体-简"/>
                                <w:color w:val="545454"/>
                                <w:kern w:val="24"/>
                                <w:sz w:val="21"/>
                                <w:szCs w:val="21"/>
                                <w:lang w:val="en-US" w:eastAsia="zh-CN"/>
                              </w:rPr>
                              <w:t>,同时引入第三方插件j</w:t>
                            </w:r>
                            <w:r>
                              <w:rPr>
                                <w:rFonts w:hint="default" w:ascii="宋体-简" w:hAnsi="宋体-简" w:eastAsia="宋体-简" w:cs="宋体-简"/>
                                <w:color w:val="545454"/>
                                <w:kern w:val="24"/>
                                <w:sz w:val="21"/>
                                <w:szCs w:val="21"/>
                                <w:lang w:eastAsia="zh-CN"/>
                              </w:rPr>
                              <w:t>Q</w:t>
                            </w:r>
                            <w:r>
                              <w:rPr>
                                <w:rFonts w:hint="default" w:ascii="宋体-简" w:hAnsi="宋体-简" w:eastAsia="宋体-简" w:cs="宋体-简"/>
                                <w:color w:val="545454"/>
                                <w:kern w:val="24"/>
                                <w:sz w:val="21"/>
                                <w:szCs w:val="21"/>
                                <w:lang w:val="en-US" w:eastAsia="zh-CN"/>
                              </w:rPr>
                              <w:t>uer</w:t>
                            </w:r>
                            <w:r>
                              <w:rPr>
                                <w:rFonts w:hint="default" w:ascii="宋体-简" w:hAnsi="宋体-简" w:eastAsia="宋体-简" w:cs="宋体-简"/>
                                <w:color w:val="545454"/>
                                <w:kern w:val="24"/>
                                <w:sz w:val="21"/>
                                <w:szCs w:val="21"/>
                                <w:lang w:eastAsia="zh-CN"/>
                              </w:rPr>
                              <w:t>y</w:t>
                            </w:r>
                            <w:r>
                              <w:rPr>
                                <w:rFonts w:hint="default" w:ascii="宋体-简" w:hAnsi="宋体-简" w:eastAsia="宋体-简" w:cs="宋体-简"/>
                                <w:color w:val="545454"/>
                                <w:kern w:val="24"/>
                                <w:sz w:val="21"/>
                                <w:szCs w:val="21"/>
                                <w:lang w:val="en-US" w:eastAsia="zh-CN"/>
                              </w:rPr>
                              <w:t>、</w:t>
                            </w:r>
                            <w:r>
                              <w:rPr>
                                <w:rFonts w:hint="default" w:ascii="宋体-简" w:hAnsi="宋体-简" w:eastAsia="宋体-简" w:cs="宋体-简"/>
                                <w:color w:val="545454"/>
                                <w:kern w:val="24"/>
                                <w:sz w:val="21"/>
                                <w:szCs w:val="21"/>
                                <w:lang w:eastAsia="zh-CN"/>
                              </w:rPr>
                              <w:t>UE</w:t>
                            </w:r>
                            <w:r>
                              <w:rPr>
                                <w:rFonts w:hint="default" w:ascii="宋体-简" w:hAnsi="宋体-简" w:eastAsia="宋体-简" w:cs="宋体-简"/>
                                <w:color w:val="545454"/>
                                <w:kern w:val="24"/>
                                <w:sz w:val="21"/>
                                <w:szCs w:val="21"/>
                                <w:lang w:val="en-US" w:eastAsia="zh-CN"/>
                              </w:rPr>
                              <w:t>ditor、</w:t>
                            </w:r>
                            <w:r>
                              <w:rPr>
                                <w:rFonts w:hint="default" w:ascii="宋体-简" w:hAnsi="宋体-简" w:eastAsia="宋体-简" w:cs="宋体-简"/>
                                <w:color w:val="545454"/>
                                <w:kern w:val="24"/>
                                <w:sz w:val="21"/>
                                <w:szCs w:val="21"/>
                                <w:lang w:eastAsia="zh-CN"/>
                              </w:rPr>
                              <w:t>EC</w:t>
                            </w:r>
                            <w:r>
                              <w:rPr>
                                <w:rFonts w:hint="default" w:ascii="宋体-简" w:hAnsi="宋体-简" w:eastAsia="宋体-简" w:cs="宋体-简"/>
                                <w:color w:val="545454"/>
                                <w:kern w:val="24"/>
                                <w:sz w:val="21"/>
                                <w:szCs w:val="21"/>
                                <w:lang w:val="en-US" w:eastAsia="zh-CN"/>
                              </w:rPr>
                              <w:t>harts等；</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根据用户需求说明书，与产品部对项目进行功能分析和策划；</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 对</w:t>
                            </w:r>
                            <w:r>
                              <w:rPr>
                                <w:rFonts w:hint="eastAsia" w:ascii="宋体-简" w:hAnsi="宋体-简" w:eastAsia="宋体-简" w:cs="宋体-简"/>
                                <w:color w:val="545454"/>
                                <w:kern w:val="24"/>
                                <w:sz w:val="21"/>
                                <w:szCs w:val="21"/>
                                <w:lang w:val="en-US" w:eastAsia="zh-CN"/>
                              </w:rPr>
                              <w:t>ElementUI</w:t>
                            </w:r>
                            <w:r>
                              <w:rPr>
                                <w:rFonts w:hint="default" w:ascii="宋体-简" w:hAnsi="宋体-简" w:eastAsia="宋体-简" w:cs="宋体-简"/>
                                <w:color w:val="545454"/>
                                <w:kern w:val="24"/>
                                <w:sz w:val="21"/>
                                <w:szCs w:val="21"/>
                                <w:lang w:val="en-US" w:eastAsia="zh-CN"/>
                              </w:rPr>
                              <w:t>组件再次封装以及</w:t>
                            </w:r>
                            <w:r>
                              <w:rPr>
                                <w:rFonts w:hint="default" w:ascii="宋体-简" w:hAnsi="宋体-简" w:eastAsia="宋体-简" w:cs="宋体-简"/>
                                <w:color w:val="545454"/>
                                <w:kern w:val="24"/>
                                <w:sz w:val="21"/>
                                <w:szCs w:val="21"/>
                                <w:lang w:eastAsia="zh-CN"/>
                              </w:rPr>
                              <w:t>UE</w:t>
                            </w:r>
                            <w:r>
                              <w:rPr>
                                <w:rFonts w:hint="default" w:ascii="宋体-简" w:hAnsi="宋体-简" w:eastAsia="宋体-简" w:cs="宋体-简"/>
                                <w:color w:val="545454"/>
                                <w:kern w:val="24"/>
                                <w:sz w:val="21"/>
                                <w:szCs w:val="21"/>
                                <w:lang w:val="en-US" w:eastAsia="zh-CN"/>
                              </w:rPr>
                              <w:t>ditor进行了自定义界面已满足项目的需求，同时把公共的布局组件、公共的继 承以及指令全局注册来优化项目的代码；</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引入</w:t>
                            </w:r>
                            <w:r>
                              <w:rPr>
                                <w:rFonts w:hint="default" w:ascii="宋体-简" w:hAnsi="宋体-简" w:eastAsia="宋体-简" w:cs="宋体-简"/>
                                <w:color w:val="545454"/>
                                <w:kern w:val="24"/>
                                <w:sz w:val="21"/>
                                <w:szCs w:val="21"/>
                                <w:lang w:eastAsia="zh-CN"/>
                              </w:rPr>
                              <w:t>N</w:t>
                            </w:r>
                            <w:r>
                              <w:rPr>
                                <w:rFonts w:hint="default" w:ascii="宋体-简" w:hAnsi="宋体-简" w:eastAsia="宋体-简" w:cs="宋体-简"/>
                                <w:color w:val="545454"/>
                                <w:kern w:val="24"/>
                                <w:sz w:val="21"/>
                                <w:szCs w:val="21"/>
                                <w:lang w:val="en-US" w:eastAsia="zh-CN"/>
                              </w:rPr>
                              <w:t>umeral、</w:t>
                            </w:r>
                            <w:r>
                              <w:rPr>
                                <w:rFonts w:hint="default" w:ascii="宋体-简" w:hAnsi="宋体-简" w:eastAsia="宋体-简" w:cs="宋体-简"/>
                                <w:color w:val="545454"/>
                                <w:kern w:val="24"/>
                                <w:sz w:val="21"/>
                                <w:szCs w:val="21"/>
                                <w:lang w:eastAsia="zh-CN"/>
                              </w:rPr>
                              <w:t>M</w:t>
                            </w:r>
                            <w:r>
                              <w:rPr>
                                <w:rFonts w:hint="default" w:ascii="宋体-简" w:hAnsi="宋体-简" w:eastAsia="宋体-简" w:cs="宋体-简"/>
                                <w:color w:val="545454"/>
                                <w:kern w:val="24"/>
                                <w:sz w:val="21"/>
                                <w:szCs w:val="21"/>
                                <w:lang w:val="en-US" w:eastAsia="zh-CN"/>
                              </w:rPr>
                              <w:t>oment来格式化金钱以及时间的显示样式；</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把</w:t>
                            </w:r>
                            <w:r>
                              <w:rPr>
                                <w:rFonts w:hint="eastAsia" w:ascii="宋体-简" w:hAnsi="宋体-简" w:eastAsia="宋体-简" w:cs="宋体-简"/>
                                <w:color w:val="545454"/>
                                <w:kern w:val="24"/>
                                <w:sz w:val="21"/>
                                <w:szCs w:val="21"/>
                                <w:lang w:val="en-US" w:eastAsia="zh-CN"/>
                              </w:rPr>
                              <w:t>Axios</w:t>
                            </w:r>
                            <w:r>
                              <w:rPr>
                                <w:rFonts w:hint="default" w:ascii="宋体-简" w:hAnsi="宋体-简" w:eastAsia="宋体-简" w:cs="宋体-简"/>
                                <w:color w:val="545454"/>
                                <w:kern w:val="24"/>
                                <w:sz w:val="21"/>
                                <w:szCs w:val="21"/>
                                <w:lang w:val="en-US" w:eastAsia="zh-CN"/>
                              </w:rPr>
                              <w:t>封装在</w:t>
                            </w:r>
                            <w:r>
                              <w:rPr>
                                <w:rFonts w:hint="eastAsia" w:ascii="宋体-简" w:hAnsi="宋体-简" w:eastAsia="宋体-简" w:cs="宋体-简"/>
                                <w:color w:val="545454"/>
                                <w:kern w:val="24"/>
                                <w:sz w:val="21"/>
                                <w:szCs w:val="21"/>
                                <w:lang w:val="en-US" w:eastAsia="zh-CN"/>
                              </w:rPr>
                              <w:t>Vue</w:t>
                            </w:r>
                            <w:r>
                              <w:rPr>
                                <w:rFonts w:hint="default" w:ascii="宋体-简" w:hAnsi="宋体-简" w:eastAsia="宋体-简" w:cs="宋体-简"/>
                                <w:color w:val="545454"/>
                                <w:kern w:val="24"/>
                                <w:sz w:val="21"/>
                                <w:szCs w:val="21"/>
                                <w:lang w:val="en-US" w:eastAsia="zh-CN"/>
                              </w:rPr>
                              <w:t>类原型链下面的公共的方法来请求完成前后端的数据交互，达到项目的简洁；</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 xml:space="preserve"> 为了使管理人员更直观的看到数据的展示，还使用了 </w:t>
                            </w:r>
                            <w:r>
                              <w:rPr>
                                <w:rFonts w:hint="default" w:ascii="宋体-简" w:hAnsi="宋体-简" w:eastAsia="宋体-简" w:cs="宋体-简"/>
                                <w:color w:val="545454"/>
                                <w:kern w:val="24"/>
                                <w:sz w:val="21"/>
                                <w:szCs w:val="21"/>
                                <w:lang w:eastAsia="zh-CN"/>
                              </w:rPr>
                              <w:t>EC</w:t>
                            </w:r>
                            <w:r>
                              <w:rPr>
                                <w:rFonts w:hint="default" w:ascii="宋体-简" w:hAnsi="宋体-简" w:eastAsia="宋体-简" w:cs="宋体-简"/>
                                <w:color w:val="545454"/>
                                <w:kern w:val="24"/>
                                <w:sz w:val="21"/>
                                <w:szCs w:val="21"/>
                                <w:lang w:val="en-US" w:eastAsia="zh-CN"/>
                              </w:rPr>
                              <w:t>harts插件来完成树形图、饼状图的展示，并且参考了</w:t>
                            </w:r>
                            <w:r>
                              <w:rPr>
                                <w:rFonts w:hint="default" w:ascii="宋体-简" w:hAnsi="宋体-简" w:eastAsia="宋体-简" w:cs="宋体-简"/>
                                <w:color w:val="545454"/>
                                <w:kern w:val="24"/>
                                <w:sz w:val="21"/>
                                <w:szCs w:val="21"/>
                                <w:lang w:eastAsia="zh-CN"/>
                              </w:rPr>
                              <w:t>EC</w:t>
                            </w:r>
                            <w:r>
                              <w:rPr>
                                <w:rFonts w:hint="default" w:ascii="宋体-简" w:hAnsi="宋体-简" w:eastAsia="宋体-简" w:cs="宋体-简"/>
                                <w:color w:val="545454"/>
                                <w:kern w:val="24"/>
                                <w:sz w:val="21"/>
                                <w:szCs w:val="21"/>
                                <w:lang w:val="en-US" w:eastAsia="zh-CN"/>
                              </w:rPr>
                              <w:t>harts社区的demo来美化图表；</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 Vue-router 的嵌套子路由可以实现界面局部的刷新，同时以import形式引入子组件实现按需加载来加快项目的加载速度；</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Helvetica Neue" w:hAnsi="Helvetica Neue" w:eastAsia="Helvetica Neue" w:cs="Helvetica Neue"/>
                                <w:kern w:val="0"/>
                                <w:sz w:val="24"/>
                                <w:szCs w:val="24"/>
                                <w:lang w:val="en-US" w:eastAsia="zh-CN" w:bidi="ar"/>
                              </w:rPr>
                              <w:t> </w:t>
                            </w:r>
                            <w:r>
                              <w:rPr>
                                <w:rFonts w:hint="default" w:ascii="宋体-简" w:hAnsi="宋体-简" w:eastAsia="宋体-简" w:cs="宋体-简"/>
                                <w:color w:val="545454"/>
                                <w:kern w:val="24"/>
                                <w:sz w:val="21"/>
                                <w:szCs w:val="21"/>
                                <w:lang w:val="en-US" w:eastAsia="zh-CN"/>
                              </w:rPr>
                              <w:t>对于各个模块比如表格、分页等统一使用 Vue 的混入极大的缩小些代码量，同时使用</w:t>
                            </w:r>
                            <w:r>
                              <w:rPr>
                                <w:rFonts w:hint="default" w:ascii="宋体-简" w:hAnsi="宋体-简" w:eastAsia="宋体-简" w:cs="宋体-简"/>
                                <w:color w:val="545454"/>
                                <w:kern w:val="24"/>
                                <w:sz w:val="21"/>
                                <w:szCs w:val="21"/>
                                <w:lang w:eastAsia="zh-CN"/>
                              </w:rPr>
                              <w:t>E</w:t>
                            </w:r>
                            <w:r>
                              <w:rPr>
                                <w:rFonts w:hint="default" w:ascii="宋体-简" w:hAnsi="宋体-简" w:eastAsia="宋体-简" w:cs="宋体-简"/>
                                <w:color w:val="545454"/>
                                <w:kern w:val="24"/>
                                <w:sz w:val="21"/>
                                <w:szCs w:val="21"/>
                                <w:lang w:val="en-US" w:eastAsia="zh-CN"/>
                              </w:rPr>
                              <w:t>slint来是项目的代码更加的规范；</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使用Vue-cli3 脚手架来帮助我们实现 Vue 项目的搭建，进行模块化的开发。</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exact"/>
                              <w:ind w:left="84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default" w:ascii="宋体-简" w:hAnsi="宋体-简" w:eastAsia="宋体-简" w:cs="宋体-简"/>
                                <w:b w:val="0"/>
                                <w:bCs w:val="0"/>
                                <w:color w:val="303135"/>
                                <w:kern w:val="24"/>
                                <w:sz w:val="21"/>
                                <w:szCs w:val="21"/>
                                <w:lang w:eastAsia="zh-CN"/>
                              </w:rPr>
                              <w:t>项目</w:t>
                            </w:r>
                            <w:r>
                              <w:rPr>
                                <w:rFonts w:hint="eastAsia" w:ascii="宋体-简" w:hAnsi="宋体-简" w:eastAsia="宋体-简" w:cs="宋体-简"/>
                                <w:b w:val="0"/>
                                <w:bCs w:val="0"/>
                                <w:color w:val="303135"/>
                                <w:kern w:val="24"/>
                                <w:sz w:val="21"/>
                                <w:szCs w:val="21"/>
                              </w:rPr>
                              <w:t>名称:</w:t>
                            </w:r>
                            <w:r>
                              <w:rPr>
                                <w:rFonts w:hint="default" w:ascii="宋体-简" w:hAnsi="宋体-简" w:eastAsia="宋体-简" w:cs="宋体-简"/>
                                <w:b w:val="0"/>
                                <w:bCs w:val="0"/>
                                <w:color w:val="303135"/>
                                <w:kern w:val="24"/>
                                <w:sz w:val="21"/>
                                <w:szCs w:val="21"/>
                              </w:rPr>
                              <w:t>智慧导购</w:t>
                            </w:r>
                            <w:r>
                              <w:rPr>
                                <w:rFonts w:hint="default" w:ascii="宋体-简" w:hAnsi="宋体-简" w:eastAsia="宋体-简" w:cs="宋体-简"/>
                                <w:b w:val="0"/>
                                <w:bCs w:val="0"/>
                                <w:color w:val="303135"/>
                                <w:kern w:val="24"/>
                                <w:sz w:val="21"/>
                                <w:szCs w:val="21"/>
                                <w:lang w:eastAsia="zh-CN"/>
                              </w:rPr>
                              <w:t>、</w:t>
                            </w:r>
                            <w:r>
                              <w:rPr>
                                <w:rFonts w:hint="default" w:ascii="宋体-简" w:hAnsi="宋体-简" w:eastAsia="宋体-简" w:cs="宋体-简"/>
                                <w:b w:val="0"/>
                                <w:bCs w:val="0"/>
                                <w:color w:val="303135"/>
                                <w:kern w:val="24"/>
                                <w:sz w:val="21"/>
                                <w:szCs w:val="21"/>
                                <w:lang w:eastAsia="zh-CN"/>
                              </w:rPr>
                              <w:t>智慧</w:t>
                            </w:r>
                            <w:r>
                              <w:rPr>
                                <w:rFonts w:hint="default" w:ascii="宋体-简" w:hAnsi="宋体-简" w:eastAsia="宋体-简" w:cs="宋体-简"/>
                                <w:b w:val="0"/>
                                <w:bCs w:val="0"/>
                                <w:color w:val="303135"/>
                                <w:kern w:val="24"/>
                                <w:sz w:val="21"/>
                                <w:szCs w:val="21"/>
                                <w:lang w:eastAsia="zh-CN"/>
                              </w:rPr>
                              <w:t>店长（微信小程序）</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exact"/>
                              <w:ind w:left="126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eastAsia" w:ascii="宋体-简" w:hAnsi="宋体-简" w:eastAsia="宋体-简" w:cs="宋体-简"/>
                                <w:b w:val="0"/>
                                <w:bCs w:val="0"/>
                                <w:color w:val="303135"/>
                                <w:kern w:val="24"/>
                                <w:sz w:val="21"/>
                                <w:szCs w:val="21"/>
                                <w:lang w:eastAsia="zh-CN"/>
                              </w:rPr>
                              <w:t>责任描述</w:t>
                            </w:r>
                            <w:r>
                              <w:rPr>
                                <w:rFonts w:hint="eastAsia" w:ascii="宋体-简" w:hAnsi="宋体-简" w:eastAsia="宋体-简" w:cs="宋体-简"/>
                                <w:b/>
                                <w:bCs/>
                                <w:color w:val="303135"/>
                                <w:kern w:val="24"/>
                                <w:sz w:val="21"/>
                                <w:szCs w:val="21"/>
                                <w:lang w:eastAsia="zh-CN"/>
                              </w:rPr>
                              <w:t>：</w:t>
                            </w:r>
                          </w:p>
                          <w:p>
                            <w:pPr>
                              <w:pStyle w:val="2"/>
                              <w:keepNext w:val="0"/>
                              <w:keepLines w:val="0"/>
                              <w:pageBreakBefore w:val="0"/>
                              <w:widowControl/>
                              <w:numPr>
                                <w:ilvl w:val="0"/>
                                <w:numId w:val="9"/>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技术栈：采用了腾讯框架</w:t>
                            </w:r>
                            <w:r>
                              <w:rPr>
                                <w:rFonts w:hint="default" w:ascii="宋体-简" w:hAnsi="宋体-简" w:eastAsia="宋体-简" w:cs="宋体-简"/>
                                <w:color w:val="545454"/>
                                <w:kern w:val="24"/>
                                <w:sz w:val="21"/>
                                <w:szCs w:val="21"/>
                                <w:lang w:eastAsia="zh-CN"/>
                              </w:rPr>
                              <w:t>W</w:t>
                            </w:r>
                            <w:r>
                              <w:rPr>
                                <w:rFonts w:hint="default" w:ascii="宋体-简" w:hAnsi="宋体-简" w:eastAsia="宋体-简" w:cs="宋体-简"/>
                                <w:color w:val="545454"/>
                                <w:kern w:val="24"/>
                                <w:sz w:val="21"/>
                                <w:szCs w:val="21"/>
                                <w:lang w:val="en-US" w:eastAsia="zh-CN"/>
                              </w:rPr>
                              <w:t>epy配合微信小程序官方API配合开发，数据管理采用</w:t>
                            </w:r>
                            <w:r>
                              <w:rPr>
                                <w:rFonts w:hint="default" w:ascii="宋体-简" w:hAnsi="宋体-简" w:eastAsia="宋体-简" w:cs="宋体-简"/>
                                <w:color w:val="545454"/>
                                <w:kern w:val="24"/>
                                <w:sz w:val="21"/>
                                <w:szCs w:val="21"/>
                                <w:lang w:eastAsia="zh-CN"/>
                              </w:rPr>
                              <w:t>W</w:t>
                            </w:r>
                            <w:r>
                              <w:rPr>
                                <w:rFonts w:hint="default" w:ascii="宋体-简" w:hAnsi="宋体-简" w:eastAsia="宋体-简" w:cs="宋体-简"/>
                                <w:color w:val="545454"/>
                                <w:kern w:val="24"/>
                                <w:sz w:val="21"/>
                                <w:szCs w:val="21"/>
                                <w:lang w:val="en-US" w:eastAsia="zh-CN"/>
                              </w:rPr>
                              <w:t>epy</w:t>
                            </w:r>
                            <w:r>
                              <w:rPr>
                                <w:rFonts w:hint="default" w:ascii="宋体-简" w:hAnsi="宋体-简" w:eastAsia="宋体-简" w:cs="宋体-简"/>
                                <w:color w:val="545454"/>
                                <w:kern w:val="24"/>
                                <w:sz w:val="21"/>
                                <w:szCs w:val="21"/>
                                <w:lang w:eastAsia="zh-CN"/>
                              </w:rPr>
                              <w:t xml:space="preserve"> R</w:t>
                            </w:r>
                            <w:r>
                              <w:rPr>
                                <w:rFonts w:hint="default" w:ascii="宋体-简" w:hAnsi="宋体-简" w:eastAsia="宋体-简" w:cs="宋体-简"/>
                                <w:color w:val="545454"/>
                                <w:kern w:val="24"/>
                                <w:sz w:val="21"/>
                                <w:szCs w:val="21"/>
                                <w:lang w:val="en-US" w:eastAsia="zh-CN"/>
                              </w:rPr>
                              <w:t>edux和</w:t>
                            </w:r>
                            <w:r>
                              <w:rPr>
                                <w:rFonts w:hint="default" w:ascii="宋体-简" w:hAnsi="宋体-简" w:eastAsia="宋体-简" w:cs="宋体-简"/>
                                <w:color w:val="545454"/>
                                <w:kern w:val="24"/>
                                <w:sz w:val="21"/>
                                <w:szCs w:val="21"/>
                                <w:lang w:eastAsia="zh-CN"/>
                              </w:rPr>
                              <w:t>globalData</w:t>
                            </w:r>
                            <w:r>
                              <w:rPr>
                                <w:rFonts w:hint="default" w:ascii="宋体-简" w:hAnsi="宋体-简" w:eastAsia="宋体-简" w:cs="宋体-简"/>
                                <w:color w:val="545454"/>
                                <w:kern w:val="24"/>
                                <w:sz w:val="21"/>
                                <w:szCs w:val="21"/>
                                <w:lang w:val="en-US" w:eastAsia="zh-CN"/>
                              </w:rPr>
                              <w:t>来管理数据；</w:t>
                            </w:r>
                          </w:p>
                        </w:txbxContent>
                      </wps:txbx>
                      <wps:bodyPr wrap="square" rtlCol="0">
                        <a:noAutofit/>
                      </wps:bodyPr>
                    </wps:wsp>
                  </a:graphicData>
                </a:graphic>
              </wp:anchor>
            </w:drawing>
          </mc:Choice>
          <mc:Fallback>
            <w:pict>
              <v:shape id="文本框 71" o:spid="_x0000_s1026" o:spt="202" type="#_x0000_t202" style="position:absolute;left:0pt;margin-left:39.55pt;margin-top:24.7pt;height:805.9pt;width:534.8pt;z-index:251595776;mso-width-relative:page;mso-height-relative:page;" filled="f" stroked="f" coordsize="21600,21600" o:gfxdata="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DCNVNy2QAAAAsBAAAPAAAAAAAAAAEAIAAAADgAAABkcnMvZG93bnJldi54bWxQSwECFAAU&#10;AAAACACHTuJAr6ZGw6EBAAATAwAADgAAAAAAAAABACAAAAA+AQAAZHJzL2Uyb0RvYy54bWxQSwUG&#10;AAAAAAYABgBZAQAAUQUAAAAA&#10;">
                <v:fill on="f" focussize="0,0"/>
                <v:stroke on="f"/>
                <v:imagedata o:title=""/>
                <o:lock v:ext="edit" aspectratio="f"/>
                <v:textbox>
                  <w:txbxContent>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Helvetica Neue" w:hAnsi="Helvetica Neue" w:eastAsia="Helvetica Neue" w:cs="Helvetica Neue"/>
                          <w:kern w:val="0"/>
                          <w:sz w:val="24"/>
                          <w:szCs w:val="24"/>
                          <w:lang w:val="en-US" w:eastAsia="zh-CN" w:bidi="ar"/>
                        </w:rPr>
                        <w:t> </w:t>
                      </w:r>
                      <w:r>
                        <w:rPr>
                          <w:rFonts w:hint="default" w:ascii="宋体-简" w:hAnsi="宋体-简" w:eastAsia="宋体-简" w:cs="宋体-简"/>
                          <w:color w:val="545454"/>
                          <w:kern w:val="24"/>
                          <w:sz w:val="21"/>
                          <w:szCs w:val="21"/>
                          <w:lang w:val="en-US" w:eastAsia="zh-CN"/>
                        </w:rPr>
                        <w:t>封装业务的AntD组件节省项目开发时间20%,比如Menu,Form+Table+Pagination,TreeSelect等；</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 xml:space="preserve">各个组件之间的状态管理使用 </w:t>
                      </w:r>
                      <w:r>
                        <w:rPr>
                          <w:rFonts w:hint="eastAsia" w:ascii="宋体-简" w:hAnsi="宋体-简" w:eastAsia="宋体-简" w:cs="宋体-简"/>
                          <w:color w:val="545454"/>
                          <w:kern w:val="24"/>
                          <w:sz w:val="21"/>
                          <w:szCs w:val="21"/>
                          <w:lang w:val="en-US" w:eastAsia="zh-CN"/>
                        </w:rPr>
                        <w:t>Redux</w:t>
                      </w:r>
                      <w:r>
                        <w:rPr>
                          <w:rFonts w:hint="default" w:ascii="宋体-简" w:hAnsi="宋体-简" w:eastAsia="宋体-简" w:cs="宋体-简"/>
                          <w:color w:val="545454"/>
                          <w:kern w:val="24"/>
                          <w:sz w:val="21"/>
                          <w:szCs w:val="21"/>
                          <w:lang w:val="en-US" w:eastAsia="zh-CN"/>
                        </w:rPr>
                        <w:t>。并且使用 middleware 机制来实现一些异步的操作提高网页的加载速度，为了直观的观察</w:t>
                      </w:r>
                      <w:r>
                        <w:rPr>
                          <w:rFonts w:hint="eastAsia" w:ascii="宋体-简" w:hAnsi="宋体-简" w:eastAsia="宋体-简" w:cs="宋体-简"/>
                          <w:color w:val="545454"/>
                          <w:kern w:val="24"/>
                          <w:sz w:val="21"/>
                          <w:szCs w:val="21"/>
                          <w:lang w:val="en-US" w:eastAsia="zh-CN"/>
                        </w:rPr>
                        <w:t>Redux</w:t>
                      </w:r>
                      <w:r>
                        <w:rPr>
                          <w:rFonts w:hint="default" w:ascii="宋体-简" w:hAnsi="宋体-简" w:eastAsia="宋体-简" w:cs="宋体-简"/>
                          <w:color w:val="545454"/>
                          <w:kern w:val="24"/>
                          <w:sz w:val="21"/>
                          <w:szCs w:val="21"/>
                          <w:lang w:val="en-US" w:eastAsia="zh-CN"/>
                        </w:rPr>
                        <w:t>状态变化，配置Redux DevTools以及使用compose增强函数；</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自定义renderRoutes增加登录状态和登录页面地址的参数实现路由鉴权，登录状态存储于Redux；</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使用了AntV实现数据可视化； </w:t>
                      </w:r>
                    </w:p>
                    <w:p>
                      <w:pPr>
                        <w:pStyle w:val="2"/>
                        <w:keepNext w:val="0"/>
                        <w:keepLines w:val="0"/>
                        <w:pageBreakBefore w:val="0"/>
                        <w:widowControl/>
                        <w:numPr>
                          <w:ilvl w:val="0"/>
                          <w:numId w:val="5"/>
                        </w:numPr>
                        <w:tabs>
                          <w:tab w:val="left" w:pos="840"/>
                        </w:tabs>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w:t>
                      </w:r>
                      <w:r>
                        <w:rPr>
                          <w:rFonts w:hint="default" w:ascii="宋体-简" w:hAnsi="宋体-简" w:eastAsia="宋体-简" w:cs="宋体-简"/>
                          <w:color w:val="545454"/>
                          <w:kern w:val="24"/>
                          <w:sz w:val="21"/>
                          <w:szCs w:val="21"/>
                          <w:lang w:val="en-US" w:eastAsia="zh-CN"/>
                        </w:rPr>
                        <w:fldChar w:fldCharType="begin"/>
                      </w:r>
                      <w:r>
                        <w:rPr>
                          <w:rFonts w:hint="default" w:ascii="宋体-简" w:hAnsi="宋体-简" w:eastAsia="宋体-简" w:cs="宋体-简"/>
                          <w:color w:val="545454"/>
                          <w:kern w:val="24"/>
                          <w:sz w:val="21"/>
                          <w:szCs w:val="21"/>
                          <w:lang w:val="en-US" w:eastAsia="zh-CN"/>
                        </w:rPr>
                        <w:instrText xml:space="preserve"> HYPERLINK "http://www.baidu.com/link?url=wrBY3ckGDDCTusDFluRuLCRT7GQVvM4vC7YPjaR61TgeIm4kkji08cYV9c2Z9_QU" </w:instrText>
                      </w:r>
                      <w:r>
                        <w:rPr>
                          <w:rFonts w:hint="default" w:ascii="宋体-简" w:hAnsi="宋体-简" w:eastAsia="宋体-简" w:cs="宋体-简"/>
                          <w:color w:val="545454"/>
                          <w:kern w:val="24"/>
                          <w:sz w:val="21"/>
                          <w:szCs w:val="21"/>
                          <w:lang w:val="en-US" w:eastAsia="zh-CN"/>
                        </w:rPr>
                        <w:fldChar w:fldCharType="separate"/>
                      </w:r>
                      <w:r>
                        <w:rPr>
                          <w:rFonts w:hint="eastAsia" w:ascii="宋体-简" w:hAnsi="宋体-简" w:eastAsia="宋体-简" w:cs="宋体-简"/>
                          <w:color w:val="545454"/>
                          <w:kern w:val="24"/>
                          <w:sz w:val="21"/>
                          <w:szCs w:val="21"/>
                          <w:lang w:val="en-US" w:eastAsia="zh-CN"/>
                        </w:rPr>
                        <w:t>ESLint+Prettier</w:t>
                      </w:r>
                      <w:r>
                        <w:rPr>
                          <w:rFonts w:hint="default" w:ascii="宋体-简" w:hAnsi="宋体-简" w:eastAsia="宋体-简" w:cs="宋体-简"/>
                          <w:color w:val="545454"/>
                          <w:kern w:val="24"/>
                          <w:sz w:val="21"/>
                          <w:szCs w:val="21"/>
                          <w:lang w:val="en-US" w:eastAsia="zh-CN"/>
                        </w:rPr>
                        <w:fldChar w:fldCharType="end"/>
                      </w:r>
                      <w:r>
                        <w:rPr>
                          <w:rFonts w:hint="eastAsia" w:ascii="宋体-简" w:hAnsi="宋体-简" w:eastAsia="宋体-简" w:cs="宋体-简"/>
                          <w:color w:val="545454"/>
                          <w:kern w:val="24"/>
                          <w:sz w:val="21"/>
                          <w:szCs w:val="21"/>
                          <w:lang w:val="en-US" w:eastAsia="zh-CN"/>
                        </w:rPr>
                        <w:t>+</w:t>
                      </w:r>
                      <w:r>
                        <w:rPr>
                          <w:rFonts w:hint="default" w:ascii="宋体-简" w:hAnsi="宋体-简" w:eastAsia="宋体-简" w:cs="宋体-简"/>
                          <w:color w:val="545454"/>
                          <w:kern w:val="24"/>
                          <w:sz w:val="21"/>
                          <w:szCs w:val="21"/>
                          <w:lang w:val="en-US" w:eastAsia="zh-CN"/>
                        </w:rPr>
                        <w:t>TypeScript规范项目的代码、减少了调试的成本和线上bug；</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exact"/>
                        <w:ind w:left="84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default" w:ascii="宋体-简" w:hAnsi="宋体-简" w:eastAsia="宋体-简" w:cs="宋体-简"/>
                          <w:b w:val="0"/>
                          <w:bCs w:val="0"/>
                          <w:color w:val="303135"/>
                          <w:kern w:val="24"/>
                          <w:sz w:val="21"/>
                          <w:szCs w:val="21"/>
                          <w:lang w:eastAsia="zh-CN"/>
                        </w:rPr>
                        <w:t>项目</w:t>
                      </w:r>
                      <w:r>
                        <w:rPr>
                          <w:rFonts w:hint="eastAsia" w:ascii="宋体-简" w:hAnsi="宋体-简" w:eastAsia="宋体-简" w:cs="宋体-简"/>
                          <w:b w:val="0"/>
                          <w:bCs w:val="0"/>
                          <w:color w:val="303135"/>
                          <w:kern w:val="24"/>
                          <w:sz w:val="21"/>
                          <w:szCs w:val="21"/>
                        </w:rPr>
                        <w:t>名称:</w:t>
                      </w:r>
                      <w:r>
                        <w:rPr>
                          <w:rFonts w:hint="eastAsia" w:ascii="宋体-简" w:hAnsi="宋体-简" w:eastAsia="宋体-简" w:cs="宋体-简"/>
                          <w:b w:val="0"/>
                          <w:bCs w:val="0"/>
                          <w:color w:val="303135"/>
                          <w:kern w:val="24"/>
                          <w:sz w:val="21"/>
                          <w:szCs w:val="21"/>
                          <w:lang w:val="en-US" w:eastAsia="zh-CN"/>
                        </w:rPr>
                        <w:t>口碑商家管理中心（H5/React）</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exact"/>
                        <w:ind w:left="126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eastAsia" w:ascii="宋体-简" w:hAnsi="宋体-简" w:eastAsia="宋体-简" w:cs="宋体-简"/>
                          <w:b w:val="0"/>
                          <w:bCs w:val="0"/>
                          <w:color w:val="303135"/>
                          <w:kern w:val="24"/>
                          <w:sz w:val="21"/>
                          <w:szCs w:val="21"/>
                          <w:lang w:eastAsia="zh-CN"/>
                        </w:rPr>
                        <w:t>责任描述</w:t>
                      </w:r>
                      <w:r>
                        <w:rPr>
                          <w:rFonts w:hint="eastAsia" w:ascii="宋体-简" w:hAnsi="宋体-简" w:eastAsia="宋体-简" w:cs="宋体-简"/>
                          <w:b/>
                          <w:bCs/>
                          <w:color w:val="303135"/>
                          <w:kern w:val="24"/>
                          <w:sz w:val="21"/>
                          <w:szCs w:val="21"/>
                          <w:lang w:eastAsia="zh-CN"/>
                        </w:rPr>
                        <w:t>：</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技术栈：</w:t>
                      </w:r>
                      <w:r>
                        <w:rPr>
                          <w:rFonts w:hint="eastAsia" w:ascii="宋体-简" w:hAnsi="宋体-简" w:eastAsia="宋体-简" w:cs="宋体-简"/>
                          <w:color w:val="545454"/>
                          <w:kern w:val="24"/>
                          <w:sz w:val="21"/>
                          <w:szCs w:val="21"/>
                          <w:lang w:val="en-US" w:eastAsia="zh-CN"/>
                        </w:rPr>
                        <w:t>React+React-Router+Redux+AntD Mobile</w:t>
                      </w:r>
                      <w:r>
                        <w:rPr>
                          <w:rFonts w:hint="default" w:ascii="宋体-简" w:hAnsi="宋体-简" w:eastAsia="宋体-简" w:cs="宋体-简"/>
                          <w:color w:val="545454"/>
                          <w:kern w:val="24"/>
                          <w:sz w:val="21"/>
                          <w:szCs w:val="21"/>
                          <w:lang w:val="en-US" w:eastAsia="zh-CN"/>
                        </w:rPr>
                        <w:t>等；</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根据用户需求说明书，与产品部对项目进行功能分析和策划</w:t>
                      </w:r>
                      <w:r>
                        <w:rPr>
                          <w:rFonts w:hint="default"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 使用</w:t>
                      </w:r>
                      <w:r>
                        <w:rPr>
                          <w:rFonts w:hint="default" w:ascii="宋体-简" w:hAnsi="宋体-简" w:eastAsia="宋体-简" w:cs="宋体-简"/>
                          <w:color w:val="545454"/>
                          <w:kern w:val="24"/>
                          <w:sz w:val="21"/>
                          <w:szCs w:val="21"/>
                          <w:lang w:val="en-US" w:eastAsia="zh-CN"/>
                        </w:rPr>
                        <w:t>create-react-app</w:t>
                      </w:r>
                      <w:r>
                        <w:rPr>
                          <w:rFonts w:hint="eastAsia" w:ascii="宋体-简" w:hAnsi="宋体-简" w:eastAsia="宋体-简" w:cs="宋体-简"/>
                          <w:color w:val="545454"/>
                          <w:kern w:val="24"/>
                          <w:sz w:val="21"/>
                          <w:szCs w:val="21"/>
                          <w:lang w:val="en-US" w:eastAsia="zh-CN"/>
                        </w:rPr>
                        <w:t>脚手架实现项目的搭建，进行模块化的开发</w:t>
                      </w:r>
                      <w:r>
                        <w:rPr>
                          <w:rFonts w:hint="default"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w:t>
                      </w:r>
                      <w:r>
                        <w:rPr>
                          <w:rFonts w:hint="eastAsia" w:ascii="宋体-简" w:hAnsi="宋体-简" w:eastAsia="宋体-简" w:cs="宋体-简"/>
                          <w:color w:val="545454"/>
                          <w:kern w:val="24"/>
                          <w:sz w:val="21"/>
                          <w:szCs w:val="21"/>
                          <w:lang w:val="en-US" w:eastAsia="zh-CN"/>
                        </w:rPr>
                        <w:t>postcss-px2rem</w:t>
                      </w:r>
                      <w:r>
                        <w:rPr>
                          <w:rFonts w:hint="default" w:ascii="宋体-简" w:hAnsi="宋体-简" w:eastAsia="宋体-简" w:cs="宋体-简"/>
                          <w:color w:val="545454"/>
                          <w:kern w:val="24"/>
                          <w:sz w:val="21"/>
                          <w:szCs w:val="21"/>
                          <w:lang w:val="en-US" w:eastAsia="zh-CN"/>
                        </w:rPr>
                        <w:t>实现移动端页面的适配；</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引入</w:t>
                      </w:r>
                      <w:r>
                        <w:rPr>
                          <w:rFonts w:hint="eastAsia" w:ascii="宋体-简" w:hAnsi="宋体-简" w:eastAsia="宋体-简" w:cs="宋体-简"/>
                          <w:color w:val="545454"/>
                          <w:kern w:val="24"/>
                          <w:sz w:val="21"/>
                          <w:szCs w:val="21"/>
                          <w:lang w:val="en-US" w:eastAsia="zh-CN"/>
                        </w:rPr>
                        <w:t>JSBridge</w:t>
                      </w:r>
                      <w:r>
                        <w:rPr>
                          <w:rFonts w:hint="default" w:ascii="宋体-简" w:hAnsi="宋体-简" w:eastAsia="宋体-简" w:cs="宋体-简"/>
                          <w:color w:val="545454"/>
                          <w:kern w:val="24"/>
                          <w:sz w:val="21"/>
                          <w:szCs w:val="21"/>
                          <w:lang w:val="en-US" w:eastAsia="zh-CN"/>
                        </w:rPr>
                        <w:t>调用</w:t>
                      </w:r>
                      <w:r>
                        <w:rPr>
                          <w:rFonts w:hint="eastAsia" w:ascii="宋体-简" w:hAnsi="宋体-简" w:eastAsia="宋体-简" w:cs="宋体-简"/>
                          <w:color w:val="545454"/>
                          <w:kern w:val="24"/>
                          <w:sz w:val="21"/>
                          <w:szCs w:val="21"/>
                          <w:lang w:val="en-US" w:eastAsia="zh-CN"/>
                        </w:rPr>
                        <w:t xml:space="preserve"> Native </w:t>
                      </w:r>
                      <w:r>
                        <w:rPr>
                          <w:rFonts w:hint="default" w:ascii="宋体-简" w:hAnsi="宋体-简" w:eastAsia="宋体-简" w:cs="宋体-简"/>
                          <w:color w:val="545454"/>
                          <w:kern w:val="24"/>
                          <w:sz w:val="21"/>
                          <w:szCs w:val="21"/>
                          <w:lang w:val="en-US" w:eastAsia="zh-CN"/>
                        </w:rPr>
                        <w:t>功能的接口；</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 封装符合业务的公共组件提高开发效率； </w:t>
                      </w:r>
                    </w:p>
                    <w:p>
                      <w:pPr>
                        <w:pStyle w:val="2"/>
                        <w:keepNext w:val="0"/>
                        <w:keepLines w:val="0"/>
                        <w:pageBreakBefore w:val="0"/>
                        <w:widowControl/>
                        <w:numPr>
                          <w:ilvl w:val="0"/>
                          <w:numId w:val="6"/>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eastAsia" w:ascii="宋体-简" w:hAnsi="宋体-简" w:eastAsia="宋体-简" w:cs="宋体-简"/>
                          <w:color w:val="545454"/>
                          <w:kern w:val="24"/>
                          <w:sz w:val="21"/>
                          <w:szCs w:val="21"/>
                          <w:lang w:val="en-US" w:eastAsia="zh-CN"/>
                        </w:rPr>
                        <w:t> 使用了</w:t>
                      </w:r>
                      <w:r>
                        <w:rPr>
                          <w:rFonts w:hint="default" w:ascii="宋体-简" w:hAnsi="宋体-简" w:eastAsia="宋体-简" w:cs="宋体-简"/>
                          <w:color w:val="545454"/>
                          <w:kern w:val="24"/>
                          <w:sz w:val="21"/>
                          <w:szCs w:val="21"/>
                          <w:lang w:val="en-US" w:eastAsia="zh-CN"/>
                        </w:rPr>
                        <w:t>AntV</w:t>
                      </w:r>
                      <w:r>
                        <w:rPr>
                          <w:rFonts w:hint="eastAsia" w:ascii="宋体-简" w:hAnsi="宋体-简" w:eastAsia="宋体-简" w:cs="宋体-简"/>
                          <w:color w:val="545454"/>
                          <w:kern w:val="24"/>
                          <w:sz w:val="21"/>
                          <w:szCs w:val="21"/>
                          <w:lang w:val="en-US" w:eastAsia="zh-CN"/>
                        </w:rPr>
                        <w:t>实现数据可视化； </w:t>
                      </w:r>
                    </w:p>
                    <w:p>
                      <w:pPr>
                        <w:pStyle w:val="2"/>
                        <w:spacing w:before="0" w:beforeAutospacing="0" w:after="0" w:afterAutospacing="0" w:line="360" w:lineRule="exact"/>
                        <w:rPr>
                          <w:rFonts w:hint="eastAsia" w:ascii="微软雅黑" w:hAnsi="微软雅黑" w:eastAsia="微软雅黑" w:cstheme="minorBidi"/>
                          <w:color w:val="545454"/>
                          <w:kern w:val="24"/>
                          <w:sz w:val="21"/>
                          <w:szCs w:val="21"/>
                        </w:rPr>
                      </w:pPr>
                    </w:p>
                    <w:p>
                      <w:pPr>
                        <w:pStyle w:val="2"/>
                        <w:spacing w:before="0" w:beforeAutospacing="0" w:after="0" w:afterAutospacing="0" w:line="360" w:lineRule="exact"/>
                      </w:pPr>
                      <w:r>
                        <w:rPr>
                          <w:rFonts w:hint="eastAsia" w:ascii="宋体-简" w:hAnsi="宋体-简" w:eastAsia="宋体-简" w:cs="宋体-简"/>
                          <w:b/>
                          <w:bCs/>
                          <w:color w:val="303135"/>
                          <w:kern w:val="24"/>
                          <w:sz w:val="21"/>
                          <w:szCs w:val="21"/>
                          <w:lang w:val="en-US" w:eastAsia="zh-CN" w:bidi="ar-SA"/>
                        </w:rPr>
                        <w:t>201</w:t>
                      </w:r>
                      <w:r>
                        <w:rPr>
                          <w:rFonts w:hint="default" w:ascii="宋体-简" w:hAnsi="宋体-简" w:eastAsia="宋体-简" w:cs="宋体-简"/>
                          <w:b/>
                          <w:bCs/>
                          <w:color w:val="303135"/>
                          <w:kern w:val="24"/>
                          <w:sz w:val="21"/>
                          <w:szCs w:val="21"/>
                          <w:lang w:eastAsia="zh-CN" w:bidi="ar-SA"/>
                        </w:rPr>
                        <w:t>7</w:t>
                      </w:r>
                      <w:r>
                        <w:rPr>
                          <w:rFonts w:hint="eastAsia" w:ascii="宋体-简" w:hAnsi="宋体-简" w:eastAsia="宋体-简" w:cs="宋体-简"/>
                          <w:b/>
                          <w:bCs/>
                          <w:color w:val="303135"/>
                          <w:kern w:val="24"/>
                          <w:sz w:val="21"/>
                          <w:szCs w:val="21"/>
                          <w:lang w:val="en-US" w:eastAsia="zh-CN" w:bidi="ar-SA"/>
                        </w:rPr>
                        <w:t>.</w:t>
                      </w:r>
                      <w:r>
                        <w:rPr>
                          <w:rFonts w:hint="default" w:ascii="宋体-简" w:hAnsi="宋体-简" w:eastAsia="宋体-简" w:cs="宋体-简"/>
                          <w:b/>
                          <w:bCs/>
                          <w:color w:val="303135"/>
                          <w:kern w:val="24"/>
                          <w:sz w:val="21"/>
                          <w:szCs w:val="21"/>
                          <w:lang w:eastAsia="zh-CN" w:bidi="ar-SA"/>
                        </w:rPr>
                        <w:t>12</w:t>
                      </w:r>
                      <w:r>
                        <w:rPr>
                          <w:rFonts w:hint="eastAsia" w:ascii="宋体-简" w:hAnsi="宋体-简" w:eastAsia="宋体-简" w:cs="宋体-简"/>
                          <w:b/>
                          <w:bCs/>
                          <w:color w:val="303135"/>
                          <w:kern w:val="24"/>
                          <w:sz w:val="21"/>
                          <w:szCs w:val="21"/>
                          <w:lang w:val="en-US" w:eastAsia="zh-CN" w:bidi="ar-SA"/>
                        </w:rPr>
                        <w:t xml:space="preserve"> – 201</w:t>
                      </w:r>
                      <w:r>
                        <w:rPr>
                          <w:rFonts w:hint="default" w:ascii="宋体-简" w:hAnsi="宋体-简" w:eastAsia="宋体-简" w:cs="宋体-简"/>
                          <w:b/>
                          <w:bCs/>
                          <w:color w:val="303135"/>
                          <w:kern w:val="24"/>
                          <w:sz w:val="21"/>
                          <w:szCs w:val="21"/>
                          <w:lang w:eastAsia="zh-CN" w:bidi="ar-SA"/>
                        </w:rPr>
                        <w:t>9</w:t>
                      </w:r>
                      <w:r>
                        <w:rPr>
                          <w:rFonts w:hint="eastAsia" w:ascii="宋体-简" w:hAnsi="宋体-简" w:eastAsia="宋体-简" w:cs="宋体-简"/>
                          <w:b/>
                          <w:bCs/>
                          <w:color w:val="303135"/>
                          <w:kern w:val="24"/>
                          <w:sz w:val="21"/>
                          <w:szCs w:val="21"/>
                          <w:lang w:val="en-US" w:eastAsia="zh-CN" w:bidi="ar-SA"/>
                        </w:rPr>
                        <w:t xml:space="preserve">.06              </w:t>
                      </w:r>
                      <w:r>
                        <w:rPr>
                          <w:rFonts w:hint="eastAsia" w:ascii="宋体-简" w:hAnsi="宋体-简" w:eastAsia="宋体-简" w:cs="宋体-简"/>
                          <w:b/>
                          <w:bCs/>
                          <w:color w:val="303135"/>
                          <w:kern w:val="24"/>
                          <w:sz w:val="21"/>
                          <w:szCs w:val="21"/>
                          <w:lang w:eastAsia="zh-CN" w:bidi="ar-SA"/>
                        </w:rPr>
                        <w:t xml:space="preserve">     </w:t>
                      </w:r>
                      <w:r>
                        <w:rPr>
                          <w:rFonts w:hint="eastAsia" w:ascii="宋体-简" w:hAnsi="宋体-简" w:eastAsia="宋体-简" w:cs="宋体-简"/>
                          <w:b/>
                          <w:bCs/>
                          <w:color w:val="303135"/>
                          <w:kern w:val="24"/>
                          <w:sz w:val="21"/>
                          <w:szCs w:val="21"/>
                          <w:lang w:val="en-US" w:eastAsia="zh-CN" w:bidi="ar-SA"/>
                        </w:rPr>
                        <w:t>杭州南讯软件科技</w:t>
                      </w:r>
                      <w:r>
                        <w:rPr>
                          <w:rFonts w:hint="eastAsia" w:ascii="宋体-简" w:hAnsi="宋体-简" w:eastAsia="宋体-简" w:cs="宋体-简"/>
                          <w:b/>
                          <w:bCs/>
                          <w:color w:val="303135"/>
                          <w:kern w:val="24"/>
                          <w:sz w:val="21"/>
                          <w:szCs w:val="21"/>
                          <w:lang w:val="en-US" w:eastAsia="zh-CN"/>
                        </w:rPr>
                        <w:t>有限公司</w:t>
                      </w:r>
                      <w:r>
                        <w:rPr>
                          <w:rFonts w:hint="eastAsia" w:ascii="宋体-简" w:hAnsi="宋体-简" w:eastAsia="宋体-简" w:cs="宋体-简"/>
                          <w:b/>
                          <w:bCs/>
                          <w:color w:val="303135"/>
                          <w:kern w:val="24"/>
                          <w:sz w:val="21"/>
                          <w:szCs w:val="21"/>
                          <w:lang w:eastAsia="zh-CN"/>
                        </w:rPr>
                        <w:t xml:space="preserve">                 </w:t>
                      </w:r>
                      <w:r>
                        <w:rPr>
                          <w:rFonts w:hint="default" w:ascii="宋体-简" w:hAnsi="宋体-简" w:eastAsia="宋体-简" w:cs="宋体-简"/>
                          <w:b/>
                          <w:bCs/>
                          <w:color w:val="303135"/>
                          <w:kern w:val="24"/>
                          <w:sz w:val="21"/>
                          <w:szCs w:val="21"/>
                          <w:lang w:eastAsia="zh-CN"/>
                        </w:rPr>
                        <w:t xml:space="preserve"> </w:t>
                      </w:r>
                      <w:r>
                        <w:rPr>
                          <w:rFonts w:hint="eastAsia" w:ascii="宋体-简" w:hAnsi="宋体-简" w:eastAsia="宋体-简" w:cs="宋体-简"/>
                          <w:b/>
                          <w:bCs/>
                          <w:color w:val="303135"/>
                          <w:kern w:val="24"/>
                          <w:sz w:val="21"/>
                          <w:szCs w:val="21"/>
                          <w:lang w:eastAsia="zh-CN"/>
                        </w:rPr>
                        <w:t xml:space="preserve">  </w:t>
                      </w:r>
                      <w:r>
                        <w:rPr>
                          <w:rFonts w:hint="eastAsia" w:ascii="宋体-简" w:hAnsi="宋体-简" w:eastAsia="宋体-简" w:cs="宋体-简"/>
                          <w:b/>
                          <w:bCs/>
                          <w:color w:val="303135"/>
                          <w:kern w:val="24"/>
                          <w:sz w:val="21"/>
                          <w:szCs w:val="21"/>
                          <w:lang w:val="en-US" w:eastAsia="zh-CN"/>
                        </w:rPr>
                        <w:t xml:space="preserve">web前端开发工程师 </w:t>
                      </w:r>
                      <w:r>
                        <w:rPr>
                          <w:rFonts w:hint="eastAsia" w:ascii="微软雅黑" w:hAnsi="微软雅黑" w:eastAsia="微软雅黑" w:cstheme="minorBidi"/>
                          <w:b/>
                          <w:bCs/>
                          <w:color w:val="303135"/>
                          <w:kern w:val="24"/>
                          <w:sz w:val="21"/>
                          <w:szCs w:val="21"/>
                          <w:lang w:val="en-US" w:eastAsia="zh-CN"/>
                        </w:rPr>
                        <w:t xml:space="preserve"> </w:t>
                      </w:r>
                      <w:r>
                        <w:rPr>
                          <w:rFonts w:hint="eastAsia" w:ascii="微软雅黑" w:hAnsi="微软雅黑" w:eastAsia="微软雅黑" w:cstheme="minorBidi"/>
                          <w:b/>
                          <w:bCs/>
                          <w:color w:val="303135"/>
                          <w:kern w:val="24"/>
                          <w:sz w:val="21"/>
                          <w:szCs w:val="21"/>
                          <w:lang w:val="en-US" w:eastAsia="zh-CN" w:bidi="ar-SA"/>
                        </w:rPr>
                        <w:t xml:space="preserve"> </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负责与产品经理沟通协调以及与后台开发人员的接口联调完成对设计内容的技术实现；</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负责产品的迭代更新及维护； </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编写以及优化项目组件和模块的代码；</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负责与其他项目组的沟通以及协助开发；</w:t>
                      </w:r>
                    </w:p>
                    <w:p>
                      <w:pPr>
                        <w:pStyle w:val="2"/>
                        <w:keepNext w:val="0"/>
                        <w:keepLines w:val="0"/>
                        <w:pageBreakBefore w:val="0"/>
                        <w:widowControl/>
                        <w:numPr>
                          <w:ilvl w:val="0"/>
                          <w:numId w:val="7"/>
                        </w:numPr>
                        <w:kinsoku/>
                        <w:wordWrap/>
                        <w:overflowPunct/>
                        <w:topLinePunct w:val="0"/>
                        <w:autoSpaceDE/>
                        <w:autoSpaceDN/>
                        <w:bidi w:val="0"/>
                        <w:adjustRightInd/>
                        <w:snapToGrid/>
                        <w:spacing w:before="0" w:beforeAutospacing="0" w:after="0" w:afterAutospacing="0" w:line="360" w:lineRule="exact"/>
                        <w:ind w:left="425" w:leftChars="0" w:right="0" w:rightChars="0" w:hanging="425" w:firstLineChars="0"/>
                        <w:jc w:val="left"/>
                        <w:textAlignment w:val="auto"/>
                        <w:outlineLvl w:val="9"/>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熟悉主流的 JavaScript 库或框架等前端开发技术</w:t>
                      </w:r>
                      <w:r>
                        <w:rPr>
                          <w:rFonts w:hint="default" w:ascii="宋体-简" w:hAnsi="宋体-简" w:eastAsia="宋体-简" w:cs="宋体-简"/>
                          <w:color w:val="545454"/>
                          <w:kern w:val="24"/>
                          <w:sz w:val="21"/>
                          <w:szCs w:val="21"/>
                          <w:lang w:val="en-US" w:eastAsia="zh-CN"/>
                        </w:rPr>
                        <w:t>；</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exact"/>
                        <w:ind w:left="84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default" w:ascii="宋体-简" w:hAnsi="宋体-简" w:eastAsia="宋体-简" w:cs="宋体-简"/>
                          <w:b w:val="0"/>
                          <w:bCs w:val="0"/>
                          <w:color w:val="303135"/>
                          <w:kern w:val="24"/>
                          <w:sz w:val="21"/>
                          <w:szCs w:val="21"/>
                          <w:lang w:eastAsia="zh-CN"/>
                        </w:rPr>
                        <w:t>项目</w:t>
                      </w:r>
                      <w:r>
                        <w:rPr>
                          <w:rFonts w:hint="eastAsia" w:ascii="宋体-简" w:hAnsi="宋体-简" w:eastAsia="宋体-简" w:cs="宋体-简"/>
                          <w:b w:val="0"/>
                          <w:bCs w:val="0"/>
                          <w:color w:val="303135"/>
                          <w:kern w:val="24"/>
                          <w:sz w:val="21"/>
                          <w:szCs w:val="21"/>
                        </w:rPr>
                        <w:t>名称</w:t>
                      </w:r>
                      <w:r>
                        <w:rPr>
                          <w:rFonts w:hint="eastAsia" w:ascii="宋体-简" w:hAnsi="宋体-简" w:eastAsia="宋体-简" w:cs="宋体-简"/>
                          <w:b w:val="0"/>
                          <w:bCs w:val="0"/>
                          <w:color w:val="303135"/>
                          <w:kern w:val="24"/>
                          <w:sz w:val="21"/>
                          <w:szCs w:val="21"/>
                          <w:lang w:eastAsia="zh-CN"/>
                        </w:rPr>
                        <w:t>:</w:t>
                      </w:r>
                      <w:r>
                        <w:rPr>
                          <w:rFonts w:hint="default" w:ascii="宋体-简" w:hAnsi="宋体-简" w:eastAsia="宋体-简" w:cs="宋体-简"/>
                          <w:b w:val="0"/>
                          <w:bCs w:val="0"/>
                          <w:color w:val="303135"/>
                          <w:kern w:val="24"/>
                          <w:sz w:val="21"/>
                          <w:szCs w:val="21"/>
                          <w:lang w:eastAsia="zh-CN"/>
                        </w:rPr>
                        <w:t>最伙导购后台系统（PC 端/Vue）</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exact"/>
                        <w:ind w:left="126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eastAsia" w:ascii="宋体-简" w:hAnsi="宋体-简" w:eastAsia="宋体-简" w:cs="宋体-简"/>
                          <w:b w:val="0"/>
                          <w:bCs w:val="0"/>
                          <w:color w:val="303135"/>
                          <w:kern w:val="24"/>
                          <w:sz w:val="21"/>
                          <w:szCs w:val="21"/>
                          <w:lang w:eastAsia="zh-CN"/>
                        </w:rPr>
                        <w:t>责任描述</w:t>
                      </w:r>
                      <w:r>
                        <w:rPr>
                          <w:rFonts w:hint="eastAsia" w:ascii="宋体-简" w:hAnsi="宋体-简" w:eastAsia="宋体-简" w:cs="宋体-简"/>
                          <w:b/>
                          <w:bCs/>
                          <w:color w:val="303135"/>
                          <w:kern w:val="24"/>
                          <w:sz w:val="21"/>
                          <w:szCs w:val="21"/>
                          <w:lang w:eastAsia="zh-CN"/>
                        </w:rPr>
                        <w:t>：</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Helvetica Neue" w:hAnsi="Helvetica Neue" w:eastAsia="Helvetica Neue" w:cs="Helvetica Neue"/>
                          <w:kern w:val="0"/>
                          <w:sz w:val="24"/>
                          <w:szCs w:val="24"/>
                          <w:lang w:val="en-US" w:eastAsia="zh-CN" w:bidi="ar"/>
                        </w:rPr>
                        <w:t> </w:t>
                      </w:r>
                      <w:r>
                        <w:rPr>
                          <w:rFonts w:hint="default" w:ascii="宋体-简" w:hAnsi="宋体-简" w:eastAsia="宋体-简" w:cs="宋体-简"/>
                          <w:color w:val="545454"/>
                          <w:kern w:val="24"/>
                          <w:sz w:val="21"/>
                          <w:szCs w:val="21"/>
                          <w:lang w:val="en-US" w:eastAsia="zh-CN"/>
                        </w:rPr>
                        <w:t>技术栈：采用了</w:t>
                      </w:r>
                      <w:r>
                        <w:rPr>
                          <w:rFonts w:hint="eastAsia" w:ascii="宋体-简" w:hAnsi="宋体-简" w:eastAsia="宋体-简" w:cs="宋体-简"/>
                          <w:color w:val="545454"/>
                          <w:kern w:val="24"/>
                          <w:sz w:val="21"/>
                          <w:szCs w:val="21"/>
                          <w:lang w:val="en-US" w:eastAsia="zh-CN"/>
                        </w:rPr>
                        <w:t>Vue+Vue Router+Vuex+ElementUI</w:t>
                      </w:r>
                      <w:r>
                        <w:rPr>
                          <w:rFonts w:hint="default" w:ascii="宋体-简" w:hAnsi="宋体-简" w:eastAsia="宋体-简" w:cs="宋体-简"/>
                          <w:color w:val="545454"/>
                          <w:kern w:val="24"/>
                          <w:sz w:val="21"/>
                          <w:szCs w:val="21"/>
                          <w:lang w:val="en-US" w:eastAsia="zh-CN"/>
                        </w:rPr>
                        <w:t>,同时引入第三方插件j</w:t>
                      </w:r>
                      <w:r>
                        <w:rPr>
                          <w:rFonts w:hint="default" w:ascii="宋体-简" w:hAnsi="宋体-简" w:eastAsia="宋体-简" w:cs="宋体-简"/>
                          <w:color w:val="545454"/>
                          <w:kern w:val="24"/>
                          <w:sz w:val="21"/>
                          <w:szCs w:val="21"/>
                          <w:lang w:eastAsia="zh-CN"/>
                        </w:rPr>
                        <w:t>Q</w:t>
                      </w:r>
                      <w:r>
                        <w:rPr>
                          <w:rFonts w:hint="default" w:ascii="宋体-简" w:hAnsi="宋体-简" w:eastAsia="宋体-简" w:cs="宋体-简"/>
                          <w:color w:val="545454"/>
                          <w:kern w:val="24"/>
                          <w:sz w:val="21"/>
                          <w:szCs w:val="21"/>
                          <w:lang w:val="en-US" w:eastAsia="zh-CN"/>
                        </w:rPr>
                        <w:t>uer</w:t>
                      </w:r>
                      <w:r>
                        <w:rPr>
                          <w:rFonts w:hint="default" w:ascii="宋体-简" w:hAnsi="宋体-简" w:eastAsia="宋体-简" w:cs="宋体-简"/>
                          <w:color w:val="545454"/>
                          <w:kern w:val="24"/>
                          <w:sz w:val="21"/>
                          <w:szCs w:val="21"/>
                          <w:lang w:eastAsia="zh-CN"/>
                        </w:rPr>
                        <w:t>y</w:t>
                      </w:r>
                      <w:r>
                        <w:rPr>
                          <w:rFonts w:hint="default" w:ascii="宋体-简" w:hAnsi="宋体-简" w:eastAsia="宋体-简" w:cs="宋体-简"/>
                          <w:color w:val="545454"/>
                          <w:kern w:val="24"/>
                          <w:sz w:val="21"/>
                          <w:szCs w:val="21"/>
                          <w:lang w:val="en-US" w:eastAsia="zh-CN"/>
                        </w:rPr>
                        <w:t>、</w:t>
                      </w:r>
                      <w:r>
                        <w:rPr>
                          <w:rFonts w:hint="default" w:ascii="宋体-简" w:hAnsi="宋体-简" w:eastAsia="宋体-简" w:cs="宋体-简"/>
                          <w:color w:val="545454"/>
                          <w:kern w:val="24"/>
                          <w:sz w:val="21"/>
                          <w:szCs w:val="21"/>
                          <w:lang w:eastAsia="zh-CN"/>
                        </w:rPr>
                        <w:t>UE</w:t>
                      </w:r>
                      <w:r>
                        <w:rPr>
                          <w:rFonts w:hint="default" w:ascii="宋体-简" w:hAnsi="宋体-简" w:eastAsia="宋体-简" w:cs="宋体-简"/>
                          <w:color w:val="545454"/>
                          <w:kern w:val="24"/>
                          <w:sz w:val="21"/>
                          <w:szCs w:val="21"/>
                          <w:lang w:val="en-US" w:eastAsia="zh-CN"/>
                        </w:rPr>
                        <w:t>ditor、</w:t>
                      </w:r>
                      <w:r>
                        <w:rPr>
                          <w:rFonts w:hint="default" w:ascii="宋体-简" w:hAnsi="宋体-简" w:eastAsia="宋体-简" w:cs="宋体-简"/>
                          <w:color w:val="545454"/>
                          <w:kern w:val="24"/>
                          <w:sz w:val="21"/>
                          <w:szCs w:val="21"/>
                          <w:lang w:eastAsia="zh-CN"/>
                        </w:rPr>
                        <w:t>EC</w:t>
                      </w:r>
                      <w:r>
                        <w:rPr>
                          <w:rFonts w:hint="default" w:ascii="宋体-简" w:hAnsi="宋体-简" w:eastAsia="宋体-简" w:cs="宋体-简"/>
                          <w:color w:val="545454"/>
                          <w:kern w:val="24"/>
                          <w:sz w:val="21"/>
                          <w:szCs w:val="21"/>
                          <w:lang w:val="en-US" w:eastAsia="zh-CN"/>
                        </w:rPr>
                        <w:t>harts等；</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根据用户需求说明书，与产品部对项目进行功能分析和策划；</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 对</w:t>
                      </w:r>
                      <w:r>
                        <w:rPr>
                          <w:rFonts w:hint="eastAsia" w:ascii="宋体-简" w:hAnsi="宋体-简" w:eastAsia="宋体-简" w:cs="宋体-简"/>
                          <w:color w:val="545454"/>
                          <w:kern w:val="24"/>
                          <w:sz w:val="21"/>
                          <w:szCs w:val="21"/>
                          <w:lang w:val="en-US" w:eastAsia="zh-CN"/>
                        </w:rPr>
                        <w:t>ElementUI</w:t>
                      </w:r>
                      <w:r>
                        <w:rPr>
                          <w:rFonts w:hint="default" w:ascii="宋体-简" w:hAnsi="宋体-简" w:eastAsia="宋体-简" w:cs="宋体-简"/>
                          <w:color w:val="545454"/>
                          <w:kern w:val="24"/>
                          <w:sz w:val="21"/>
                          <w:szCs w:val="21"/>
                          <w:lang w:val="en-US" w:eastAsia="zh-CN"/>
                        </w:rPr>
                        <w:t>组件再次封装以及</w:t>
                      </w:r>
                      <w:r>
                        <w:rPr>
                          <w:rFonts w:hint="default" w:ascii="宋体-简" w:hAnsi="宋体-简" w:eastAsia="宋体-简" w:cs="宋体-简"/>
                          <w:color w:val="545454"/>
                          <w:kern w:val="24"/>
                          <w:sz w:val="21"/>
                          <w:szCs w:val="21"/>
                          <w:lang w:eastAsia="zh-CN"/>
                        </w:rPr>
                        <w:t>UE</w:t>
                      </w:r>
                      <w:r>
                        <w:rPr>
                          <w:rFonts w:hint="default" w:ascii="宋体-简" w:hAnsi="宋体-简" w:eastAsia="宋体-简" w:cs="宋体-简"/>
                          <w:color w:val="545454"/>
                          <w:kern w:val="24"/>
                          <w:sz w:val="21"/>
                          <w:szCs w:val="21"/>
                          <w:lang w:val="en-US" w:eastAsia="zh-CN"/>
                        </w:rPr>
                        <w:t>ditor进行了自定义界面已满足项目的需求，同时把公共的布局组件、公共的继 承以及指令全局注册来优化项目的代码；</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引入</w:t>
                      </w:r>
                      <w:r>
                        <w:rPr>
                          <w:rFonts w:hint="default" w:ascii="宋体-简" w:hAnsi="宋体-简" w:eastAsia="宋体-简" w:cs="宋体-简"/>
                          <w:color w:val="545454"/>
                          <w:kern w:val="24"/>
                          <w:sz w:val="21"/>
                          <w:szCs w:val="21"/>
                          <w:lang w:eastAsia="zh-CN"/>
                        </w:rPr>
                        <w:t>N</w:t>
                      </w:r>
                      <w:r>
                        <w:rPr>
                          <w:rFonts w:hint="default" w:ascii="宋体-简" w:hAnsi="宋体-简" w:eastAsia="宋体-简" w:cs="宋体-简"/>
                          <w:color w:val="545454"/>
                          <w:kern w:val="24"/>
                          <w:sz w:val="21"/>
                          <w:szCs w:val="21"/>
                          <w:lang w:val="en-US" w:eastAsia="zh-CN"/>
                        </w:rPr>
                        <w:t>umeral、</w:t>
                      </w:r>
                      <w:r>
                        <w:rPr>
                          <w:rFonts w:hint="default" w:ascii="宋体-简" w:hAnsi="宋体-简" w:eastAsia="宋体-简" w:cs="宋体-简"/>
                          <w:color w:val="545454"/>
                          <w:kern w:val="24"/>
                          <w:sz w:val="21"/>
                          <w:szCs w:val="21"/>
                          <w:lang w:eastAsia="zh-CN"/>
                        </w:rPr>
                        <w:t>M</w:t>
                      </w:r>
                      <w:r>
                        <w:rPr>
                          <w:rFonts w:hint="default" w:ascii="宋体-简" w:hAnsi="宋体-简" w:eastAsia="宋体-简" w:cs="宋体-简"/>
                          <w:color w:val="545454"/>
                          <w:kern w:val="24"/>
                          <w:sz w:val="21"/>
                          <w:szCs w:val="21"/>
                          <w:lang w:val="en-US" w:eastAsia="zh-CN"/>
                        </w:rPr>
                        <w:t>oment来格式化金钱以及时间的显示样式；</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把</w:t>
                      </w:r>
                      <w:r>
                        <w:rPr>
                          <w:rFonts w:hint="eastAsia" w:ascii="宋体-简" w:hAnsi="宋体-简" w:eastAsia="宋体-简" w:cs="宋体-简"/>
                          <w:color w:val="545454"/>
                          <w:kern w:val="24"/>
                          <w:sz w:val="21"/>
                          <w:szCs w:val="21"/>
                          <w:lang w:val="en-US" w:eastAsia="zh-CN"/>
                        </w:rPr>
                        <w:t>Axios</w:t>
                      </w:r>
                      <w:r>
                        <w:rPr>
                          <w:rFonts w:hint="default" w:ascii="宋体-简" w:hAnsi="宋体-简" w:eastAsia="宋体-简" w:cs="宋体-简"/>
                          <w:color w:val="545454"/>
                          <w:kern w:val="24"/>
                          <w:sz w:val="21"/>
                          <w:szCs w:val="21"/>
                          <w:lang w:val="en-US" w:eastAsia="zh-CN"/>
                        </w:rPr>
                        <w:t>封装在</w:t>
                      </w:r>
                      <w:r>
                        <w:rPr>
                          <w:rFonts w:hint="eastAsia" w:ascii="宋体-简" w:hAnsi="宋体-简" w:eastAsia="宋体-简" w:cs="宋体-简"/>
                          <w:color w:val="545454"/>
                          <w:kern w:val="24"/>
                          <w:sz w:val="21"/>
                          <w:szCs w:val="21"/>
                          <w:lang w:val="en-US" w:eastAsia="zh-CN"/>
                        </w:rPr>
                        <w:t>Vue</w:t>
                      </w:r>
                      <w:r>
                        <w:rPr>
                          <w:rFonts w:hint="default" w:ascii="宋体-简" w:hAnsi="宋体-简" w:eastAsia="宋体-简" w:cs="宋体-简"/>
                          <w:color w:val="545454"/>
                          <w:kern w:val="24"/>
                          <w:sz w:val="21"/>
                          <w:szCs w:val="21"/>
                          <w:lang w:val="en-US" w:eastAsia="zh-CN"/>
                        </w:rPr>
                        <w:t>类原型链下面的公共的方法来请求完成前后端的数据交互，达到项目的简洁；</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 xml:space="preserve"> 为了使管理人员更直观的看到数据的展示，还使用了 </w:t>
                      </w:r>
                      <w:r>
                        <w:rPr>
                          <w:rFonts w:hint="default" w:ascii="宋体-简" w:hAnsi="宋体-简" w:eastAsia="宋体-简" w:cs="宋体-简"/>
                          <w:color w:val="545454"/>
                          <w:kern w:val="24"/>
                          <w:sz w:val="21"/>
                          <w:szCs w:val="21"/>
                          <w:lang w:eastAsia="zh-CN"/>
                        </w:rPr>
                        <w:t>EC</w:t>
                      </w:r>
                      <w:r>
                        <w:rPr>
                          <w:rFonts w:hint="default" w:ascii="宋体-简" w:hAnsi="宋体-简" w:eastAsia="宋体-简" w:cs="宋体-简"/>
                          <w:color w:val="545454"/>
                          <w:kern w:val="24"/>
                          <w:sz w:val="21"/>
                          <w:szCs w:val="21"/>
                          <w:lang w:val="en-US" w:eastAsia="zh-CN"/>
                        </w:rPr>
                        <w:t>harts插件来完成树形图、饼状图的展示，并且参考了</w:t>
                      </w:r>
                      <w:r>
                        <w:rPr>
                          <w:rFonts w:hint="default" w:ascii="宋体-简" w:hAnsi="宋体-简" w:eastAsia="宋体-简" w:cs="宋体-简"/>
                          <w:color w:val="545454"/>
                          <w:kern w:val="24"/>
                          <w:sz w:val="21"/>
                          <w:szCs w:val="21"/>
                          <w:lang w:eastAsia="zh-CN"/>
                        </w:rPr>
                        <w:t>EC</w:t>
                      </w:r>
                      <w:r>
                        <w:rPr>
                          <w:rFonts w:hint="default" w:ascii="宋体-简" w:hAnsi="宋体-简" w:eastAsia="宋体-简" w:cs="宋体-简"/>
                          <w:color w:val="545454"/>
                          <w:kern w:val="24"/>
                          <w:sz w:val="21"/>
                          <w:szCs w:val="21"/>
                          <w:lang w:val="en-US" w:eastAsia="zh-CN"/>
                        </w:rPr>
                        <w:t>harts社区的demo来美化图表；</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eastAsia"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 Vue-router 的嵌套子路由可以实现界面局部的刷新，同时以import形式引入子组件实现按需加载来加快项目的加载速度；</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Helvetica Neue" w:hAnsi="Helvetica Neue" w:eastAsia="Helvetica Neue" w:cs="Helvetica Neue"/>
                          <w:kern w:val="0"/>
                          <w:sz w:val="24"/>
                          <w:szCs w:val="24"/>
                          <w:lang w:val="en-US" w:eastAsia="zh-CN" w:bidi="ar"/>
                        </w:rPr>
                        <w:t> </w:t>
                      </w:r>
                      <w:r>
                        <w:rPr>
                          <w:rFonts w:hint="default" w:ascii="宋体-简" w:hAnsi="宋体-简" w:eastAsia="宋体-简" w:cs="宋体-简"/>
                          <w:color w:val="545454"/>
                          <w:kern w:val="24"/>
                          <w:sz w:val="21"/>
                          <w:szCs w:val="21"/>
                          <w:lang w:val="en-US" w:eastAsia="zh-CN"/>
                        </w:rPr>
                        <w:t>对于各个模块比如表格、分页等统一使用 Vue 的混入极大的缩小些代码量，同时使用</w:t>
                      </w:r>
                      <w:r>
                        <w:rPr>
                          <w:rFonts w:hint="default" w:ascii="宋体-简" w:hAnsi="宋体-简" w:eastAsia="宋体-简" w:cs="宋体-简"/>
                          <w:color w:val="545454"/>
                          <w:kern w:val="24"/>
                          <w:sz w:val="21"/>
                          <w:szCs w:val="21"/>
                          <w:lang w:eastAsia="zh-CN"/>
                        </w:rPr>
                        <w:t>E</w:t>
                      </w:r>
                      <w:r>
                        <w:rPr>
                          <w:rFonts w:hint="default" w:ascii="宋体-简" w:hAnsi="宋体-简" w:eastAsia="宋体-简" w:cs="宋体-简"/>
                          <w:color w:val="545454"/>
                          <w:kern w:val="24"/>
                          <w:sz w:val="21"/>
                          <w:szCs w:val="21"/>
                          <w:lang w:val="en-US" w:eastAsia="zh-CN"/>
                        </w:rPr>
                        <w:t>slint来是项目的代码更加的规范；</w:t>
                      </w:r>
                    </w:p>
                    <w:p>
                      <w:pPr>
                        <w:pStyle w:val="2"/>
                        <w:keepNext w:val="0"/>
                        <w:keepLines w:val="0"/>
                        <w:pageBreakBefore w:val="0"/>
                        <w:widowControl/>
                        <w:numPr>
                          <w:ilvl w:val="0"/>
                          <w:numId w:val="8"/>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使用Vue-cli3 脚手架来帮助我们实现 Vue 项目的搭建，进行模块化的开发。</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exact"/>
                        <w:ind w:left="84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default" w:ascii="宋体-简" w:hAnsi="宋体-简" w:eastAsia="宋体-简" w:cs="宋体-简"/>
                          <w:b w:val="0"/>
                          <w:bCs w:val="0"/>
                          <w:color w:val="303135"/>
                          <w:kern w:val="24"/>
                          <w:sz w:val="21"/>
                          <w:szCs w:val="21"/>
                          <w:lang w:eastAsia="zh-CN"/>
                        </w:rPr>
                        <w:t>项目</w:t>
                      </w:r>
                      <w:r>
                        <w:rPr>
                          <w:rFonts w:hint="eastAsia" w:ascii="宋体-简" w:hAnsi="宋体-简" w:eastAsia="宋体-简" w:cs="宋体-简"/>
                          <w:b w:val="0"/>
                          <w:bCs w:val="0"/>
                          <w:color w:val="303135"/>
                          <w:kern w:val="24"/>
                          <w:sz w:val="21"/>
                          <w:szCs w:val="21"/>
                        </w:rPr>
                        <w:t>名称:</w:t>
                      </w:r>
                      <w:r>
                        <w:rPr>
                          <w:rFonts w:hint="default" w:ascii="宋体-简" w:hAnsi="宋体-简" w:eastAsia="宋体-简" w:cs="宋体-简"/>
                          <w:b w:val="0"/>
                          <w:bCs w:val="0"/>
                          <w:color w:val="303135"/>
                          <w:kern w:val="24"/>
                          <w:sz w:val="21"/>
                          <w:szCs w:val="21"/>
                        </w:rPr>
                        <w:t>智慧导购</w:t>
                      </w:r>
                      <w:r>
                        <w:rPr>
                          <w:rFonts w:hint="default" w:ascii="宋体-简" w:hAnsi="宋体-简" w:eastAsia="宋体-简" w:cs="宋体-简"/>
                          <w:b w:val="0"/>
                          <w:bCs w:val="0"/>
                          <w:color w:val="303135"/>
                          <w:kern w:val="24"/>
                          <w:sz w:val="21"/>
                          <w:szCs w:val="21"/>
                          <w:lang w:eastAsia="zh-CN"/>
                        </w:rPr>
                        <w:t>、</w:t>
                      </w:r>
                      <w:r>
                        <w:rPr>
                          <w:rFonts w:hint="default" w:ascii="宋体-简" w:hAnsi="宋体-简" w:eastAsia="宋体-简" w:cs="宋体-简"/>
                          <w:b w:val="0"/>
                          <w:bCs w:val="0"/>
                          <w:color w:val="303135"/>
                          <w:kern w:val="24"/>
                          <w:sz w:val="21"/>
                          <w:szCs w:val="21"/>
                          <w:lang w:eastAsia="zh-CN"/>
                        </w:rPr>
                        <w:t>智慧</w:t>
                      </w:r>
                      <w:r>
                        <w:rPr>
                          <w:rFonts w:hint="default" w:ascii="宋体-简" w:hAnsi="宋体-简" w:eastAsia="宋体-简" w:cs="宋体-简"/>
                          <w:b w:val="0"/>
                          <w:bCs w:val="0"/>
                          <w:color w:val="303135"/>
                          <w:kern w:val="24"/>
                          <w:sz w:val="21"/>
                          <w:szCs w:val="21"/>
                          <w:lang w:eastAsia="zh-CN"/>
                        </w:rPr>
                        <w:t>店长（微信小程序）</w:t>
                      </w:r>
                    </w:p>
                    <w:p>
                      <w:pPr>
                        <w:pStyle w:val="2"/>
                        <w:keepNext w:val="0"/>
                        <w:keepLines w:val="0"/>
                        <w:pageBreakBefore w:val="0"/>
                        <w:widowControl/>
                        <w:numPr>
                          <w:ilvl w:val="0"/>
                          <w:numId w:val="4"/>
                        </w:numPr>
                        <w:kinsoku/>
                        <w:wordWrap/>
                        <w:overflowPunct/>
                        <w:topLinePunct w:val="0"/>
                        <w:autoSpaceDE/>
                        <w:autoSpaceDN/>
                        <w:bidi w:val="0"/>
                        <w:adjustRightInd/>
                        <w:snapToGrid/>
                        <w:spacing w:before="0" w:beforeAutospacing="0" w:after="0" w:afterAutospacing="0" w:line="360" w:lineRule="exact"/>
                        <w:ind w:left="1260" w:leftChars="0" w:right="0" w:rightChars="0" w:hanging="420" w:firstLineChars="0"/>
                        <w:jc w:val="left"/>
                        <w:textAlignment w:val="auto"/>
                        <w:outlineLvl w:val="9"/>
                        <w:rPr>
                          <w:rFonts w:hint="eastAsia" w:ascii="微软雅黑" w:hAnsi="微软雅黑" w:eastAsia="微软雅黑" w:cstheme="minorBidi"/>
                          <w:color w:val="545454"/>
                          <w:kern w:val="24"/>
                          <w:sz w:val="21"/>
                          <w:szCs w:val="21"/>
                        </w:rPr>
                      </w:pPr>
                      <w:r>
                        <w:rPr>
                          <w:rFonts w:hint="eastAsia" w:ascii="宋体-简" w:hAnsi="宋体-简" w:eastAsia="宋体-简" w:cs="宋体-简"/>
                          <w:b w:val="0"/>
                          <w:bCs w:val="0"/>
                          <w:color w:val="303135"/>
                          <w:kern w:val="24"/>
                          <w:sz w:val="21"/>
                          <w:szCs w:val="21"/>
                          <w:lang w:eastAsia="zh-CN"/>
                        </w:rPr>
                        <w:t>责任描述</w:t>
                      </w:r>
                      <w:r>
                        <w:rPr>
                          <w:rFonts w:hint="eastAsia" w:ascii="宋体-简" w:hAnsi="宋体-简" w:eastAsia="宋体-简" w:cs="宋体-简"/>
                          <w:b/>
                          <w:bCs/>
                          <w:color w:val="303135"/>
                          <w:kern w:val="24"/>
                          <w:sz w:val="21"/>
                          <w:szCs w:val="21"/>
                          <w:lang w:eastAsia="zh-CN"/>
                        </w:rPr>
                        <w:t>：</w:t>
                      </w:r>
                    </w:p>
                    <w:p>
                      <w:pPr>
                        <w:pStyle w:val="2"/>
                        <w:keepNext w:val="0"/>
                        <w:keepLines w:val="0"/>
                        <w:pageBreakBefore w:val="0"/>
                        <w:widowControl/>
                        <w:numPr>
                          <w:ilvl w:val="0"/>
                          <w:numId w:val="9"/>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技术栈：采用了腾讯框架</w:t>
                      </w:r>
                      <w:r>
                        <w:rPr>
                          <w:rFonts w:hint="default" w:ascii="宋体-简" w:hAnsi="宋体-简" w:eastAsia="宋体-简" w:cs="宋体-简"/>
                          <w:color w:val="545454"/>
                          <w:kern w:val="24"/>
                          <w:sz w:val="21"/>
                          <w:szCs w:val="21"/>
                          <w:lang w:eastAsia="zh-CN"/>
                        </w:rPr>
                        <w:t>W</w:t>
                      </w:r>
                      <w:r>
                        <w:rPr>
                          <w:rFonts w:hint="default" w:ascii="宋体-简" w:hAnsi="宋体-简" w:eastAsia="宋体-简" w:cs="宋体-简"/>
                          <w:color w:val="545454"/>
                          <w:kern w:val="24"/>
                          <w:sz w:val="21"/>
                          <w:szCs w:val="21"/>
                          <w:lang w:val="en-US" w:eastAsia="zh-CN"/>
                        </w:rPr>
                        <w:t>epy配合微信小程序官方API配合开发，数据管理采用</w:t>
                      </w:r>
                      <w:r>
                        <w:rPr>
                          <w:rFonts w:hint="default" w:ascii="宋体-简" w:hAnsi="宋体-简" w:eastAsia="宋体-简" w:cs="宋体-简"/>
                          <w:color w:val="545454"/>
                          <w:kern w:val="24"/>
                          <w:sz w:val="21"/>
                          <w:szCs w:val="21"/>
                          <w:lang w:eastAsia="zh-CN"/>
                        </w:rPr>
                        <w:t>W</w:t>
                      </w:r>
                      <w:r>
                        <w:rPr>
                          <w:rFonts w:hint="default" w:ascii="宋体-简" w:hAnsi="宋体-简" w:eastAsia="宋体-简" w:cs="宋体-简"/>
                          <w:color w:val="545454"/>
                          <w:kern w:val="24"/>
                          <w:sz w:val="21"/>
                          <w:szCs w:val="21"/>
                          <w:lang w:val="en-US" w:eastAsia="zh-CN"/>
                        </w:rPr>
                        <w:t>epy</w:t>
                      </w:r>
                      <w:r>
                        <w:rPr>
                          <w:rFonts w:hint="default" w:ascii="宋体-简" w:hAnsi="宋体-简" w:eastAsia="宋体-简" w:cs="宋体-简"/>
                          <w:color w:val="545454"/>
                          <w:kern w:val="24"/>
                          <w:sz w:val="21"/>
                          <w:szCs w:val="21"/>
                          <w:lang w:eastAsia="zh-CN"/>
                        </w:rPr>
                        <w:t xml:space="preserve"> R</w:t>
                      </w:r>
                      <w:r>
                        <w:rPr>
                          <w:rFonts w:hint="default" w:ascii="宋体-简" w:hAnsi="宋体-简" w:eastAsia="宋体-简" w:cs="宋体-简"/>
                          <w:color w:val="545454"/>
                          <w:kern w:val="24"/>
                          <w:sz w:val="21"/>
                          <w:szCs w:val="21"/>
                          <w:lang w:val="en-US" w:eastAsia="zh-CN"/>
                        </w:rPr>
                        <w:t>edux和</w:t>
                      </w:r>
                      <w:r>
                        <w:rPr>
                          <w:rFonts w:hint="default" w:ascii="宋体-简" w:hAnsi="宋体-简" w:eastAsia="宋体-简" w:cs="宋体-简"/>
                          <w:color w:val="545454"/>
                          <w:kern w:val="24"/>
                          <w:sz w:val="21"/>
                          <w:szCs w:val="21"/>
                          <w:lang w:eastAsia="zh-CN"/>
                        </w:rPr>
                        <w:t>globalData</w:t>
                      </w:r>
                      <w:r>
                        <w:rPr>
                          <w:rFonts w:hint="default" w:ascii="宋体-简" w:hAnsi="宋体-简" w:eastAsia="宋体-简" w:cs="宋体-简"/>
                          <w:color w:val="545454"/>
                          <w:kern w:val="24"/>
                          <w:sz w:val="21"/>
                          <w:szCs w:val="21"/>
                          <w:lang w:val="en-US" w:eastAsia="zh-CN"/>
                        </w:rPr>
                        <w:t>来管理数据；</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-531495</wp:posOffset>
                </wp:positionH>
                <wp:positionV relativeFrom="paragraph">
                  <wp:posOffset>1143000</wp:posOffset>
                </wp:positionV>
                <wp:extent cx="1346835" cy="125730"/>
                <wp:effectExtent l="1270" t="0" r="6985" b="6985"/>
                <wp:wrapNone/>
                <wp:docPr id="10" name="文本框 126"/>
                <wp:cNvGraphicFramePr/>
                <a:graphic xmlns:a="http://schemas.openxmlformats.org/drawingml/2006/main">
                  <a:graphicData uri="http://schemas.microsoft.com/office/word/2010/wordprocessingShape">
                    <wps:wsp>
                      <wps:cNvSpPr txBox="1"/>
                      <wps:spPr>
                        <a:xfrm rot="5400000">
                          <a:off x="0" y="0"/>
                          <a:ext cx="1346835" cy="125730"/>
                        </a:xfrm>
                        <a:custGeom>
                          <a:avLst/>
                          <a:gdLst>
                            <a:gd name="connsiteX0" fmla="*/ 3877094 w 4077615"/>
                            <a:gd name="connsiteY0" fmla="*/ 454059 h 463397"/>
                            <a:gd name="connsiteX1" fmla="*/ 3877094 w 4077615"/>
                            <a:gd name="connsiteY1" fmla="*/ 9340 h 463397"/>
                            <a:gd name="connsiteX2" fmla="*/ 4069924 w 4077615"/>
                            <a:gd name="connsiteY2" fmla="*/ 9340 h 463397"/>
                            <a:gd name="connsiteX3" fmla="*/ 4069924 w 4077615"/>
                            <a:gd name="connsiteY3" fmla="*/ 98339 h 463397"/>
                            <a:gd name="connsiteX4" fmla="*/ 3992738 w 4077615"/>
                            <a:gd name="connsiteY4" fmla="*/ 98339 h 463397"/>
                            <a:gd name="connsiteX5" fmla="*/ 3992738 w 4077615"/>
                            <a:gd name="connsiteY5" fmla="*/ 182668 h 463397"/>
                            <a:gd name="connsiteX6" fmla="*/ 4064981 w 4077615"/>
                            <a:gd name="connsiteY6" fmla="*/ 182668 h 463397"/>
                            <a:gd name="connsiteX7" fmla="*/ 4064981 w 4077615"/>
                            <a:gd name="connsiteY7" fmla="*/ 267272 h 463397"/>
                            <a:gd name="connsiteX8" fmla="*/ 3992738 w 4077615"/>
                            <a:gd name="connsiteY8" fmla="*/ 267272 h 463397"/>
                            <a:gd name="connsiteX9" fmla="*/ 3992738 w 4077615"/>
                            <a:gd name="connsiteY9" fmla="*/ 365060 h 463397"/>
                            <a:gd name="connsiteX10" fmla="*/ 4077615 w 4077615"/>
                            <a:gd name="connsiteY10" fmla="*/ 365060 h 463397"/>
                            <a:gd name="connsiteX11" fmla="*/ 4077615 w 4077615"/>
                            <a:gd name="connsiteY11" fmla="*/ 454059 h 463397"/>
                            <a:gd name="connsiteX12" fmla="*/ 3466578 w 4077615"/>
                            <a:gd name="connsiteY12" fmla="*/ 454058 h 463397"/>
                            <a:gd name="connsiteX13" fmla="*/ 3466578 w 4077615"/>
                            <a:gd name="connsiteY13" fmla="*/ 9339 h 463397"/>
                            <a:gd name="connsiteX14" fmla="*/ 3616213 w 4077615"/>
                            <a:gd name="connsiteY14" fmla="*/ 9339 h 463397"/>
                            <a:gd name="connsiteX15" fmla="*/ 3629939 w 4077615"/>
                            <a:gd name="connsiteY15" fmla="*/ 103883 h 463397"/>
                            <a:gd name="connsiteX16" fmla="*/ 3646360 w 4077615"/>
                            <a:gd name="connsiteY16" fmla="*/ 217003 h 463397"/>
                            <a:gd name="connsiteX17" fmla="*/ 3672936 w 4077615"/>
                            <a:gd name="connsiteY17" fmla="*/ 9339 h 463397"/>
                            <a:gd name="connsiteX18" fmla="*/ 3823396 w 4077615"/>
                            <a:gd name="connsiteY18" fmla="*/ 9339 h 463397"/>
                            <a:gd name="connsiteX19" fmla="*/ 3823396 w 4077615"/>
                            <a:gd name="connsiteY19" fmla="*/ 454058 h 463397"/>
                            <a:gd name="connsiteX20" fmla="*/ 3722311 w 4077615"/>
                            <a:gd name="connsiteY20" fmla="*/ 454058 h 463397"/>
                            <a:gd name="connsiteX21" fmla="*/ 3722174 w 4077615"/>
                            <a:gd name="connsiteY21" fmla="*/ 153825 h 463397"/>
                            <a:gd name="connsiteX22" fmla="*/ 3681933 w 4077615"/>
                            <a:gd name="connsiteY22" fmla="*/ 454058 h 463397"/>
                            <a:gd name="connsiteX23" fmla="*/ 3610238 w 4077615"/>
                            <a:gd name="connsiteY23" fmla="*/ 454058 h 463397"/>
                            <a:gd name="connsiteX24" fmla="*/ 3567801 w 4077615"/>
                            <a:gd name="connsiteY24" fmla="*/ 160692 h 463397"/>
                            <a:gd name="connsiteX25" fmla="*/ 3567662 w 4077615"/>
                            <a:gd name="connsiteY25" fmla="*/ 454058 h 463397"/>
                            <a:gd name="connsiteX26" fmla="*/ 3160844 w 4077615"/>
                            <a:gd name="connsiteY26" fmla="*/ 272488 h 463397"/>
                            <a:gd name="connsiteX27" fmla="*/ 3160844 w 4077615"/>
                            <a:gd name="connsiteY27" fmla="*/ 9339 h 463397"/>
                            <a:gd name="connsiteX28" fmla="*/ 3276487 w 4077615"/>
                            <a:gd name="connsiteY28" fmla="*/ 9339 h 463397"/>
                            <a:gd name="connsiteX29" fmla="*/ 3276487 w 4077615"/>
                            <a:gd name="connsiteY29" fmla="*/ 342810 h 463397"/>
                            <a:gd name="connsiteX30" fmla="*/ 3279646 w 4077615"/>
                            <a:gd name="connsiteY30" fmla="*/ 380029 h 463397"/>
                            <a:gd name="connsiteX31" fmla="*/ 3292419 w 4077615"/>
                            <a:gd name="connsiteY31" fmla="*/ 388132 h 463397"/>
                            <a:gd name="connsiteX32" fmla="*/ 3306565 w 4077615"/>
                            <a:gd name="connsiteY32" fmla="*/ 379204 h 463397"/>
                            <a:gd name="connsiteX33" fmla="*/ 3309724 w 4077615"/>
                            <a:gd name="connsiteY33" fmla="*/ 337041 h 463397"/>
                            <a:gd name="connsiteX34" fmla="*/ 3309724 w 4077615"/>
                            <a:gd name="connsiteY34" fmla="*/ 9339 h 463397"/>
                            <a:gd name="connsiteX35" fmla="*/ 3425368 w 4077615"/>
                            <a:gd name="connsiteY35" fmla="*/ 9339 h 463397"/>
                            <a:gd name="connsiteX36" fmla="*/ 3425368 w 4077615"/>
                            <a:gd name="connsiteY36" fmla="*/ 306551 h 463397"/>
                            <a:gd name="connsiteX37" fmla="*/ 3422071 w 4077615"/>
                            <a:gd name="connsiteY37" fmla="*/ 377557 h 463397"/>
                            <a:gd name="connsiteX38" fmla="*/ 3402568 w 4077615"/>
                            <a:gd name="connsiteY38" fmla="*/ 419584 h 463397"/>
                            <a:gd name="connsiteX39" fmla="*/ 3359854 w 4077615"/>
                            <a:gd name="connsiteY39" fmla="*/ 452271 h 463397"/>
                            <a:gd name="connsiteX40" fmla="*/ 3297364 w 4077615"/>
                            <a:gd name="connsiteY40" fmla="*/ 463397 h 463397"/>
                            <a:gd name="connsiteX41" fmla="*/ 3227044 w 4077615"/>
                            <a:gd name="connsiteY41" fmla="*/ 450212 h 463397"/>
                            <a:gd name="connsiteX42" fmla="*/ 3181446 w 4077615"/>
                            <a:gd name="connsiteY42" fmla="*/ 415876 h 463397"/>
                            <a:gd name="connsiteX43" fmla="*/ 3163592 w 4077615"/>
                            <a:gd name="connsiteY43" fmla="*/ 371239 h 463397"/>
                            <a:gd name="connsiteX44" fmla="*/ 3160844 w 4077615"/>
                            <a:gd name="connsiteY44" fmla="*/ 272488 h 463397"/>
                            <a:gd name="connsiteX45" fmla="*/ 2863997 w 4077615"/>
                            <a:gd name="connsiteY45" fmla="*/ 124983 h 463397"/>
                            <a:gd name="connsiteX46" fmla="*/ 2877045 w 4077615"/>
                            <a:gd name="connsiteY46" fmla="*/ 50269 h 463397"/>
                            <a:gd name="connsiteX47" fmla="*/ 2919210 w 4077615"/>
                            <a:gd name="connsiteY47" fmla="*/ 13324 h 463397"/>
                            <a:gd name="connsiteX48" fmla="*/ 2989529 w 4077615"/>
                            <a:gd name="connsiteY48" fmla="*/ 1 h 463397"/>
                            <a:gd name="connsiteX49" fmla="*/ 3066304 w 4077615"/>
                            <a:gd name="connsiteY49" fmla="*/ 14559 h 463397"/>
                            <a:gd name="connsiteX50" fmla="*/ 3108332 w 4077615"/>
                            <a:gd name="connsiteY50" fmla="*/ 51230 h 463397"/>
                            <a:gd name="connsiteX51" fmla="*/ 3118633 w 4077615"/>
                            <a:gd name="connsiteY51" fmla="*/ 126357 h 463397"/>
                            <a:gd name="connsiteX52" fmla="*/ 3118633 w 4077615"/>
                            <a:gd name="connsiteY52" fmla="*/ 143937 h 463397"/>
                            <a:gd name="connsiteX53" fmla="*/ 3011231 w 4077615"/>
                            <a:gd name="connsiteY53" fmla="*/ 143937 h 463397"/>
                            <a:gd name="connsiteX54" fmla="*/ 3011231 w 4077615"/>
                            <a:gd name="connsiteY54" fmla="*/ 110974 h 463397"/>
                            <a:gd name="connsiteX55" fmla="*/ 3007109 w 4077615"/>
                            <a:gd name="connsiteY55" fmla="*/ 81582 h 463397"/>
                            <a:gd name="connsiteX56" fmla="*/ 2993375 w 4077615"/>
                            <a:gd name="connsiteY56" fmla="*/ 75264 h 463397"/>
                            <a:gd name="connsiteX57" fmla="*/ 2977580 w 4077615"/>
                            <a:gd name="connsiteY57" fmla="*/ 83787 h 463397"/>
                            <a:gd name="connsiteX58" fmla="*/ 2972225 w 4077615"/>
                            <a:gd name="connsiteY58" fmla="*/ 109627 h 463397"/>
                            <a:gd name="connsiteX59" fmla="*/ 2978246 w 4077615"/>
                            <a:gd name="connsiteY59" fmla="*/ 143159 h 463397"/>
                            <a:gd name="connsiteX60" fmla="*/ 3010926 w 4077615"/>
                            <a:gd name="connsiteY60" fmla="*/ 170350 h 463397"/>
                            <a:gd name="connsiteX61" fmla="*/ 3108195 w 4077615"/>
                            <a:gd name="connsiteY61" fmla="*/ 245570 h 463397"/>
                            <a:gd name="connsiteX62" fmla="*/ 3128247 w 4077615"/>
                            <a:gd name="connsiteY62" fmla="*/ 340338 h 463397"/>
                            <a:gd name="connsiteX63" fmla="*/ 3117121 w 4077615"/>
                            <a:gd name="connsiteY63" fmla="*/ 410383 h 463397"/>
                            <a:gd name="connsiteX64" fmla="*/ 3074132 w 4077615"/>
                            <a:gd name="connsiteY64" fmla="*/ 448151 h 463397"/>
                            <a:gd name="connsiteX65" fmla="*/ 2999967 w 4077615"/>
                            <a:gd name="connsiteY65" fmla="*/ 463397 h 463397"/>
                            <a:gd name="connsiteX66" fmla="*/ 2920720 w 4077615"/>
                            <a:gd name="connsiteY66" fmla="*/ 445818 h 463397"/>
                            <a:gd name="connsiteX67" fmla="*/ 2877731 w 4077615"/>
                            <a:gd name="connsiteY67" fmla="*/ 401043 h 463397"/>
                            <a:gd name="connsiteX68" fmla="*/ 2867568 w 4077615"/>
                            <a:gd name="connsiteY68" fmla="*/ 323856 h 463397"/>
                            <a:gd name="connsiteX69" fmla="*/ 2867568 w 4077615"/>
                            <a:gd name="connsiteY69" fmla="*/ 294739 h 463397"/>
                            <a:gd name="connsiteX70" fmla="*/ 2974972 w 4077615"/>
                            <a:gd name="connsiteY70" fmla="*/ 294739 h 463397"/>
                            <a:gd name="connsiteX71" fmla="*/ 2974972 w 4077615"/>
                            <a:gd name="connsiteY71" fmla="*/ 348852 h 463397"/>
                            <a:gd name="connsiteX72" fmla="*/ 2979503 w 4077615"/>
                            <a:gd name="connsiteY72" fmla="*/ 380991 h 463397"/>
                            <a:gd name="connsiteX73" fmla="*/ 2995573 w 4077615"/>
                            <a:gd name="connsiteY73" fmla="*/ 388132 h 463397"/>
                            <a:gd name="connsiteX74" fmla="*/ 3012741 w 4077615"/>
                            <a:gd name="connsiteY74" fmla="*/ 379067 h 463397"/>
                            <a:gd name="connsiteX75" fmla="*/ 3018372 w 4077615"/>
                            <a:gd name="connsiteY75" fmla="*/ 352148 h 463397"/>
                            <a:gd name="connsiteX76" fmla="*/ 3007658 w 4077615"/>
                            <a:gd name="connsiteY76" fmla="*/ 300783 h 463397"/>
                            <a:gd name="connsiteX77" fmla="*/ 2953545 w 4077615"/>
                            <a:gd name="connsiteY77" fmla="*/ 260404 h 463397"/>
                            <a:gd name="connsiteX78" fmla="*/ 2896410 w 4077615"/>
                            <a:gd name="connsiteY78" fmla="*/ 218925 h 463397"/>
                            <a:gd name="connsiteX79" fmla="*/ 2873199 w 4077615"/>
                            <a:gd name="connsiteY79" fmla="*/ 183217 h 463397"/>
                            <a:gd name="connsiteX80" fmla="*/ 2863997 w 4077615"/>
                            <a:gd name="connsiteY80" fmla="*/ 124983 h 463397"/>
                            <a:gd name="connsiteX81" fmla="*/ 2645547 w 4077615"/>
                            <a:gd name="connsiteY81" fmla="*/ 454059 h 463397"/>
                            <a:gd name="connsiteX82" fmla="*/ 2645547 w 4077615"/>
                            <a:gd name="connsiteY82" fmla="*/ 9340 h 463397"/>
                            <a:gd name="connsiteX83" fmla="*/ 2838377 w 4077615"/>
                            <a:gd name="connsiteY83" fmla="*/ 9340 h 463397"/>
                            <a:gd name="connsiteX84" fmla="*/ 2838377 w 4077615"/>
                            <a:gd name="connsiteY84" fmla="*/ 98339 h 463397"/>
                            <a:gd name="connsiteX85" fmla="*/ 2761191 w 4077615"/>
                            <a:gd name="connsiteY85" fmla="*/ 98339 h 463397"/>
                            <a:gd name="connsiteX86" fmla="*/ 2761191 w 4077615"/>
                            <a:gd name="connsiteY86" fmla="*/ 182668 h 463397"/>
                            <a:gd name="connsiteX87" fmla="*/ 2833434 w 4077615"/>
                            <a:gd name="connsiteY87" fmla="*/ 182668 h 463397"/>
                            <a:gd name="connsiteX88" fmla="*/ 2833434 w 4077615"/>
                            <a:gd name="connsiteY88" fmla="*/ 267272 h 463397"/>
                            <a:gd name="connsiteX89" fmla="*/ 2761191 w 4077615"/>
                            <a:gd name="connsiteY89" fmla="*/ 267272 h 463397"/>
                            <a:gd name="connsiteX90" fmla="*/ 2761191 w 4077615"/>
                            <a:gd name="connsiteY90" fmla="*/ 365060 h 463397"/>
                            <a:gd name="connsiteX91" fmla="*/ 2846068 w 4077615"/>
                            <a:gd name="connsiteY91" fmla="*/ 365060 h 463397"/>
                            <a:gd name="connsiteX92" fmla="*/ 2846068 w 4077615"/>
                            <a:gd name="connsiteY92" fmla="*/ 454059 h 463397"/>
                            <a:gd name="connsiteX93" fmla="*/ 2457105 w 4077615"/>
                            <a:gd name="connsiteY93" fmla="*/ 184316 h 463397"/>
                            <a:gd name="connsiteX94" fmla="*/ 2484436 w 4077615"/>
                            <a:gd name="connsiteY94" fmla="*/ 178959 h 463397"/>
                            <a:gd name="connsiteX95" fmla="*/ 2492264 w 4077615"/>
                            <a:gd name="connsiteY95" fmla="*/ 144212 h 463397"/>
                            <a:gd name="connsiteX96" fmla="*/ 2492264 w 4077615"/>
                            <a:gd name="connsiteY96" fmla="*/ 119765 h 463397"/>
                            <a:gd name="connsiteX97" fmla="*/ 2484710 w 4077615"/>
                            <a:gd name="connsiteY97" fmla="*/ 92021 h 463397"/>
                            <a:gd name="connsiteX98" fmla="*/ 2457105 w 4077615"/>
                            <a:gd name="connsiteY98" fmla="*/ 85428 h 463397"/>
                            <a:gd name="connsiteX99" fmla="*/ 2341461 w 4077615"/>
                            <a:gd name="connsiteY99" fmla="*/ 454059 h 463397"/>
                            <a:gd name="connsiteX100" fmla="*/ 2341462 w 4077615"/>
                            <a:gd name="connsiteY100" fmla="*/ 9340 h 463397"/>
                            <a:gd name="connsiteX101" fmla="*/ 2423319 w 4077615"/>
                            <a:gd name="connsiteY101" fmla="*/ 9340 h 463397"/>
                            <a:gd name="connsiteX102" fmla="*/ 2534154 w 4077615"/>
                            <a:gd name="connsiteY102" fmla="*/ 15658 h 463397"/>
                            <a:gd name="connsiteX103" fmla="*/ 2581400 w 4077615"/>
                            <a:gd name="connsiteY103" fmla="*/ 47934 h 463397"/>
                            <a:gd name="connsiteX104" fmla="*/ 2599668 w 4077615"/>
                            <a:gd name="connsiteY104" fmla="*/ 130752 h 463397"/>
                            <a:gd name="connsiteX105" fmla="*/ 2586757 w 4077615"/>
                            <a:gd name="connsiteY105" fmla="*/ 200523 h 463397"/>
                            <a:gd name="connsiteX106" fmla="*/ 2535940 w 4077615"/>
                            <a:gd name="connsiteY106" fmla="*/ 221948 h 463397"/>
                            <a:gd name="connsiteX107" fmla="*/ 2582086 w 4077615"/>
                            <a:gd name="connsiteY107" fmla="*/ 244747 h 463397"/>
                            <a:gd name="connsiteX108" fmla="*/ 2596783 w 4077615"/>
                            <a:gd name="connsiteY108" fmla="*/ 270980 h 463397"/>
                            <a:gd name="connsiteX109" fmla="*/ 2599668 w 4077615"/>
                            <a:gd name="connsiteY109" fmla="*/ 336768 h 463397"/>
                            <a:gd name="connsiteX110" fmla="*/ 2599668 w 4077615"/>
                            <a:gd name="connsiteY110" fmla="*/ 454059 h 463397"/>
                            <a:gd name="connsiteX111" fmla="*/ 2492264 w 4077615"/>
                            <a:gd name="connsiteY111" fmla="*/ 454059 h 463397"/>
                            <a:gd name="connsiteX112" fmla="*/ 2492264 w 4077615"/>
                            <a:gd name="connsiteY112" fmla="*/ 306278 h 463397"/>
                            <a:gd name="connsiteX113" fmla="*/ 2486634 w 4077615"/>
                            <a:gd name="connsiteY113" fmla="*/ 262052 h 463397"/>
                            <a:gd name="connsiteX114" fmla="*/ 2457105 w 4077615"/>
                            <a:gd name="connsiteY114" fmla="*/ 253538 h 463397"/>
                            <a:gd name="connsiteX115" fmla="*/ 2457105 w 4077615"/>
                            <a:gd name="connsiteY115" fmla="*/ 454059 h 463397"/>
                            <a:gd name="connsiteX116" fmla="*/ 2006967 w 4077615"/>
                            <a:gd name="connsiteY116" fmla="*/ 454059 h 463397"/>
                            <a:gd name="connsiteX117" fmla="*/ 2006967 w 4077615"/>
                            <a:gd name="connsiteY117" fmla="*/ 9340 h 463397"/>
                            <a:gd name="connsiteX118" fmla="*/ 2122611 w 4077615"/>
                            <a:gd name="connsiteY118" fmla="*/ 9340 h 463397"/>
                            <a:gd name="connsiteX119" fmla="*/ 2122610 w 4077615"/>
                            <a:gd name="connsiteY119" fmla="*/ 365060 h 463397"/>
                            <a:gd name="connsiteX120" fmla="*/ 2192930 w 4077615"/>
                            <a:gd name="connsiteY120" fmla="*/ 365060 h 463397"/>
                            <a:gd name="connsiteX121" fmla="*/ 2192930 w 4077615"/>
                            <a:gd name="connsiteY121" fmla="*/ 454059 h 463397"/>
                            <a:gd name="connsiteX122" fmla="*/ 1816892 w 4077615"/>
                            <a:gd name="connsiteY122" fmla="*/ 295290 h 463397"/>
                            <a:gd name="connsiteX123" fmla="*/ 1856699 w 4077615"/>
                            <a:gd name="connsiteY123" fmla="*/ 295290 h 463397"/>
                            <a:gd name="connsiteX124" fmla="*/ 1839087 w 4077615"/>
                            <a:gd name="connsiteY124" fmla="*/ 108503 h 463397"/>
                            <a:gd name="connsiteX125" fmla="*/ 1816892 w 4077615"/>
                            <a:gd name="connsiteY125" fmla="*/ 295290 h 463397"/>
                            <a:gd name="connsiteX126" fmla="*/ 1691853 w 4077615"/>
                            <a:gd name="connsiteY126" fmla="*/ 454059 h 463397"/>
                            <a:gd name="connsiteX127" fmla="*/ 1750843 w 4077615"/>
                            <a:gd name="connsiteY127" fmla="*/ 9340 h 463397"/>
                            <a:gd name="connsiteX128" fmla="*/ 1917989 w 4077615"/>
                            <a:gd name="connsiteY128" fmla="*/ 9340 h 463397"/>
                            <a:gd name="connsiteX129" fmla="*/ 1984120 w 4077615"/>
                            <a:gd name="connsiteY129" fmla="*/ 454059 h 463397"/>
                            <a:gd name="connsiteX130" fmla="*/ 1865937 w 4077615"/>
                            <a:gd name="connsiteY130" fmla="*/ 454059 h 463397"/>
                            <a:gd name="connsiteX131" fmla="*/ 1859730 w 4077615"/>
                            <a:gd name="connsiteY131" fmla="*/ 374125 h 463397"/>
                            <a:gd name="connsiteX132" fmla="*/ 1818364 w 4077615"/>
                            <a:gd name="connsiteY132" fmla="*/ 374125 h 463397"/>
                            <a:gd name="connsiteX133" fmla="*/ 1811410 w 4077615"/>
                            <a:gd name="connsiteY133" fmla="*/ 454059 h 463397"/>
                            <a:gd name="connsiteX134" fmla="*/ 1413999 w 4077615"/>
                            <a:gd name="connsiteY134" fmla="*/ 454059 h 463397"/>
                            <a:gd name="connsiteX135" fmla="*/ 1414000 w 4077615"/>
                            <a:gd name="connsiteY135" fmla="*/ 9340 h 463397"/>
                            <a:gd name="connsiteX136" fmla="*/ 1510689 w 4077615"/>
                            <a:gd name="connsiteY136" fmla="*/ 9340 h 463397"/>
                            <a:gd name="connsiteX137" fmla="*/ 1575516 w 4077615"/>
                            <a:gd name="connsiteY137" fmla="*/ 209588 h 463397"/>
                            <a:gd name="connsiteX138" fmla="*/ 1575516 w 4077615"/>
                            <a:gd name="connsiteY138" fmla="*/ 9340 h 463397"/>
                            <a:gd name="connsiteX139" fmla="*/ 1672206 w 4077615"/>
                            <a:gd name="connsiteY139" fmla="*/ 9340 h 463397"/>
                            <a:gd name="connsiteX140" fmla="*/ 1672205 w 4077615"/>
                            <a:gd name="connsiteY140" fmla="*/ 454059 h 463397"/>
                            <a:gd name="connsiteX141" fmla="*/ 1570845 w 4077615"/>
                            <a:gd name="connsiteY141" fmla="*/ 454059 h 463397"/>
                            <a:gd name="connsiteX142" fmla="*/ 1510689 w 4077615"/>
                            <a:gd name="connsiteY142" fmla="*/ 251889 h 463397"/>
                            <a:gd name="connsiteX143" fmla="*/ 1510689 w 4077615"/>
                            <a:gd name="connsiteY143" fmla="*/ 454059 h 463397"/>
                            <a:gd name="connsiteX144" fmla="*/ 1222260 w 4077615"/>
                            <a:gd name="connsiteY144" fmla="*/ 331271 h 463397"/>
                            <a:gd name="connsiteX145" fmla="*/ 1225419 w 4077615"/>
                            <a:gd name="connsiteY145" fmla="*/ 379066 h 463397"/>
                            <a:gd name="connsiteX146" fmla="*/ 1240114 w 4077615"/>
                            <a:gd name="connsiteY146" fmla="*/ 388131 h 463397"/>
                            <a:gd name="connsiteX147" fmla="*/ 1255223 w 4077615"/>
                            <a:gd name="connsiteY147" fmla="*/ 377694 h 463397"/>
                            <a:gd name="connsiteX148" fmla="*/ 1258519 w 4077615"/>
                            <a:gd name="connsiteY148" fmla="*/ 327975 h 463397"/>
                            <a:gd name="connsiteX149" fmla="*/ 1258520 w 4077615"/>
                            <a:gd name="connsiteY149" fmla="*/ 123609 h 463397"/>
                            <a:gd name="connsiteX150" fmla="*/ 1255086 w 4077615"/>
                            <a:gd name="connsiteY150" fmla="*/ 83917 h 463397"/>
                            <a:gd name="connsiteX151" fmla="*/ 1240940 w 4077615"/>
                            <a:gd name="connsiteY151" fmla="*/ 75263 h 463397"/>
                            <a:gd name="connsiteX152" fmla="*/ 1227067 w 4077615"/>
                            <a:gd name="connsiteY152" fmla="*/ 82268 h 463397"/>
                            <a:gd name="connsiteX153" fmla="*/ 1222261 w 4077615"/>
                            <a:gd name="connsiteY153" fmla="*/ 123609 h 463397"/>
                            <a:gd name="connsiteX154" fmla="*/ 1106617 w 4077615"/>
                            <a:gd name="connsiteY154" fmla="*/ 269742 h 463397"/>
                            <a:gd name="connsiteX155" fmla="*/ 1106617 w 4077615"/>
                            <a:gd name="connsiteY155" fmla="*/ 193654 h 463397"/>
                            <a:gd name="connsiteX156" fmla="*/ 1109776 w 4077615"/>
                            <a:gd name="connsiteY156" fmla="*/ 98749 h 463397"/>
                            <a:gd name="connsiteX157" fmla="*/ 1129554 w 4077615"/>
                            <a:gd name="connsiteY157" fmla="*/ 47795 h 463397"/>
                            <a:gd name="connsiteX158" fmla="*/ 1174464 w 4077615"/>
                            <a:gd name="connsiteY158" fmla="*/ 12360 h 463397"/>
                            <a:gd name="connsiteX159" fmla="*/ 1240389 w 4077615"/>
                            <a:gd name="connsiteY159" fmla="*/ 0 h 463397"/>
                            <a:gd name="connsiteX160" fmla="*/ 1304530 w 4077615"/>
                            <a:gd name="connsiteY160" fmla="*/ 11674 h 463397"/>
                            <a:gd name="connsiteX161" fmla="*/ 1350264 w 4077615"/>
                            <a:gd name="connsiteY161" fmla="*/ 46697 h 463397"/>
                            <a:gd name="connsiteX162" fmla="*/ 1370867 w 4077615"/>
                            <a:gd name="connsiteY162" fmla="*/ 97514 h 463397"/>
                            <a:gd name="connsiteX163" fmla="*/ 1374163 w 4077615"/>
                            <a:gd name="connsiteY163" fmla="*/ 193654 h 463397"/>
                            <a:gd name="connsiteX164" fmla="*/ 1374163 w 4077615"/>
                            <a:gd name="connsiteY164" fmla="*/ 269742 h 463397"/>
                            <a:gd name="connsiteX165" fmla="*/ 1371004 w 4077615"/>
                            <a:gd name="connsiteY165" fmla="*/ 364646 h 463397"/>
                            <a:gd name="connsiteX166" fmla="*/ 1351226 w 4077615"/>
                            <a:gd name="connsiteY166" fmla="*/ 415600 h 463397"/>
                            <a:gd name="connsiteX167" fmla="*/ 1306314 w 4077615"/>
                            <a:gd name="connsiteY167" fmla="*/ 451035 h 463397"/>
                            <a:gd name="connsiteX168" fmla="*/ 1240389 w 4077615"/>
                            <a:gd name="connsiteY168" fmla="*/ 463396 h 463397"/>
                            <a:gd name="connsiteX169" fmla="*/ 1176250 w 4077615"/>
                            <a:gd name="connsiteY169" fmla="*/ 451721 h 463397"/>
                            <a:gd name="connsiteX170" fmla="*/ 1130514 w 4077615"/>
                            <a:gd name="connsiteY170" fmla="*/ 416700 h 463397"/>
                            <a:gd name="connsiteX171" fmla="*/ 1109913 w 4077615"/>
                            <a:gd name="connsiteY171" fmla="*/ 365881 h 463397"/>
                            <a:gd name="connsiteX172" fmla="*/ 1106617 w 4077615"/>
                            <a:gd name="connsiteY172" fmla="*/ 269742 h 463397"/>
                            <a:gd name="connsiteX173" fmla="*/ 811418 w 4077615"/>
                            <a:gd name="connsiteY173" fmla="*/ 124983 h 463397"/>
                            <a:gd name="connsiteX174" fmla="*/ 824466 w 4077615"/>
                            <a:gd name="connsiteY174" fmla="*/ 50269 h 463397"/>
                            <a:gd name="connsiteX175" fmla="*/ 866631 w 4077615"/>
                            <a:gd name="connsiteY175" fmla="*/ 13324 h 463397"/>
                            <a:gd name="connsiteX176" fmla="*/ 936951 w 4077615"/>
                            <a:gd name="connsiteY176" fmla="*/ 1 h 463397"/>
                            <a:gd name="connsiteX177" fmla="*/ 1013726 w 4077615"/>
                            <a:gd name="connsiteY177" fmla="*/ 14559 h 463397"/>
                            <a:gd name="connsiteX178" fmla="*/ 1055753 w 4077615"/>
                            <a:gd name="connsiteY178" fmla="*/ 51230 h 463397"/>
                            <a:gd name="connsiteX179" fmla="*/ 1066054 w 4077615"/>
                            <a:gd name="connsiteY179" fmla="*/ 126357 h 463397"/>
                            <a:gd name="connsiteX180" fmla="*/ 1066054 w 4077615"/>
                            <a:gd name="connsiteY180" fmla="*/ 143937 h 463397"/>
                            <a:gd name="connsiteX181" fmla="*/ 958650 w 4077615"/>
                            <a:gd name="connsiteY181" fmla="*/ 143937 h 463397"/>
                            <a:gd name="connsiteX182" fmla="*/ 958650 w 4077615"/>
                            <a:gd name="connsiteY182" fmla="*/ 110974 h 463397"/>
                            <a:gd name="connsiteX183" fmla="*/ 954530 w 4077615"/>
                            <a:gd name="connsiteY183" fmla="*/ 81582 h 463397"/>
                            <a:gd name="connsiteX184" fmla="*/ 940796 w 4077615"/>
                            <a:gd name="connsiteY184" fmla="*/ 75264 h 463397"/>
                            <a:gd name="connsiteX185" fmla="*/ 925001 w 4077615"/>
                            <a:gd name="connsiteY185" fmla="*/ 83787 h 463397"/>
                            <a:gd name="connsiteX186" fmla="*/ 919646 w 4077615"/>
                            <a:gd name="connsiteY186" fmla="*/ 109627 h 463397"/>
                            <a:gd name="connsiteX187" fmla="*/ 925667 w 4077615"/>
                            <a:gd name="connsiteY187" fmla="*/ 143159 h 463397"/>
                            <a:gd name="connsiteX188" fmla="*/ 958347 w 4077615"/>
                            <a:gd name="connsiteY188" fmla="*/ 170350 h 463397"/>
                            <a:gd name="connsiteX189" fmla="*/ 1055616 w 4077615"/>
                            <a:gd name="connsiteY189" fmla="*/ 245570 h 463397"/>
                            <a:gd name="connsiteX190" fmla="*/ 1075668 w 4077615"/>
                            <a:gd name="connsiteY190" fmla="*/ 340338 h 463397"/>
                            <a:gd name="connsiteX191" fmla="*/ 1064542 w 4077615"/>
                            <a:gd name="connsiteY191" fmla="*/ 410383 h 463397"/>
                            <a:gd name="connsiteX192" fmla="*/ 1021553 w 4077615"/>
                            <a:gd name="connsiteY192" fmla="*/ 448151 h 463397"/>
                            <a:gd name="connsiteX193" fmla="*/ 947388 w 4077615"/>
                            <a:gd name="connsiteY193" fmla="*/ 463397 h 463397"/>
                            <a:gd name="connsiteX194" fmla="*/ 868141 w 4077615"/>
                            <a:gd name="connsiteY194" fmla="*/ 445818 h 463397"/>
                            <a:gd name="connsiteX195" fmla="*/ 825152 w 4077615"/>
                            <a:gd name="connsiteY195" fmla="*/ 401043 h 463397"/>
                            <a:gd name="connsiteX196" fmla="*/ 814989 w 4077615"/>
                            <a:gd name="connsiteY196" fmla="*/ 323856 h 463397"/>
                            <a:gd name="connsiteX197" fmla="*/ 814989 w 4077615"/>
                            <a:gd name="connsiteY197" fmla="*/ 294739 h 463397"/>
                            <a:gd name="connsiteX198" fmla="*/ 922392 w 4077615"/>
                            <a:gd name="connsiteY198" fmla="*/ 294739 h 463397"/>
                            <a:gd name="connsiteX199" fmla="*/ 922392 w 4077615"/>
                            <a:gd name="connsiteY199" fmla="*/ 348852 h 463397"/>
                            <a:gd name="connsiteX200" fmla="*/ 926924 w 4077615"/>
                            <a:gd name="connsiteY200" fmla="*/ 380991 h 463397"/>
                            <a:gd name="connsiteX201" fmla="*/ 942994 w 4077615"/>
                            <a:gd name="connsiteY201" fmla="*/ 388132 h 463397"/>
                            <a:gd name="connsiteX202" fmla="*/ 960161 w 4077615"/>
                            <a:gd name="connsiteY202" fmla="*/ 379067 h 463397"/>
                            <a:gd name="connsiteX203" fmla="*/ 965793 w 4077615"/>
                            <a:gd name="connsiteY203" fmla="*/ 352148 h 463397"/>
                            <a:gd name="connsiteX204" fmla="*/ 955079 w 4077615"/>
                            <a:gd name="connsiteY204" fmla="*/ 300783 h 463397"/>
                            <a:gd name="connsiteX205" fmla="*/ 900966 w 4077615"/>
                            <a:gd name="connsiteY205" fmla="*/ 260404 h 463397"/>
                            <a:gd name="connsiteX206" fmla="*/ 843831 w 4077615"/>
                            <a:gd name="connsiteY206" fmla="*/ 218925 h 463397"/>
                            <a:gd name="connsiteX207" fmla="*/ 820621 w 4077615"/>
                            <a:gd name="connsiteY207" fmla="*/ 183217 h 463397"/>
                            <a:gd name="connsiteX208" fmla="*/ 811418 w 4077615"/>
                            <a:gd name="connsiteY208" fmla="*/ 124983 h 463397"/>
                            <a:gd name="connsiteX209" fmla="*/ 632590 w 4077615"/>
                            <a:gd name="connsiteY209" fmla="*/ 184316 h 463397"/>
                            <a:gd name="connsiteX210" fmla="*/ 659921 w 4077615"/>
                            <a:gd name="connsiteY210" fmla="*/ 178959 h 463397"/>
                            <a:gd name="connsiteX211" fmla="*/ 667749 w 4077615"/>
                            <a:gd name="connsiteY211" fmla="*/ 144212 h 463397"/>
                            <a:gd name="connsiteX212" fmla="*/ 667749 w 4077615"/>
                            <a:gd name="connsiteY212" fmla="*/ 119765 h 463397"/>
                            <a:gd name="connsiteX213" fmla="*/ 660196 w 4077615"/>
                            <a:gd name="connsiteY213" fmla="*/ 92021 h 463397"/>
                            <a:gd name="connsiteX214" fmla="*/ 632590 w 4077615"/>
                            <a:gd name="connsiteY214" fmla="*/ 85428 h 463397"/>
                            <a:gd name="connsiteX215" fmla="*/ 516946 w 4077615"/>
                            <a:gd name="connsiteY215" fmla="*/ 454059 h 463397"/>
                            <a:gd name="connsiteX216" fmla="*/ 516947 w 4077615"/>
                            <a:gd name="connsiteY216" fmla="*/ 9340 h 463397"/>
                            <a:gd name="connsiteX217" fmla="*/ 598804 w 4077615"/>
                            <a:gd name="connsiteY217" fmla="*/ 9340 h 463397"/>
                            <a:gd name="connsiteX218" fmla="*/ 709640 w 4077615"/>
                            <a:gd name="connsiteY218" fmla="*/ 15658 h 463397"/>
                            <a:gd name="connsiteX219" fmla="*/ 756885 w 4077615"/>
                            <a:gd name="connsiteY219" fmla="*/ 47934 h 463397"/>
                            <a:gd name="connsiteX220" fmla="*/ 775153 w 4077615"/>
                            <a:gd name="connsiteY220" fmla="*/ 130752 h 463397"/>
                            <a:gd name="connsiteX221" fmla="*/ 762242 w 4077615"/>
                            <a:gd name="connsiteY221" fmla="*/ 200523 h 463397"/>
                            <a:gd name="connsiteX222" fmla="*/ 711425 w 4077615"/>
                            <a:gd name="connsiteY222" fmla="*/ 221948 h 463397"/>
                            <a:gd name="connsiteX223" fmla="*/ 757571 w 4077615"/>
                            <a:gd name="connsiteY223" fmla="*/ 244747 h 463397"/>
                            <a:gd name="connsiteX224" fmla="*/ 772268 w 4077615"/>
                            <a:gd name="connsiteY224" fmla="*/ 270980 h 463397"/>
                            <a:gd name="connsiteX225" fmla="*/ 775152 w 4077615"/>
                            <a:gd name="connsiteY225" fmla="*/ 336768 h 463397"/>
                            <a:gd name="connsiteX226" fmla="*/ 775152 w 4077615"/>
                            <a:gd name="connsiteY226" fmla="*/ 454059 h 463397"/>
                            <a:gd name="connsiteX227" fmla="*/ 667749 w 4077615"/>
                            <a:gd name="connsiteY227" fmla="*/ 454059 h 463397"/>
                            <a:gd name="connsiteX228" fmla="*/ 667749 w 4077615"/>
                            <a:gd name="connsiteY228" fmla="*/ 306278 h 463397"/>
                            <a:gd name="connsiteX229" fmla="*/ 662119 w 4077615"/>
                            <a:gd name="connsiteY229" fmla="*/ 262052 h 463397"/>
                            <a:gd name="connsiteX230" fmla="*/ 632590 w 4077615"/>
                            <a:gd name="connsiteY230" fmla="*/ 253538 h 463397"/>
                            <a:gd name="connsiteX231" fmla="*/ 632590 w 4077615"/>
                            <a:gd name="connsiteY231" fmla="*/ 454059 h 463397"/>
                            <a:gd name="connsiteX232" fmla="*/ 288882 w 4077615"/>
                            <a:gd name="connsiteY232" fmla="*/ 454059 h 463397"/>
                            <a:gd name="connsiteX233" fmla="*/ 288882 w 4077615"/>
                            <a:gd name="connsiteY233" fmla="*/ 9340 h 463397"/>
                            <a:gd name="connsiteX234" fmla="*/ 481713 w 4077615"/>
                            <a:gd name="connsiteY234" fmla="*/ 9340 h 463397"/>
                            <a:gd name="connsiteX235" fmla="*/ 481713 w 4077615"/>
                            <a:gd name="connsiteY235" fmla="*/ 98339 h 463397"/>
                            <a:gd name="connsiteX236" fmla="*/ 404526 w 4077615"/>
                            <a:gd name="connsiteY236" fmla="*/ 98339 h 463397"/>
                            <a:gd name="connsiteX237" fmla="*/ 404526 w 4077615"/>
                            <a:gd name="connsiteY237" fmla="*/ 182668 h 463397"/>
                            <a:gd name="connsiteX238" fmla="*/ 476769 w 4077615"/>
                            <a:gd name="connsiteY238" fmla="*/ 182668 h 463397"/>
                            <a:gd name="connsiteX239" fmla="*/ 476768 w 4077615"/>
                            <a:gd name="connsiteY239" fmla="*/ 267272 h 463397"/>
                            <a:gd name="connsiteX240" fmla="*/ 404525 w 4077615"/>
                            <a:gd name="connsiteY240" fmla="*/ 267272 h 463397"/>
                            <a:gd name="connsiteX241" fmla="*/ 404525 w 4077615"/>
                            <a:gd name="connsiteY241" fmla="*/ 365060 h 463397"/>
                            <a:gd name="connsiteX242" fmla="*/ 489403 w 4077615"/>
                            <a:gd name="connsiteY242" fmla="*/ 365060 h 463397"/>
                            <a:gd name="connsiteX243" fmla="*/ 489403 w 4077615"/>
                            <a:gd name="connsiteY243" fmla="*/ 454059 h 463397"/>
                            <a:gd name="connsiteX244" fmla="*/ 115643 w 4077615"/>
                            <a:gd name="connsiteY244" fmla="*/ 198599 h 463397"/>
                            <a:gd name="connsiteX245" fmla="*/ 124158 w 4077615"/>
                            <a:gd name="connsiteY245" fmla="*/ 198873 h 463397"/>
                            <a:gd name="connsiteX246" fmla="*/ 146270 w 4077615"/>
                            <a:gd name="connsiteY246" fmla="*/ 191045 h 463397"/>
                            <a:gd name="connsiteX247" fmla="*/ 152452 w 4077615"/>
                            <a:gd name="connsiteY247" fmla="*/ 158495 h 463397"/>
                            <a:gd name="connsiteX248" fmla="*/ 152452 w 4077615"/>
                            <a:gd name="connsiteY248" fmla="*/ 121961 h 463397"/>
                            <a:gd name="connsiteX249" fmla="*/ 145310 w 4077615"/>
                            <a:gd name="connsiteY249" fmla="*/ 92295 h 463397"/>
                            <a:gd name="connsiteX250" fmla="*/ 115644 w 4077615"/>
                            <a:gd name="connsiteY250" fmla="*/ 85428 h 463397"/>
                            <a:gd name="connsiteX251" fmla="*/ 0 w 4077615"/>
                            <a:gd name="connsiteY251" fmla="*/ 454058 h 463397"/>
                            <a:gd name="connsiteX252" fmla="*/ 0 w 4077615"/>
                            <a:gd name="connsiteY252" fmla="*/ 9339 h 463397"/>
                            <a:gd name="connsiteX253" fmla="*/ 116467 w 4077615"/>
                            <a:gd name="connsiteY253" fmla="*/ 9339 h 463397"/>
                            <a:gd name="connsiteX254" fmla="*/ 189122 w 4077615"/>
                            <a:gd name="connsiteY254" fmla="*/ 16757 h 463397"/>
                            <a:gd name="connsiteX255" fmla="*/ 227303 w 4077615"/>
                            <a:gd name="connsiteY255" fmla="*/ 38182 h 463397"/>
                            <a:gd name="connsiteX256" fmla="*/ 244609 w 4077615"/>
                            <a:gd name="connsiteY256" fmla="*/ 72105 h 463397"/>
                            <a:gd name="connsiteX257" fmla="*/ 249141 w 4077615"/>
                            <a:gd name="connsiteY257" fmla="*/ 133773 h 463397"/>
                            <a:gd name="connsiteX258" fmla="*/ 249141 w 4077615"/>
                            <a:gd name="connsiteY258" fmla="*/ 172503 h 463397"/>
                            <a:gd name="connsiteX259" fmla="*/ 240350 w 4077615"/>
                            <a:gd name="connsiteY259" fmla="*/ 234583 h 463397"/>
                            <a:gd name="connsiteX260" fmla="*/ 208076 w 4077615"/>
                            <a:gd name="connsiteY260" fmla="*/ 264524 h 463397"/>
                            <a:gd name="connsiteX261" fmla="*/ 146682 w 4077615"/>
                            <a:gd name="connsiteY261" fmla="*/ 274962 h 463397"/>
                            <a:gd name="connsiteX262" fmla="*/ 115643 w 4077615"/>
                            <a:gd name="connsiteY262" fmla="*/ 274962 h 463397"/>
                            <a:gd name="connsiteX263" fmla="*/ 115643 w 4077615"/>
                            <a:gd name="connsiteY263" fmla="*/ 454058 h 4633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Lst>
                          <a:rect l="l" t="t" r="r" b="b"/>
                          <a:pathLst>
                            <a:path w="4077615" h="463397">
                              <a:moveTo>
                                <a:pt x="3877094" y="454059"/>
                              </a:moveTo>
                              <a:lnTo>
                                <a:pt x="3877094" y="9340"/>
                              </a:lnTo>
                              <a:lnTo>
                                <a:pt x="4069924" y="9340"/>
                              </a:lnTo>
                              <a:lnTo>
                                <a:pt x="4069924" y="98339"/>
                              </a:lnTo>
                              <a:lnTo>
                                <a:pt x="3992738" y="98339"/>
                              </a:lnTo>
                              <a:lnTo>
                                <a:pt x="3992738" y="182668"/>
                              </a:lnTo>
                              <a:lnTo>
                                <a:pt x="4064981" y="182668"/>
                              </a:lnTo>
                              <a:lnTo>
                                <a:pt x="4064981" y="267272"/>
                              </a:lnTo>
                              <a:lnTo>
                                <a:pt x="3992738" y="267272"/>
                              </a:lnTo>
                              <a:lnTo>
                                <a:pt x="3992738" y="365060"/>
                              </a:lnTo>
                              <a:lnTo>
                                <a:pt x="4077615" y="365060"/>
                              </a:lnTo>
                              <a:lnTo>
                                <a:pt x="4077615" y="454059"/>
                              </a:lnTo>
                              <a:close/>
                              <a:moveTo>
                                <a:pt x="3466578" y="454058"/>
                              </a:moveTo>
                              <a:lnTo>
                                <a:pt x="3466578" y="9339"/>
                              </a:lnTo>
                              <a:lnTo>
                                <a:pt x="3616213" y="9339"/>
                              </a:lnTo>
                              <a:cubicBezTo>
                                <a:pt x="3620651" y="36076"/>
                                <a:pt x="3625227" y="67591"/>
                                <a:pt x="3629939" y="103883"/>
                              </a:cubicBezTo>
                              <a:lnTo>
                                <a:pt x="3646360" y="217003"/>
                              </a:lnTo>
                              <a:lnTo>
                                <a:pt x="3672936" y="9339"/>
                              </a:lnTo>
                              <a:lnTo>
                                <a:pt x="3823396" y="9339"/>
                              </a:lnTo>
                              <a:lnTo>
                                <a:pt x="3823396" y="454058"/>
                              </a:lnTo>
                              <a:lnTo>
                                <a:pt x="3722311" y="454058"/>
                              </a:lnTo>
                              <a:lnTo>
                                <a:pt x="3722174" y="153825"/>
                              </a:lnTo>
                              <a:lnTo>
                                <a:pt x="3681933" y="454058"/>
                              </a:lnTo>
                              <a:lnTo>
                                <a:pt x="3610238" y="454058"/>
                              </a:lnTo>
                              <a:lnTo>
                                <a:pt x="3567801" y="160692"/>
                              </a:lnTo>
                              <a:lnTo>
                                <a:pt x="3567662" y="454058"/>
                              </a:lnTo>
                              <a:close/>
                              <a:moveTo>
                                <a:pt x="3160844" y="272488"/>
                              </a:moveTo>
                              <a:lnTo>
                                <a:pt x="3160844" y="9339"/>
                              </a:lnTo>
                              <a:lnTo>
                                <a:pt x="3276487" y="9339"/>
                              </a:lnTo>
                              <a:lnTo>
                                <a:pt x="3276487" y="342810"/>
                              </a:lnTo>
                              <a:cubicBezTo>
                                <a:pt x="3276487" y="362220"/>
                                <a:pt x="3277540" y="374626"/>
                                <a:pt x="3279646" y="380029"/>
                              </a:cubicBezTo>
                              <a:cubicBezTo>
                                <a:pt x="3281753" y="385431"/>
                                <a:pt x="3286010" y="388132"/>
                                <a:pt x="3292419" y="388132"/>
                              </a:cubicBezTo>
                              <a:cubicBezTo>
                                <a:pt x="3299744" y="388132"/>
                                <a:pt x="3304459" y="385157"/>
                                <a:pt x="3306565" y="379204"/>
                              </a:cubicBezTo>
                              <a:cubicBezTo>
                                <a:pt x="3308672" y="373253"/>
                                <a:pt x="3309724" y="359198"/>
                                <a:pt x="3309724" y="337041"/>
                              </a:cubicBezTo>
                              <a:lnTo>
                                <a:pt x="3309724" y="9339"/>
                              </a:lnTo>
                              <a:lnTo>
                                <a:pt x="3425368" y="9339"/>
                              </a:lnTo>
                              <a:lnTo>
                                <a:pt x="3425368" y="306551"/>
                              </a:lnTo>
                              <a:cubicBezTo>
                                <a:pt x="3425368" y="340244"/>
                                <a:pt x="3424269" y="363914"/>
                                <a:pt x="3422071" y="377557"/>
                              </a:cubicBezTo>
                              <a:cubicBezTo>
                                <a:pt x="3419873" y="391200"/>
                                <a:pt x="3413373" y="405209"/>
                                <a:pt x="3402568" y="419584"/>
                              </a:cubicBezTo>
                              <a:cubicBezTo>
                                <a:pt x="3391765" y="433959"/>
                                <a:pt x="3377526" y="444855"/>
                                <a:pt x="3359854" y="452271"/>
                              </a:cubicBezTo>
                              <a:cubicBezTo>
                                <a:pt x="3342184" y="459689"/>
                                <a:pt x="3321352" y="463397"/>
                                <a:pt x="3297364" y="463397"/>
                              </a:cubicBezTo>
                              <a:cubicBezTo>
                                <a:pt x="3270810" y="463397"/>
                                <a:pt x="3247371" y="459001"/>
                                <a:pt x="3227044" y="450212"/>
                              </a:cubicBezTo>
                              <a:cubicBezTo>
                                <a:pt x="3206716" y="441421"/>
                                <a:pt x="3191518" y="429976"/>
                                <a:pt x="3181446" y="415876"/>
                              </a:cubicBezTo>
                              <a:cubicBezTo>
                                <a:pt x="3171373" y="401775"/>
                                <a:pt x="3165423" y="386896"/>
                                <a:pt x="3163592" y="371239"/>
                              </a:cubicBezTo>
                              <a:cubicBezTo>
                                <a:pt x="3161759" y="355581"/>
                                <a:pt x="3160844" y="322665"/>
                                <a:pt x="3160844" y="272488"/>
                              </a:cubicBezTo>
                              <a:close/>
                              <a:moveTo>
                                <a:pt x="2863997" y="124983"/>
                              </a:moveTo>
                              <a:cubicBezTo>
                                <a:pt x="2863997" y="90922"/>
                                <a:pt x="2868347" y="66017"/>
                                <a:pt x="2877045" y="50269"/>
                              </a:cubicBezTo>
                              <a:cubicBezTo>
                                <a:pt x="2885744" y="34520"/>
                                <a:pt x="2899798" y="22205"/>
                                <a:pt x="2919210" y="13324"/>
                              </a:cubicBezTo>
                              <a:cubicBezTo>
                                <a:pt x="2938620" y="4442"/>
                                <a:pt x="2962061" y="1"/>
                                <a:pt x="2989529" y="1"/>
                              </a:cubicBezTo>
                              <a:cubicBezTo>
                                <a:pt x="3019561" y="1"/>
                                <a:pt x="3045154" y="4854"/>
                                <a:pt x="3066304" y="14559"/>
                              </a:cubicBezTo>
                              <a:cubicBezTo>
                                <a:pt x="3087455" y="24264"/>
                                <a:pt x="3101465" y="36488"/>
                                <a:pt x="3108332" y="51230"/>
                              </a:cubicBezTo>
                              <a:cubicBezTo>
                                <a:pt x="3115199" y="65971"/>
                                <a:pt x="3118633" y="91013"/>
                                <a:pt x="3118633" y="126357"/>
                              </a:cubicBezTo>
                              <a:lnTo>
                                <a:pt x="3118633" y="143937"/>
                              </a:lnTo>
                              <a:lnTo>
                                <a:pt x="3011231" y="143937"/>
                              </a:lnTo>
                              <a:lnTo>
                                <a:pt x="3011231" y="110974"/>
                              </a:lnTo>
                              <a:cubicBezTo>
                                <a:pt x="3011231" y="95591"/>
                                <a:pt x="3009856" y="85795"/>
                                <a:pt x="3007109" y="81582"/>
                              </a:cubicBezTo>
                              <a:cubicBezTo>
                                <a:pt x="3004362" y="77370"/>
                                <a:pt x="2999784" y="75264"/>
                                <a:pt x="2993375" y="75264"/>
                              </a:cubicBezTo>
                              <a:cubicBezTo>
                                <a:pt x="2986417" y="75264"/>
                                <a:pt x="2981151" y="78106"/>
                                <a:pt x="2977580" y="83787"/>
                              </a:cubicBezTo>
                              <a:cubicBezTo>
                                <a:pt x="2974009" y="89468"/>
                                <a:pt x="2972225" y="98081"/>
                                <a:pt x="2972225" y="109627"/>
                              </a:cubicBezTo>
                              <a:cubicBezTo>
                                <a:pt x="2972225" y="124467"/>
                                <a:pt x="2974231" y="135646"/>
                                <a:pt x="2978246" y="143159"/>
                              </a:cubicBezTo>
                              <a:cubicBezTo>
                                <a:pt x="2982080" y="150673"/>
                                <a:pt x="2992973" y="159736"/>
                                <a:pt x="3010926" y="170350"/>
                              </a:cubicBezTo>
                              <a:cubicBezTo>
                                <a:pt x="3062403" y="200902"/>
                                <a:pt x="3094826" y="225976"/>
                                <a:pt x="3108195" y="245570"/>
                              </a:cubicBezTo>
                              <a:cubicBezTo>
                                <a:pt x="3121562" y="265165"/>
                                <a:pt x="3128247" y="296754"/>
                                <a:pt x="3128247" y="340338"/>
                              </a:cubicBezTo>
                              <a:cubicBezTo>
                                <a:pt x="3128247" y="372018"/>
                                <a:pt x="3124539" y="395367"/>
                                <a:pt x="3117121" y="410383"/>
                              </a:cubicBezTo>
                              <a:cubicBezTo>
                                <a:pt x="3109705" y="425399"/>
                                <a:pt x="3095375" y="437988"/>
                                <a:pt x="3074132" y="448151"/>
                              </a:cubicBezTo>
                              <a:cubicBezTo>
                                <a:pt x="3052891" y="458315"/>
                                <a:pt x="3028168" y="463397"/>
                                <a:pt x="2999967" y="463397"/>
                              </a:cubicBezTo>
                              <a:cubicBezTo>
                                <a:pt x="2969019" y="463397"/>
                                <a:pt x="2942604" y="457537"/>
                                <a:pt x="2920720" y="445818"/>
                              </a:cubicBezTo>
                              <a:cubicBezTo>
                                <a:pt x="2898837" y="434096"/>
                                <a:pt x="2884507" y="419173"/>
                                <a:pt x="2877731" y="401043"/>
                              </a:cubicBezTo>
                              <a:cubicBezTo>
                                <a:pt x="2870957" y="382914"/>
                                <a:pt x="2867568" y="357184"/>
                                <a:pt x="2867568" y="323856"/>
                              </a:cubicBezTo>
                              <a:lnTo>
                                <a:pt x="2867568" y="294739"/>
                              </a:lnTo>
                              <a:lnTo>
                                <a:pt x="2974972" y="294739"/>
                              </a:lnTo>
                              <a:lnTo>
                                <a:pt x="2974972" y="348852"/>
                              </a:lnTo>
                              <a:cubicBezTo>
                                <a:pt x="2974972" y="365517"/>
                                <a:pt x="2976482" y="376229"/>
                                <a:pt x="2979503" y="380991"/>
                              </a:cubicBezTo>
                              <a:cubicBezTo>
                                <a:pt x="2982525" y="385752"/>
                                <a:pt x="2987882" y="388132"/>
                                <a:pt x="2995573" y="388132"/>
                              </a:cubicBezTo>
                              <a:cubicBezTo>
                                <a:pt x="3003264" y="388132"/>
                                <a:pt x="3008986" y="385111"/>
                                <a:pt x="3012741" y="379067"/>
                              </a:cubicBezTo>
                              <a:cubicBezTo>
                                <a:pt x="3016495" y="373026"/>
                                <a:pt x="3018372" y="364051"/>
                                <a:pt x="3018372" y="352148"/>
                              </a:cubicBezTo>
                              <a:cubicBezTo>
                                <a:pt x="3018372" y="325962"/>
                                <a:pt x="3014801" y="308840"/>
                                <a:pt x="3007658" y="300783"/>
                              </a:cubicBezTo>
                              <a:cubicBezTo>
                                <a:pt x="3000333" y="292725"/>
                                <a:pt x="2982297" y="279265"/>
                                <a:pt x="2953545" y="260404"/>
                              </a:cubicBezTo>
                              <a:cubicBezTo>
                                <a:pt x="2924795" y="241359"/>
                                <a:pt x="2905750" y="227532"/>
                                <a:pt x="2896410" y="218925"/>
                              </a:cubicBezTo>
                              <a:cubicBezTo>
                                <a:pt x="2887071" y="210318"/>
                                <a:pt x="2879334" y="198417"/>
                                <a:pt x="2873199" y="183217"/>
                              </a:cubicBezTo>
                              <a:cubicBezTo>
                                <a:pt x="2867065" y="168018"/>
                                <a:pt x="2863997" y="148606"/>
                                <a:pt x="2863997" y="124983"/>
                              </a:cubicBezTo>
                              <a:close/>
                              <a:moveTo>
                                <a:pt x="2645547" y="454059"/>
                              </a:moveTo>
                              <a:lnTo>
                                <a:pt x="2645547" y="9340"/>
                              </a:lnTo>
                              <a:lnTo>
                                <a:pt x="2838377" y="9340"/>
                              </a:lnTo>
                              <a:lnTo>
                                <a:pt x="2838377" y="98339"/>
                              </a:lnTo>
                              <a:lnTo>
                                <a:pt x="2761191" y="98339"/>
                              </a:lnTo>
                              <a:lnTo>
                                <a:pt x="2761191" y="182668"/>
                              </a:lnTo>
                              <a:lnTo>
                                <a:pt x="2833434" y="182668"/>
                              </a:lnTo>
                              <a:lnTo>
                                <a:pt x="2833434" y="267272"/>
                              </a:lnTo>
                              <a:lnTo>
                                <a:pt x="2761191" y="267272"/>
                              </a:lnTo>
                              <a:lnTo>
                                <a:pt x="2761191" y="365060"/>
                              </a:lnTo>
                              <a:lnTo>
                                <a:pt x="2846068" y="365060"/>
                              </a:lnTo>
                              <a:lnTo>
                                <a:pt x="2846068" y="454059"/>
                              </a:lnTo>
                              <a:close/>
                              <a:moveTo>
                                <a:pt x="2457105" y="184316"/>
                              </a:moveTo>
                              <a:cubicBezTo>
                                <a:pt x="2470106" y="184316"/>
                                <a:pt x="2479218" y="182530"/>
                                <a:pt x="2484436" y="178959"/>
                              </a:cubicBezTo>
                              <a:cubicBezTo>
                                <a:pt x="2489656" y="175388"/>
                                <a:pt x="2492264" y="163806"/>
                                <a:pt x="2492264" y="144212"/>
                              </a:cubicBezTo>
                              <a:lnTo>
                                <a:pt x="2492264" y="119765"/>
                              </a:lnTo>
                              <a:cubicBezTo>
                                <a:pt x="2492264" y="105664"/>
                                <a:pt x="2489747" y="96417"/>
                                <a:pt x="2484710" y="92021"/>
                              </a:cubicBezTo>
                              <a:cubicBezTo>
                                <a:pt x="2479674" y="87626"/>
                                <a:pt x="2470474" y="85428"/>
                                <a:pt x="2457105" y="85428"/>
                              </a:cubicBezTo>
                              <a:close/>
                              <a:moveTo>
                                <a:pt x="2341461" y="454059"/>
                              </a:moveTo>
                              <a:lnTo>
                                <a:pt x="2341462" y="9340"/>
                              </a:lnTo>
                              <a:lnTo>
                                <a:pt x="2423319" y="9340"/>
                              </a:lnTo>
                              <a:cubicBezTo>
                                <a:pt x="2477890" y="9340"/>
                                <a:pt x="2514835" y="11447"/>
                                <a:pt x="2534154" y="15658"/>
                              </a:cubicBezTo>
                              <a:cubicBezTo>
                                <a:pt x="2553474" y="19870"/>
                                <a:pt x="2569222" y="30629"/>
                                <a:pt x="2581400" y="47934"/>
                              </a:cubicBezTo>
                              <a:cubicBezTo>
                                <a:pt x="2593578" y="65239"/>
                                <a:pt x="2599668" y="92844"/>
                                <a:pt x="2599668" y="130752"/>
                              </a:cubicBezTo>
                              <a:cubicBezTo>
                                <a:pt x="2599668" y="165362"/>
                                <a:pt x="2595364" y="188620"/>
                                <a:pt x="2586757" y="200523"/>
                              </a:cubicBezTo>
                              <a:cubicBezTo>
                                <a:pt x="2578150" y="212426"/>
                                <a:pt x="2561211" y="219568"/>
                                <a:pt x="2535940" y="221948"/>
                              </a:cubicBezTo>
                              <a:cubicBezTo>
                                <a:pt x="2558831" y="227626"/>
                                <a:pt x="2574212" y="235225"/>
                                <a:pt x="2582086" y="244747"/>
                              </a:cubicBezTo>
                              <a:cubicBezTo>
                                <a:pt x="2589961" y="254270"/>
                                <a:pt x="2594860" y="263015"/>
                                <a:pt x="2596783" y="270980"/>
                              </a:cubicBezTo>
                              <a:cubicBezTo>
                                <a:pt x="2598705" y="278945"/>
                                <a:pt x="2599668" y="300874"/>
                                <a:pt x="2599668" y="336768"/>
                              </a:cubicBezTo>
                              <a:lnTo>
                                <a:pt x="2599668" y="454059"/>
                              </a:lnTo>
                              <a:lnTo>
                                <a:pt x="2492264" y="454059"/>
                              </a:lnTo>
                              <a:lnTo>
                                <a:pt x="2492264" y="306278"/>
                              </a:lnTo>
                              <a:cubicBezTo>
                                <a:pt x="2492264" y="282471"/>
                                <a:pt x="2490388" y="267730"/>
                                <a:pt x="2486634" y="262052"/>
                              </a:cubicBezTo>
                              <a:cubicBezTo>
                                <a:pt x="2482880" y="256376"/>
                                <a:pt x="2473037" y="253538"/>
                                <a:pt x="2457105" y="253538"/>
                              </a:cubicBezTo>
                              <a:lnTo>
                                <a:pt x="2457105" y="454059"/>
                              </a:lnTo>
                              <a:close/>
                              <a:moveTo>
                                <a:pt x="2006967" y="454059"/>
                              </a:moveTo>
                              <a:lnTo>
                                <a:pt x="2006967" y="9340"/>
                              </a:lnTo>
                              <a:lnTo>
                                <a:pt x="2122611" y="9340"/>
                              </a:lnTo>
                              <a:lnTo>
                                <a:pt x="2122610" y="365060"/>
                              </a:lnTo>
                              <a:lnTo>
                                <a:pt x="2192930" y="365060"/>
                              </a:lnTo>
                              <a:lnTo>
                                <a:pt x="2192930" y="454059"/>
                              </a:lnTo>
                              <a:close/>
                              <a:moveTo>
                                <a:pt x="1816892" y="295290"/>
                              </a:moveTo>
                              <a:lnTo>
                                <a:pt x="1856699" y="295290"/>
                              </a:lnTo>
                              <a:cubicBezTo>
                                <a:pt x="1850849" y="244920"/>
                                <a:pt x="1844977" y="182656"/>
                                <a:pt x="1839087" y="108503"/>
                              </a:cubicBezTo>
                              <a:cubicBezTo>
                                <a:pt x="1827306" y="193659"/>
                                <a:pt x="1819907" y="255921"/>
                                <a:pt x="1816892" y="295290"/>
                              </a:cubicBezTo>
                              <a:close/>
                              <a:moveTo>
                                <a:pt x="1691853" y="454059"/>
                              </a:moveTo>
                              <a:lnTo>
                                <a:pt x="1750843" y="9340"/>
                              </a:lnTo>
                              <a:lnTo>
                                <a:pt x="1917989" y="9340"/>
                              </a:lnTo>
                              <a:lnTo>
                                <a:pt x="1984120" y="454059"/>
                              </a:lnTo>
                              <a:lnTo>
                                <a:pt x="1865937" y="454059"/>
                              </a:lnTo>
                              <a:lnTo>
                                <a:pt x="1859730" y="374125"/>
                              </a:lnTo>
                              <a:lnTo>
                                <a:pt x="1818364" y="374125"/>
                              </a:lnTo>
                              <a:lnTo>
                                <a:pt x="1811410" y="454059"/>
                              </a:lnTo>
                              <a:close/>
                              <a:moveTo>
                                <a:pt x="1413999" y="454059"/>
                              </a:moveTo>
                              <a:lnTo>
                                <a:pt x="1414000" y="9340"/>
                              </a:lnTo>
                              <a:lnTo>
                                <a:pt x="1510689" y="9340"/>
                              </a:lnTo>
                              <a:lnTo>
                                <a:pt x="1575516" y="209588"/>
                              </a:lnTo>
                              <a:lnTo>
                                <a:pt x="1575516" y="9340"/>
                              </a:lnTo>
                              <a:lnTo>
                                <a:pt x="1672206" y="9340"/>
                              </a:lnTo>
                              <a:lnTo>
                                <a:pt x="1672205" y="454059"/>
                              </a:lnTo>
                              <a:lnTo>
                                <a:pt x="1570845" y="454059"/>
                              </a:lnTo>
                              <a:lnTo>
                                <a:pt x="1510689" y="251889"/>
                              </a:lnTo>
                              <a:lnTo>
                                <a:pt x="1510689" y="454059"/>
                              </a:lnTo>
                              <a:close/>
                              <a:moveTo>
                                <a:pt x="1222260" y="331271"/>
                              </a:moveTo>
                              <a:cubicBezTo>
                                <a:pt x="1222260" y="357092"/>
                                <a:pt x="1223314" y="373025"/>
                                <a:pt x="1225419" y="379066"/>
                              </a:cubicBezTo>
                              <a:cubicBezTo>
                                <a:pt x="1227525" y="385110"/>
                                <a:pt x="1232424" y="388131"/>
                                <a:pt x="1240114" y="388131"/>
                              </a:cubicBezTo>
                              <a:cubicBezTo>
                                <a:pt x="1247989" y="388131"/>
                                <a:pt x="1253025" y="384652"/>
                                <a:pt x="1255223" y="377694"/>
                              </a:cubicBezTo>
                              <a:cubicBezTo>
                                <a:pt x="1257419" y="370736"/>
                                <a:pt x="1258519" y="354162"/>
                                <a:pt x="1258519" y="327975"/>
                              </a:cubicBezTo>
                              <a:lnTo>
                                <a:pt x="1258520" y="123609"/>
                              </a:lnTo>
                              <a:cubicBezTo>
                                <a:pt x="1258520" y="102915"/>
                                <a:pt x="1257375" y="89686"/>
                                <a:pt x="1255086" y="83917"/>
                              </a:cubicBezTo>
                              <a:cubicBezTo>
                                <a:pt x="1252797" y="78148"/>
                                <a:pt x="1248082" y="75263"/>
                                <a:pt x="1240940" y="75263"/>
                              </a:cubicBezTo>
                              <a:cubicBezTo>
                                <a:pt x="1234897" y="75263"/>
                                <a:pt x="1230272" y="77599"/>
                                <a:pt x="1227067" y="82268"/>
                              </a:cubicBezTo>
                              <a:cubicBezTo>
                                <a:pt x="1223863" y="86938"/>
                                <a:pt x="1222261" y="100719"/>
                                <a:pt x="1222261" y="123609"/>
                              </a:cubicBezTo>
                              <a:close/>
                              <a:moveTo>
                                <a:pt x="1106617" y="269742"/>
                              </a:moveTo>
                              <a:lnTo>
                                <a:pt x="1106617" y="193654"/>
                              </a:lnTo>
                              <a:cubicBezTo>
                                <a:pt x="1106617" y="148972"/>
                                <a:pt x="1107671" y="117336"/>
                                <a:pt x="1109776" y="98749"/>
                              </a:cubicBezTo>
                              <a:cubicBezTo>
                                <a:pt x="1111882" y="80162"/>
                                <a:pt x="1118474" y="63178"/>
                                <a:pt x="1129554" y="47795"/>
                              </a:cubicBezTo>
                              <a:cubicBezTo>
                                <a:pt x="1140633" y="32412"/>
                                <a:pt x="1155603" y="20601"/>
                                <a:pt x="1174464" y="12360"/>
                              </a:cubicBezTo>
                              <a:cubicBezTo>
                                <a:pt x="1193327" y="4120"/>
                                <a:pt x="1215301" y="0"/>
                                <a:pt x="1240389" y="0"/>
                              </a:cubicBezTo>
                              <a:cubicBezTo>
                                <a:pt x="1264196" y="0"/>
                                <a:pt x="1285576" y="3890"/>
                                <a:pt x="1304530" y="11674"/>
                              </a:cubicBezTo>
                              <a:cubicBezTo>
                                <a:pt x="1323482" y="19457"/>
                                <a:pt x="1338728" y="31130"/>
                                <a:pt x="1350264" y="46697"/>
                              </a:cubicBezTo>
                              <a:cubicBezTo>
                                <a:pt x="1361802" y="62262"/>
                                <a:pt x="1368669" y="79201"/>
                                <a:pt x="1370867" y="97514"/>
                              </a:cubicBezTo>
                              <a:cubicBezTo>
                                <a:pt x="1373063" y="115826"/>
                                <a:pt x="1374163" y="147872"/>
                                <a:pt x="1374163" y="193654"/>
                              </a:cubicBezTo>
                              <a:lnTo>
                                <a:pt x="1374163" y="269742"/>
                              </a:lnTo>
                              <a:cubicBezTo>
                                <a:pt x="1374163" y="314425"/>
                                <a:pt x="1373109" y="346059"/>
                                <a:pt x="1371004" y="364646"/>
                              </a:cubicBezTo>
                              <a:cubicBezTo>
                                <a:pt x="1368897" y="383233"/>
                                <a:pt x="1362304" y="400218"/>
                                <a:pt x="1351226" y="415600"/>
                              </a:cubicBezTo>
                              <a:cubicBezTo>
                                <a:pt x="1340147" y="430983"/>
                                <a:pt x="1325177" y="442795"/>
                                <a:pt x="1306314" y="451035"/>
                              </a:cubicBezTo>
                              <a:cubicBezTo>
                                <a:pt x="1287453" y="459276"/>
                                <a:pt x="1265477" y="463396"/>
                                <a:pt x="1240389" y="463396"/>
                              </a:cubicBezTo>
                              <a:cubicBezTo>
                                <a:pt x="1216582" y="463396"/>
                                <a:pt x="1195204" y="459505"/>
                                <a:pt x="1176250" y="451721"/>
                              </a:cubicBezTo>
                              <a:cubicBezTo>
                                <a:pt x="1157296" y="443940"/>
                                <a:pt x="1142052" y="432265"/>
                                <a:pt x="1130514" y="416700"/>
                              </a:cubicBezTo>
                              <a:cubicBezTo>
                                <a:pt x="1118978" y="401133"/>
                                <a:pt x="1112111" y="384195"/>
                                <a:pt x="1109913" y="365881"/>
                              </a:cubicBezTo>
                              <a:cubicBezTo>
                                <a:pt x="1107715" y="347569"/>
                                <a:pt x="1106617" y="315523"/>
                                <a:pt x="1106617" y="269742"/>
                              </a:cubicBezTo>
                              <a:close/>
                              <a:moveTo>
                                <a:pt x="811418" y="124983"/>
                              </a:moveTo>
                              <a:cubicBezTo>
                                <a:pt x="811418" y="90922"/>
                                <a:pt x="815768" y="66017"/>
                                <a:pt x="824466" y="50269"/>
                              </a:cubicBezTo>
                              <a:cubicBezTo>
                                <a:pt x="833164" y="34520"/>
                                <a:pt x="847219" y="22205"/>
                                <a:pt x="866631" y="13324"/>
                              </a:cubicBezTo>
                              <a:cubicBezTo>
                                <a:pt x="886041" y="4442"/>
                                <a:pt x="909482" y="1"/>
                                <a:pt x="936951" y="1"/>
                              </a:cubicBezTo>
                              <a:cubicBezTo>
                                <a:pt x="966983" y="1"/>
                                <a:pt x="992575" y="4853"/>
                                <a:pt x="1013726" y="14559"/>
                              </a:cubicBezTo>
                              <a:cubicBezTo>
                                <a:pt x="1034876" y="24264"/>
                                <a:pt x="1048886" y="36488"/>
                                <a:pt x="1055753" y="51230"/>
                              </a:cubicBezTo>
                              <a:cubicBezTo>
                                <a:pt x="1062620" y="65971"/>
                                <a:pt x="1066054" y="91013"/>
                                <a:pt x="1066054" y="126357"/>
                              </a:cubicBezTo>
                              <a:lnTo>
                                <a:pt x="1066054" y="143937"/>
                              </a:lnTo>
                              <a:lnTo>
                                <a:pt x="958650" y="143937"/>
                              </a:lnTo>
                              <a:lnTo>
                                <a:pt x="958650" y="110974"/>
                              </a:lnTo>
                              <a:cubicBezTo>
                                <a:pt x="958650" y="95591"/>
                                <a:pt x="957277" y="85795"/>
                                <a:pt x="954530" y="81582"/>
                              </a:cubicBezTo>
                              <a:cubicBezTo>
                                <a:pt x="951783" y="77370"/>
                                <a:pt x="947205" y="75264"/>
                                <a:pt x="940796" y="75264"/>
                              </a:cubicBezTo>
                              <a:cubicBezTo>
                                <a:pt x="933838" y="75264"/>
                                <a:pt x="928572" y="78106"/>
                                <a:pt x="925001" y="83787"/>
                              </a:cubicBezTo>
                              <a:cubicBezTo>
                                <a:pt x="921430" y="89468"/>
                                <a:pt x="919646" y="98081"/>
                                <a:pt x="919646" y="109627"/>
                              </a:cubicBezTo>
                              <a:cubicBezTo>
                                <a:pt x="919646" y="124467"/>
                                <a:pt x="921652" y="135646"/>
                                <a:pt x="925667" y="143159"/>
                              </a:cubicBezTo>
                              <a:cubicBezTo>
                                <a:pt x="929501" y="150673"/>
                                <a:pt x="940394" y="159736"/>
                                <a:pt x="958347" y="170350"/>
                              </a:cubicBezTo>
                              <a:cubicBezTo>
                                <a:pt x="1009824" y="200902"/>
                                <a:pt x="1042247" y="225976"/>
                                <a:pt x="1055616" y="245570"/>
                              </a:cubicBezTo>
                              <a:cubicBezTo>
                                <a:pt x="1068983" y="265165"/>
                                <a:pt x="1075668" y="296754"/>
                                <a:pt x="1075668" y="340338"/>
                              </a:cubicBezTo>
                              <a:cubicBezTo>
                                <a:pt x="1075668" y="372018"/>
                                <a:pt x="1071958" y="395367"/>
                                <a:pt x="1064542" y="410383"/>
                              </a:cubicBezTo>
                              <a:cubicBezTo>
                                <a:pt x="1057126" y="425399"/>
                                <a:pt x="1042796" y="437988"/>
                                <a:pt x="1021553" y="448151"/>
                              </a:cubicBezTo>
                              <a:cubicBezTo>
                                <a:pt x="1000312" y="458315"/>
                                <a:pt x="975589" y="463397"/>
                                <a:pt x="947388" y="463397"/>
                              </a:cubicBezTo>
                              <a:cubicBezTo>
                                <a:pt x="916440" y="463397"/>
                                <a:pt x="890024" y="457537"/>
                                <a:pt x="868141" y="445818"/>
                              </a:cubicBezTo>
                              <a:cubicBezTo>
                                <a:pt x="846258" y="434096"/>
                                <a:pt x="831928" y="419173"/>
                                <a:pt x="825152" y="401043"/>
                              </a:cubicBezTo>
                              <a:cubicBezTo>
                                <a:pt x="818377" y="382914"/>
                                <a:pt x="814989" y="357184"/>
                                <a:pt x="814989" y="323856"/>
                              </a:cubicBezTo>
                              <a:lnTo>
                                <a:pt x="814989" y="294739"/>
                              </a:lnTo>
                              <a:lnTo>
                                <a:pt x="922392" y="294739"/>
                              </a:lnTo>
                              <a:lnTo>
                                <a:pt x="922392" y="348852"/>
                              </a:lnTo>
                              <a:cubicBezTo>
                                <a:pt x="922392" y="365517"/>
                                <a:pt x="923902" y="376229"/>
                                <a:pt x="926924" y="380991"/>
                              </a:cubicBezTo>
                              <a:cubicBezTo>
                                <a:pt x="929946" y="385752"/>
                                <a:pt x="935301" y="388132"/>
                                <a:pt x="942994" y="388132"/>
                              </a:cubicBezTo>
                              <a:cubicBezTo>
                                <a:pt x="950684" y="388132"/>
                                <a:pt x="956407" y="385111"/>
                                <a:pt x="960161" y="379067"/>
                              </a:cubicBezTo>
                              <a:cubicBezTo>
                                <a:pt x="963916" y="373026"/>
                                <a:pt x="965793" y="364051"/>
                                <a:pt x="965793" y="352148"/>
                              </a:cubicBezTo>
                              <a:cubicBezTo>
                                <a:pt x="965793" y="325962"/>
                                <a:pt x="962221" y="308840"/>
                                <a:pt x="955079" y="300783"/>
                              </a:cubicBezTo>
                              <a:cubicBezTo>
                                <a:pt x="947755" y="292725"/>
                                <a:pt x="929716" y="279265"/>
                                <a:pt x="900966" y="260404"/>
                              </a:cubicBezTo>
                              <a:cubicBezTo>
                                <a:pt x="872216" y="241359"/>
                                <a:pt x="853171" y="227532"/>
                                <a:pt x="843831" y="218925"/>
                              </a:cubicBezTo>
                              <a:cubicBezTo>
                                <a:pt x="834492" y="210318"/>
                                <a:pt x="826755" y="198417"/>
                                <a:pt x="820621" y="183217"/>
                              </a:cubicBezTo>
                              <a:cubicBezTo>
                                <a:pt x="814486" y="168018"/>
                                <a:pt x="811418" y="148606"/>
                                <a:pt x="811418" y="124983"/>
                              </a:cubicBezTo>
                              <a:close/>
                              <a:moveTo>
                                <a:pt x="632590" y="184316"/>
                              </a:moveTo>
                              <a:cubicBezTo>
                                <a:pt x="645592" y="184316"/>
                                <a:pt x="654701" y="182530"/>
                                <a:pt x="659921" y="178959"/>
                              </a:cubicBezTo>
                              <a:cubicBezTo>
                                <a:pt x="665141" y="175388"/>
                                <a:pt x="667749" y="163806"/>
                                <a:pt x="667749" y="144212"/>
                              </a:cubicBezTo>
                              <a:lnTo>
                                <a:pt x="667749" y="119765"/>
                              </a:lnTo>
                              <a:cubicBezTo>
                                <a:pt x="667749" y="105664"/>
                                <a:pt x="665232" y="96417"/>
                                <a:pt x="660196" y="92021"/>
                              </a:cubicBezTo>
                              <a:cubicBezTo>
                                <a:pt x="655160" y="87626"/>
                                <a:pt x="645959" y="85428"/>
                                <a:pt x="632590" y="85428"/>
                              </a:cubicBezTo>
                              <a:close/>
                              <a:moveTo>
                                <a:pt x="516946" y="454059"/>
                              </a:moveTo>
                              <a:lnTo>
                                <a:pt x="516947" y="9340"/>
                              </a:lnTo>
                              <a:lnTo>
                                <a:pt x="598804" y="9340"/>
                              </a:lnTo>
                              <a:cubicBezTo>
                                <a:pt x="653375" y="9340"/>
                                <a:pt x="690320" y="11447"/>
                                <a:pt x="709640" y="15658"/>
                              </a:cubicBezTo>
                              <a:cubicBezTo>
                                <a:pt x="728959" y="19870"/>
                                <a:pt x="744707" y="30629"/>
                                <a:pt x="756885" y="47934"/>
                              </a:cubicBezTo>
                              <a:cubicBezTo>
                                <a:pt x="769063" y="65239"/>
                                <a:pt x="775153" y="92844"/>
                                <a:pt x="775153" y="130752"/>
                              </a:cubicBezTo>
                              <a:cubicBezTo>
                                <a:pt x="775153" y="165362"/>
                                <a:pt x="770849" y="188620"/>
                                <a:pt x="762242" y="200523"/>
                              </a:cubicBezTo>
                              <a:cubicBezTo>
                                <a:pt x="753635" y="212426"/>
                                <a:pt x="736695" y="219568"/>
                                <a:pt x="711425" y="221948"/>
                              </a:cubicBezTo>
                              <a:cubicBezTo>
                                <a:pt x="734315" y="227626"/>
                                <a:pt x="749697" y="235225"/>
                                <a:pt x="757571" y="244747"/>
                              </a:cubicBezTo>
                              <a:cubicBezTo>
                                <a:pt x="765445" y="254270"/>
                                <a:pt x="770344" y="263015"/>
                                <a:pt x="772268" y="270980"/>
                              </a:cubicBezTo>
                              <a:cubicBezTo>
                                <a:pt x="774190" y="278945"/>
                                <a:pt x="775152" y="300874"/>
                                <a:pt x="775152" y="336768"/>
                              </a:cubicBezTo>
                              <a:lnTo>
                                <a:pt x="775152" y="454059"/>
                              </a:lnTo>
                              <a:lnTo>
                                <a:pt x="667749" y="454059"/>
                              </a:lnTo>
                              <a:lnTo>
                                <a:pt x="667749" y="306278"/>
                              </a:lnTo>
                              <a:cubicBezTo>
                                <a:pt x="667749" y="282471"/>
                                <a:pt x="665871" y="267730"/>
                                <a:pt x="662119" y="262052"/>
                              </a:cubicBezTo>
                              <a:cubicBezTo>
                                <a:pt x="658364" y="256376"/>
                                <a:pt x="648522" y="253538"/>
                                <a:pt x="632590" y="253538"/>
                              </a:cubicBezTo>
                              <a:lnTo>
                                <a:pt x="632590" y="454059"/>
                              </a:lnTo>
                              <a:close/>
                              <a:moveTo>
                                <a:pt x="288882" y="454059"/>
                              </a:moveTo>
                              <a:lnTo>
                                <a:pt x="288882" y="9340"/>
                              </a:lnTo>
                              <a:lnTo>
                                <a:pt x="481713" y="9340"/>
                              </a:lnTo>
                              <a:lnTo>
                                <a:pt x="481713" y="98339"/>
                              </a:lnTo>
                              <a:lnTo>
                                <a:pt x="404526" y="98339"/>
                              </a:lnTo>
                              <a:lnTo>
                                <a:pt x="404526" y="182668"/>
                              </a:lnTo>
                              <a:lnTo>
                                <a:pt x="476769" y="182668"/>
                              </a:lnTo>
                              <a:lnTo>
                                <a:pt x="476768" y="267272"/>
                              </a:lnTo>
                              <a:lnTo>
                                <a:pt x="404525" y="267272"/>
                              </a:lnTo>
                              <a:lnTo>
                                <a:pt x="404525" y="365060"/>
                              </a:lnTo>
                              <a:lnTo>
                                <a:pt x="489403" y="365060"/>
                              </a:lnTo>
                              <a:lnTo>
                                <a:pt x="489403" y="454059"/>
                              </a:lnTo>
                              <a:close/>
                              <a:moveTo>
                                <a:pt x="115643" y="198599"/>
                              </a:moveTo>
                              <a:cubicBezTo>
                                <a:pt x="118939" y="198782"/>
                                <a:pt x="121778" y="198873"/>
                                <a:pt x="124158" y="198873"/>
                              </a:cubicBezTo>
                              <a:cubicBezTo>
                                <a:pt x="134779" y="198873"/>
                                <a:pt x="142151" y="196265"/>
                                <a:pt x="146270" y="191045"/>
                              </a:cubicBezTo>
                              <a:cubicBezTo>
                                <a:pt x="150391" y="185826"/>
                                <a:pt x="152452" y="174976"/>
                                <a:pt x="152452" y="158495"/>
                              </a:cubicBezTo>
                              <a:lnTo>
                                <a:pt x="152452" y="121961"/>
                              </a:lnTo>
                              <a:cubicBezTo>
                                <a:pt x="152452" y="106762"/>
                                <a:pt x="150070" y="96873"/>
                                <a:pt x="145310" y="92295"/>
                              </a:cubicBezTo>
                              <a:cubicBezTo>
                                <a:pt x="140548" y="87717"/>
                                <a:pt x="130660" y="85428"/>
                                <a:pt x="115644" y="85428"/>
                              </a:cubicBezTo>
                              <a:close/>
                              <a:moveTo>
                                <a:pt x="0" y="454058"/>
                              </a:moveTo>
                              <a:lnTo>
                                <a:pt x="0" y="9339"/>
                              </a:lnTo>
                              <a:lnTo>
                                <a:pt x="116467" y="9339"/>
                              </a:lnTo>
                              <a:cubicBezTo>
                                <a:pt x="147965" y="9339"/>
                                <a:pt x="172183" y="11812"/>
                                <a:pt x="189122" y="16757"/>
                              </a:cubicBezTo>
                              <a:cubicBezTo>
                                <a:pt x="206062" y="21701"/>
                                <a:pt x="218789" y="28842"/>
                                <a:pt x="227303" y="38182"/>
                              </a:cubicBezTo>
                              <a:cubicBezTo>
                                <a:pt x="235819" y="47522"/>
                                <a:pt x="241588" y="58829"/>
                                <a:pt x="244609" y="72105"/>
                              </a:cubicBezTo>
                              <a:cubicBezTo>
                                <a:pt x="247630" y="85383"/>
                                <a:pt x="249141" y="105938"/>
                                <a:pt x="249141" y="133773"/>
                              </a:cubicBezTo>
                              <a:lnTo>
                                <a:pt x="249141" y="172503"/>
                              </a:lnTo>
                              <a:cubicBezTo>
                                <a:pt x="249141" y="200888"/>
                                <a:pt x="246210" y="221582"/>
                                <a:pt x="240350" y="234583"/>
                              </a:cubicBezTo>
                              <a:cubicBezTo>
                                <a:pt x="234490" y="247585"/>
                                <a:pt x="223732" y="257566"/>
                                <a:pt x="208076" y="264524"/>
                              </a:cubicBezTo>
                              <a:cubicBezTo>
                                <a:pt x="192418" y="271482"/>
                                <a:pt x="171954" y="274962"/>
                                <a:pt x="146682" y="274962"/>
                              </a:cubicBezTo>
                              <a:lnTo>
                                <a:pt x="115643" y="274962"/>
                              </a:lnTo>
                              <a:lnTo>
                                <a:pt x="115643" y="454058"/>
                              </a:lnTo>
                              <a:close/>
                            </a:path>
                          </a:pathLst>
                        </a:custGeom>
                        <a:solidFill>
                          <a:sysClr val="window" lastClr="FFFFFF"/>
                        </a:solidFill>
                        <a:ln>
                          <a:noFill/>
                        </a:ln>
                        <a:effectLst/>
                      </wps:spPr>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26" o:spid="_x0000_s1026" o:spt="100" style="position:absolute;left:0pt;margin-left:-41.85pt;margin-top:90pt;height:9.9pt;width:106.05pt;rotation:5898240f;z-index:251617280;mso-width-relative:page;mso-height-relative:page;" fillcolor="#FFFFFF" filled="t" stroked="f" coordsize="4077615,463397" o:gfxdata="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" path="m3877094,454059l3877094,9340,4069924,9340,4069924,98339,3992738,98339,3992738,182668,4064981,182668,4064981,267272,3992738,267272,3992738,365060,4077615,365060,4077615,454059xm3466578,454058l3466578,9339,3616213,9339c3620651,36076,3625227,67591,3629939,103883l3646360,217003,3672936,9339,3823396,9339,3823396,454058,3722311,454058,3722174,153825,3681933,454058,3610238,454058,3567801,160692,3567662,454058xm3160844,272488l3160844,9339,3276487,9339,3276487,342810c3276487,362220,3277540,374626,3279646,380029c3281753,385431,3286010,388132,3292419,388132c3299744,388132,3304459,385157,3306565,379204c3308672,373253,3309724,359198,3309724,337041l3309724,9339,3425368,9339,3425368,306551c3425368,340244,3424269,363914,3422071,377557c3419873,391200,3413373,405209,3402568,419584c3391765,433959,3377526,444855,3359854,452271c3342184,459689,3321352,463397,3297364,463397c3270810,463397,3247371,459001,3227044,450212c3206716,441421,3191518,429976,3181446,415876c3171373,401775,3165423,386896,3163592,371239c3161759,355581,3160844,322665,3160844,272488xm2863997,124983c2863997,90922,2868347,66017,2877045,50269c2885744,34520,2899798,22205,2919210,13324c2938620,4442,2962061,1,2989529,1c3019561,1,3045154,4854,3066304,14559c3087455,24264,3101465,36488,3108332,51230c3115199,65971,3118633,91013,3118633,126357l3118633,143937,3011231,143937,3011231,110974c3011231,95591,3009856,85795,3007109,81582c3004362,77370,2999784,75264,2993375,75264c2986417,75264,2981151,78106,2977580,83787c2974009,89468,2972225,98081,2972225,109627c2972225,124467,2974231,135646,2978246,143159c2982080,150673,2992973,159736,3010926,170350c3062403,200902,3094826,225976,3108195,245570c3121562,265165,3128247,296754,3128247,340338c3128247,372018,3124539,395367,3117121,410383c3109705,425399,3095375,437988,3074132,448151c3052891,458315,3028168,463397,2999967,463397c2969019,463397,2942604,457537,2920720,445818c2898837,434096,2884507,419173,2877731,401043c2870957,382914,2867568,357184,2867568,323856l2867568,294739,2974972,294739,2974972,348852c2974972,365517,2976482,376229,2979503,380991c2982525,385752,2987882,388132,2995573,388132c3003264,388132,3008986,385111,3012741,379067c3016495,373026,3018372,364051,3018372,352148c3018372,325962,3014801,308840,3007658,300783c3000333,292725,2982297,279265,2953545,260404c2924795,241359,2905750,227532,2896410,218925c2887071,210318,2879334,198417,2873199,183217c2867065,168018,2863997,148606,2863997,124983xm2645547,454059l2645547,9340,2838377,9340,2838377,98339,2761191,98339,2761191,182668,2833434,182668,2833434,267272,2761191,267272,2761191,365060,2846068,365060,2846068,454059xm2457105,184316c2470106,184316,2479218,182530,2484436,178959c2489656,175388,2492264,163806,2492264,144212l2492264,119765c2492264,105664,2489747,96417,2484710,92021c2479674,87626,2470474,85428,2457105,85428xm2341461,454059l2341462,9340,2423319,9340c2477890,9340,2514835,11447,2534154,15658c2553474,19870,2569222,30629,2581400,47934c2593578,65239,2599668,92844,2599668,130752c2599668,165362,2595364,188620,2586757,200523c2578150,212426,2561211,219568,2535940,221948c2558831,227626,2574212,235225,2582086,244747c2589961,254270,2594860,263015,2596783,270980c2598705,278945,2599668,300874,2599668,336768l2599668,454059,2492264,454059,2492264,306278c2492264,282471,2490388,267730,2486634,262052c2482880,256376,2473037,253538,2457105,253538l2457105,454059xm2006967,454059l2006967,9340,2122611,9340,2122610,365060,2192930,365060,2192930,454059xm1816892,295290l1856699,295290c1850849,244920,1844977,182656,1839087,108503c1827306,193659,1819907,255921,1816892,295290xm1691853,454059l1750843,9340,1917989,9340,1984120,454059,1865937,454059,1859730,374125,1818364,374125,1811410,454059xm1413999,454059l1414000,9340,1510689,9340,1575516,209588,1575516,9340,1672206,9340,1672205,454059,1570845,454059,1510689,251889,1510689,454059xm1222260,331271c1222260,357092,1223314,373025,1225419,379066c1227525,385110,1232424,388131,1240114,388131c1247989,388131,1253025,384652,1255223,377694c1257419,370736,1258519,354162,1258519,327975l1258520,123609c1258520,102915,1257375,89686,1255086,83917c1252797,78148,1248082,75263,1240940,75263c1234897,75263,1230272,77599,1227067,82268c1223863,86938,1222261,100719,1222261,123609xm1106617,269742l1106617,193654c1106617,148972,1107671,117336,1109776,98749c1111882,80162,1118474,63178,1129554,47795c1140633,32412,1155603,20601,1174464,12360c1193327,4120,1215301,0,1240389,0c1264196,0,1285576,3890,1304530,11674c1323482,19457,1338728,31130,1350264,46697c1361802,62262,1368669,79201,1370867,97514c1373063,115826,1374163,147872,1374163,193654l1374163,269742c1374163,314425,1373109,346059,1371004,364646c1368897,383233,1362304,400218,1351226,415600c1340147,430983,1325177,442795,1306314,451035c1287453,459276,1265477,463396,1240389,463396c1216582,463396,1195204,459505,1176250,451721c1157296,443940,1142052,432265,1130514,416700c1118978,401133,1112111,384195,1109913,365881c1107715,347569,1106617,315523,1106617,269742xm811418,124983c811418,90922,815768,66017,824466,50269c833164,34520,847219,22205,866631,13324c886041,4442,909482,1,936951,1c966983,1,992575,4853,1013726,14559c1034876,24264,1048886,36488,1055753,51230c1062620,65971,1066054,91013,1066054,126357l1066054,143937,958650,143937,958650,110974c958650,95591,957277,85795,954530,81582c951783,77370,947205,75264,940796,75264c933838,75264,928572,78106,925001,83787c921430,89468,919646,98081,919646,109627c919646,124467,921652,135646,925667,143159c929501,150673,940394,159736,958347,170350c1009824,200902,1042247,225976,1055616,245570c1068983,265165,1075668,296754,1075668,340338c1075668,372018,1071958,395367,1064542,410383c1057126,425399,1042796,437988,1021553,448151c1000312,458315,975589,463397,947388,463397c916440,463397,890024,457537,868141,445818c846258,434096,831928,419173,825152,401043c818377,382914,814989,357184,814989,323856l814989,294739,922392,294739,922392,348852c922392,365517,923902,376229,926924,380991c929946,385752,935301,388132,942994,388132c950684,388132,956407,385111,960161,379067c963916,373026,965793,364051,965793,352148c965793,325962,962221,308840,955079,300783c947755,292725,929716,279265,900966,260404c872216,241359,853171,227532,843831,218925c834492,210318,826755,198417,820621,183217c814486,168018,811418,148606,811418,124983xm632590,184316c645592,184316,654701,182530,659921,178959c665141,175388,667749,163806,667749,144212l667749,119765c667749,105664,665232,96417,660196,92021c655160,87626,645959,85428,632590,85428xm516946,454059l516947,9340,598804,9340c653375,9340,690320,11447,709640,15658c728959,19870,744707,30629,756885,47934c769063,65239,775153,92844,775153,130752c775153,165362,770849,188620,762242,200523c753635,212426,736695,219568,711425,221948c734315,227626,749697,235225,757571,244747c765445,254270,770344,263015,772268,270980c774190,278945,775152,300874,775152,336768l775152,454059,667749,454059,667749,306278c667749,282471,665871,267730,662119,262052c658364,256376,648522,253538,632590,253538l632590,454059xm288882,454059l288882,9340,481713,9340,481713,98339,404526,98339,404526,182668,476769,182668,476768,267272,404525,267272,404525,365060,489403,365060,489403,454059xm115643,198599c118939,198782,121778,198873,124158,198873c134779,198873,142151,196265,146270,191045c150391,185826,152452,174976,152452,158495l152452,121961c152452,106762,150070,96873,145310,92295c140548,87717,130660,85428,115644,85428xm0,454058l0,9339,116467,9339c147965,9339,172183,11812,189122,16757c206062,21701,218789,28842,227303,38182c235819,47522,241588,58829,244609,72105c247630,85383,249141,105938,249141,133773l249141,172503c249141,200888,246210,221582,240350,234583c234490,247585,223732,257566,208076,264524c192418,271482,171954,274962,146682,274962l115643,274962,115643,454058xe">
                <v:path o:connectlocs="1280602,123196;1280602,2534;1344294,2534;1344294,26681;1318800,26681;1318800,49561;1342661,49561;1342661,72516;1318800,72516;1318800,99048;1346835,99048;1346835,123196;1145009,123196;1145009,2533;1194434,2533;1198967,28185;1204391,58877;1213169,2533;1262866,2533;1262866,123196;1229478,123196;1229432,41736;1216141,123196;1192460,123196;1178443,43599;1178397,123196;1044025,73932;1044025,2533;1082222,2533;1082222,93012;1083266,103110;1087484,105308;1092157,102886;1093200,91446;1093200,2533;1131398,2533;1131398,83174;1130309,102439;1123867,113842;1109758,122711;1089118,125730;1065891,122152;1050830,112836;1044933,100725;1044025,73932;945977,33910;950287,13639;964214,3615;987440,0;1012799,3950;1026681,13899;1030083,34283;1030083,39053;994608,39053;994608,30109;993247,22135;988710,20420;983493,22733;981725,29744;983713,38842;994507,46219;1026635,66628;1033259,92341;1029584,111346;1015384,121593;990888,125730;964712,120960;950513,108811;947156,87869;947156,79969;982632,79969;982632,94651;984128,103371;989436,105308;995107,102849;996967,95545;993428,81609;975555,70653;956683,59399;949016,49710;945977,33910;873823,123196;873823,2534;937515,2534;937515,26681;912020,26681;912020,49561;935882,49561;935882,72516;912020,72516;912020,99048;940055,99048;940055,123196;811581,50009;820608,48555;823194,39127;823194,32494;820698,24967;811581,23178;773383,123196;773384,2534;800421,2534;837030,4248;852635,13005;858669,35475;854405,54406;837620,60219;852862,66405;857716,73522;858669,91372;858669,123196;823194,123196;823194,83100;821334,71100;811581,68790;811581,123196;662900,123196;662900,2534;701097,2534;701097,99048;724324,99048;724324,123196;600118,80118;613267,80118;607449,29439;600118,80118;558818,123196;578302,2534;633511,2534;655354,123196;616318,123196;614268,101508;600605,101508;598308,123196;467043,123196;467043,2534;498980,2534;520392,56865;520392,2534;552329,2534;552328,123196;518849,123196;498980,68343;498980,123196;403712,89881;404755,102849;409609,105308;414599,102476;415688,88986;415688,33537;414554,22768;409882,20420;405299,22321;403712,33537;365515,73187;365515,52542;366558,26792;373091,12967;387925,3353;409700,0;430885,3167;445991,12669;452796,26457;453885,52542;453885,73187;452842,98936;446309,112761;431475,122375;409700,125729;388515,122562;373408,113060;366603,99271;365515,73187;268011,33910;272320,13639;286247,3615;309474,0;334833,3950;348714,13899;352117,34283;352117,39053;316641,39053;316641,30109;315280,22135;310744,20420;305527,22733;303758,29744;305747,38842;316541,46219;348669,66628;355292,92341;351617,111346;337418,121593;312921,125730;286746,120960;272547,108811;269190,87869;269190,79969;304665,79969;304665,94651;306162,103371;311470,105308;317140,102849;319001,95545;315462,81609;297588,70653;278717,59399;271050,49710;268011,33910;208944,50009;217971,48555;220557,39127;220557,32494;218062,24967;208944,23178;170747,123196;170747,2534;197784,2534;234393,4248;249998,13005;256032,35475;251768,54406;234983,60219;250225,66405;255079,73522;256032,91372;256032,123196;220557,123196;220557,83100;218697,71100;208944,68790;208944,123196;95417,123196;95417,2534;159109,2534;159109,26681;133614,26681;133614,49561;157476,49561;157476,72516;133614,72516;133614,99048;161649,99048;161649,123196;38196,53884;41009,53958;48312,51834;50354,43003;50354,33090;47995,25041;38197,23178;0,123196;0,2533;38469,2533;62466,4546;75078,10359;80794,19563;82291,36295;82291,46803;79387,63647;68727,71771;48449,74603;38196,74603;38196,123196" o:connectangles="0,0,0,0,0,0,0,0,0,0,0,0,0,0,0,0,0,0,0,0,0,0,0,0,0,0,0,0,0,0,0,0,0,0,0,0,0,0,0,0,0,0,0,0,0,0,0,0,0,0,0,0,0,0,0,0,0,0,0,0,0,0,0,0,0,0,0,0,0,0,0,0,0,0,0,0,0,0,0,0,0,0,0,0,0,0,0,0,0,0,0,0,0,0,0,0,0,0,0,0,0,0,0,0,0,0,0,0,0,0,0,0,0,0,0,0,0,0,0,0,0,0,0,0,0,0,0,0,0,0,0,0,0,0,0,0,0,0,0,0,0,0,0,0,0,0,0,0,0,0,0,0,0,0,0,0,0,0,0,0,0,0,0,0,0,0,0,0,0,0,0,0,0,0,0,0,0,0,0,0,0,0,0,0,0,0,0,0,0,0,0,0,0,0,0,0,0,0,0,0,0,0,0,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596800" behindDoc="0" locked="0" layoutInCell="1" allowOverlap="1">
                <wp:simplePos x="0" y="0"/>
                <wp:positionH relativeFrom="column">
                  <wp:posOffset>-5208270</wp:posOffset>
                </wp:positionH>
                <wp:positionV relativeFrom="paragraph">
                  <wp:posOffset>5208270</wp:posOffset>
                </wp:positionV>
                <wp:extent cx="10691495" cy="274955"/>
                <wp:effectExtent l="0" t="0" r="4445" b="1905"/>
                <wp:wrapNone/>
                <wp:docPr id="9" name="同侧圆角矩形 25"/>
                <wp:cNvGraphicFramePr/>
                <a:graphic xmlns:a="http://schemas.openxmlformats.org/drawingml/2006/main">
                  <a:graphicData uri="http://schemas.microsoft.com/office/word/2010/wordprocessingShape">
                    <wps:wsp>
                      <wps:cNvSpPr/>
                      <wps:spPr>
                        <a:xfrm rot="5400000">
                          <a:off x="0" y="0"/>
                          <a:ext cx="10691495" cy="274955"/>
                        </a:xfrm>
                        <a:prstGeom prst="rect">
                          <a:avLst/>
                        </a:prstGeom>
                        <a:solidFill>
                          <a:srgbClr val="3D6598"/>
                        </a:solidFill>
                        <a:ln w="25400" cap="flat" cmpd="sng" algn="ctr">
                          <a:noFill/>
                          <a:prstDash val="solid"/>
                        </a:ln>
                        <a:effectLst/>
                      </wps:spPr>
                      <wps:bodyPr rtlCol="0" anchor="ctr"/>
                    </wps:wsp>
                  </a:graphicData>
                </a:graphic>
              </wp:anchor>
            </w:drawing>
          </mc:Choice>
          <mc:Fallback>
            <w:pict>
              <v:rect id="同侧圆角矩形 25" o:spid="_x0000_s1026" o:spt="1" style="position:absolute;left:0pt;margin-left:-410.1pt;margin-top:410.1pt;height:21.65pt;width:841.85pt;rotation:5898240f;z-index:251596800;v-text-anchor:middle;mso-width-relative:page;mso-height-relative:page;" fillcolor="#3D6598" filled="t" stroked="f" coordsize="21600,21600" o:gfxdata="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O8G52rYAAAADAEAAA8AAAAAAAAAAQAgAAAAOAAAAGRycy9kb3du&#10;cmV2LnhtbFBLAQIUABQAAAAIAIdO4kCLpSbt6QEAAIsDAAAOAAAAAAAAAAEAIAAAAD0BAABkcnMv&#10;ZTJvRG9jLnhtbFBLBQYAAAAABgAGAFkBAACYBQAAAAA=&#10;">
                <v:fill on="t" focussize="0,0"/>
                <v:stroke on="f" weight="2pt"/>
                <v:imagedata o:title=""/>
                <o:lock v:ext="edit" aspectratio="f"/>
              </v:rect>
            </w:pict>
          </mc:Fallback>
        </mc:AlternateContent>
      </w:r>
    </w:p>
    <w:p>
      <w:pPr>
        <w:widowControl/>
        <w:jc w:val="left"/>
      </w:pPr>
      <w:r>
        <mc:AlternateContent>
          <mc:Choice Requires="wps">
            <w:drawing>
              <wp:anchor distT="0" distB="0" distL="114300" distR="114300" simplePos="0" relativeHeight="251611136" behindDoc="0" locked="0" layoutInCell="1" allowOverlap="1">
                <wp:simplePos x="0" y="0"/>
                <wp:positionH relativeFrom="column">
                  <wp:posOffset>631825</wp:posOffset>
                </wp:positionH>
                <wp:positionV relativeFrom="paragraph">
                  <wp:posOffset>3475355</wp:posOffset>
                </wp:positionV>
                <wp:extent cx="159385" cy="149860"/>
                <wp:effectExtent l="0" t="0" r="0" b="3175"/>
                <wp:wrapNone/>
                <wp:docPr id="23" name="KSO_Shape"/>
                <wp:cNvGraphicFramePr/>
                <a:graphic xmlns:a="http://schemas.openxmlformats.org/drawingml/2006/main">
                  <a:graphicData uri="http://schemas.microsoft.com/office/word/2010/wordprocessingShape">
                    <wps:wsp>
                      <wps:cNvSpPr/>
                      <wps:spPr bwMode="auto">
                        <a:xfrm flipH="1">
                          <a:off x="0" y="0"/>
                          <a:ext cx="159260" cy="149704"/>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9.75pt;margin-top:273.65pt;height:11.8pt;width:12.55pt;z-index:251611136;v-text-anchor:middle;mso-width-relative:page;mso-height-relative:page;" fillcolor="#FFFFFF" filled="t" stroked="f" coordsize="2274888,2136775" o:gfxdata="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67968,83047;74714,90445;74136,92085;72142,108389;59526,125457;61576,106600;59079,91917;58669,90240;65564,82917;90330,73168;106654,78930;122215,84450;126198,87285;128879,91387;131950,101233;133290,112739;132713,116674;129958,118707;119628,122026;99488,124711;47038,71397;31185,124488;12076,121634;2995,118464;483,116469;167,111061;1656,100003;4763,90884;7535,86912;12076,84021;29101,78203;44359,72609;70502,335;75850,1994;80658,4920;84776,8908;88055,13828;90366,19494;91540,25756;91410,33248;89546,41728;86211,49966;81589,57216;72757,76450;67371,80568;65601,80382;59340,75257;51216,56489;46706,49090;43520,40796;41861,32317;41880,25048;43203,18823;45625,13232;48998,8405;53209,4510;58073,1751;63496,223" o:connectangles="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02944" behindDoc="0" locked="0" layoutInCell="1" allowOverlap="1">
                <wp:simplePos x="0" y="0"/>
                <wp:positionH relativeFrom="column">
                  <wp:posOffset>2120265</wp:posOffset>
                </wp:positionH>
                <wp:positionV relativeFrom="paragraph">
                  <wp:posOffset>3550285</wp:posOffset>
                </wp:positionV>
                <wp:extent cx="5059045"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5059298" cy="0"/>
                        </a:xfrm>
                        <a:prstGeom prst="line">
                          <a:avLst/>
                        </a:prstGeom>
                        <a:noFill/>
                        <a:ln w="12700" cap="flat" cmpd="sng" algn="ctr">
                          <a:solidFill>
                            <a:sysClr val="window" lastClr="FFFFFF">
                              <a:lumMod val="85000"/>
                            </a:sysClr>
                          </a:solidFill>
                          <a:prstDash val="solid"/>
                          <a:miter lim="800000"/>
                        </a:ln>
                        <a:effectLst/>
                      </wps:spPr>
                      <wps:bodyPr/>
                    </wps:wsp>
                  </a:graphicData>
                </a:graphic>
              </wp:anchor>
            </w:drawing>
          </mc:Choice>
          <mc:Fallback>
            <w:pict>
              <v:line id="_x0000_s1026" o:spid="_x0000_s1026" o:spt="20" style="position:absolute;left:0pt;margin-left:166.95pt;margin-top:279.55pt;height:0pt;width:398.35pt;z-index:251602944;mso-width-relative:page;mso-height-relative:page;" filled="f" stroked="t" coordsize="21600,21600" o:gfxdata="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DZpXsTZAAAADgEAAA8AAAAAAAAAAQAgAAAAOAAAAGRycy9kb3du&#10;cmV2LnhtbFBLAQIUABQAAAAIAIdO4kBvSgEy6AEAAKUDAAAOAAAAAAAAAAEAIAAAAD4BAABkcnMv&#10;ZTJvRG9jLnhtbFBLBQYAAAAABgAGAFkBAACYBQAAAAA=&#10;">
                <v:fill on="f" focussize="0,0"/>
                <v:stroke weight="1pt" color="#D9D9D9" miterlimit="8" joinstyle="miter"/>
                <v:imagedata o:title=""/>
                <o:lock v:ext="edit" aspectratio="f"/>
              </v:line>
            </w:pict>
          </mc:Fallback>
        </mc:AlternateContent>
      </w:r>
      <w:r>
        <mc:AlternateContent>
          <mc:Choice Requires="wps">
            <w:drawing>
              <wp:anchor distT="0" distB="0" distL="114300" distR="114300" simplePos="0" relativeHeight="251608064" behindDoc="0" locked="0" layoutInCell="1" allowOverlap="1">
                <wp:simplePos x="0" y="0"/>
                <wp:positionH relativeFrom="column">
                  <wp:posOffset>582295</wp:posOffset>
                </wp:positionH>
                <wp:positionV relativeFrom="paragraph">
                  <wp:posOffset>3427730</wp:posOffset>
                </wp:positionV>
                <wp:extent cx="255905" cy="255905"/>
                <wp:effectExtent l="0" t="0" r="11430" b="11430"/>
                <wp:wrapNone/>
                <wp:docPr id="20" name="椭圆 20"/>
                <wp:cNvGraphicFramePr/>
                <a:graphic xmlns:a="http://schemas.openxmlformats.org/drawingml/2006/main">
                  <a:graphicData uri="http://schemas.microsoft.com/office/word/2010/wordprocessingShape">
                    <wps:wsp>
                      <wps:cNvSpPr/>
                      <wps:spPr>
                        <a:xfrm>
                          <a:off x="0" y="0"/>
                          <a:ext cx="255600" cy="255686"/>
                        </a:xfrm>
                        <a:prstGeom prst="ellipse">
                          <a:avLst/>
                        </a:prstGeom>
                        <a:solidFill>
                          <a:srgbClr val="3D6598"/>
                        </a:solidFill>
                        <a:ln w="19050" cap="flat" cmpd="sng" algn="ctr">
                          <a:solidFill>
                            <a:srgbClr val="3D6598"/>
                          </a:solidFill>
                          <a:prstDash val="solid"/>
                          <a:miter lim="800000"/>
                        </a:ln>
                        <a:effectLst/>
                      </wps:spPr>
                      <wps:bodyPr rtlCol="0" anchor="ctr"/>
                    </wps:wsp>
                  </a:graphicData>
                </a:graphic>
              </wp:anchor>
            </w:drawing>
          </mc:Choice>
          <mc:Fallback>
            <w:pict>
              <v:shape id="_x0000_s1026" o:spid="_x0000_s1026" o:spt="3" type="#_x0000_t3" style="position:absolute;left:0pt;margin-left:45.85pt;margin-top:269.9pt;height:20.15pt;width:20.15pt;z-index:251608064;v-text-anchor:middle;mso-width-relative:page;mso-height-relative:page;" fillcolor="#3D6598" filled="t" stroked="t" coordsize="21600,21600" o:gfxdata="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CfOQUc2wAAAAwBAAAPAAAAAAAAAAEAIAAAADgAAABkcnMvZG93bnJldi54bWxQSwECFAAU&#10;AAAACACHTuJAEQ4Uj9gBAACzAwAADgAAAAAAAAABACAAAABAAQAAZHJzL2Uyb0RvYy54bWxQSwUG&#10;AAAAAAYABgBZAQAAigUAAAAA&#10;">
                <v:fill on="t" focussize="0,0"/>
                <v:stroke weight="1.5pt" color="#3D6598" miterlimit="8" joinstyle="miter"/>
                <v:imagedata o:title=""/>
                <o:lock v:ext="edit" aspectratio="f"/>
              </v:shape>
            </w:pict>
          </mc:Fallback>
        </mc:AlternateContent>
      </w:r>
      <w:r>
        <mc:AlternateContent>
          <mc:Choice Requires="wps">
            <w:drawing>
              <wp:anchor distT="0" distB="0" distL="114300" distR="114300" simplePos="0" relativeHeight="251595776" behindDoc="0" locked="0" layoutInCell="1" allowOverlap="1">
                <wp:simplePos x="0" y="0"/>
                <wp:positionH relativeFrom="column">
                  <wp:posOffset>502285</wp:posOffset>
                </wp:positionH>
                <wp:positionV relativeFrom="paragraph">
                  <wp:posOffset>313690</wp:posOffset>
                </wp:positionV>
                <wp:extent cx="6791960" cy="10234930"/>
                <wp:effectExtent l="0" t="0" r="0" b="0"/>
                <wp:wrapNone/>
                <wp:docPr id="5" name="文本框 71"/>
                <wp:cNvGraphicFramePr/>
                <a:graphic xmlns:a="http://schemas.openxmlformats.org/drawingml/2006/main">
                  <a:graphicData uri="http://schemas.microsoft.com/office/word/2010/wordprocessingShape">
                    <wps:wsp>
                      <wps:cNvSpPr txBox="1"/>
                      <wps:spPr>
                        <a:xfrm>
                          <a:off x="0" y="0"/>
                          <a:ext cx="6791960" cy="10234930"/>
                        </a:xfrm>
                        <a:prstGeom prst="rect">
                          <a:avLst/>
                        </a:prstGeom>
                        <a:noFill/>
                      </wps:spPr>
                      <wps:txbx>
                        <w:txbxContent>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小程序的全局配置（https:request合法域名，downloadFile 合法域名，业务域名等）以及插件的引用、底部选项卡、窗口的表现、小程序跳转。所有的数据请求进行请求拦截进行统一配置请求头以及response；</w:t>
                            </w:r>
                          </w:p>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使用小程序开发的内置组件媒体组件、表单组件等进行了二次开发修改CSS已满足需求；</w:t>
                            </w:r>
                          </w:p>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开发中使用的API：路由、网络请求、授权、交互、</w:t>
                            </w:r>
                            <w:r>
                              <w:rPr>
                                <w:rFonts w:hint="default" w:ascii="宋体-简" w:hAnsi="宋体-简" w:eastAsia="宋体-简" w:cs="宋体-简"/>
                                <w:color w:val="545454"/>
                                <w:kern w:val="24"/>
                                <w:sz w:val="21"/>
                                <w:szCs w:val="21"/>
                                <w:lang w:eastAsia="zh-CN"/>
                              </w:rPr>
                              <w:t>C</w:t>
                            </w:r>
                            <w:r>
                              <w:rPr>
                                <w:rFonts w:hint="default" w:ascii="宋体-简" w:hAnsi="宋体-简" w:eastAsia="宋体-简" w:cs="宋体-简"/>
                                <w:color w:val="545454"/>
                                <w:kern w:val="24"/>
                                <w:sz w:val="21"/>
                                <w:szCs w:val="21"/>
                                <w:lang w:val="en-US" w:eastAsia="zh-CN"/>
                              </w:rPr>
                              <w:t>anvas、缓存、转发、登录、WXML等API封装成单独的文件达到简化代码和统一维护；</w:t>
                            </w:r>
                          </w:p>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采用组件化开发提高开发效率、方便重复使用、提升整个项目的可维护性；</w:t>
                            </w:r>
                          </w:p>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阅读企业微信</w:t>
                            </w:r>
                            <w:r>
                              <w:rPr>
                                <w:rFonts w:hint="default" w:ascii="宋体-简" w:hAnsi="宋体-简" w:eastAsia="宋体-简" w:cs="宋体-简"/>
                                <w:color w:val="545454"/>
                                <w:kern w:val="24"/>
                                <w:sz w:val="21"/>
                                <w:szCs w:val="21"/>
                                <w:lang w:eastAsia="zh-CN"/>
                              </w:rPr>
                              <w:t>A</w:t>
                            </w:r>
                            <w:r>
                              <w:rPr>
                                <w:rFonts w:hint="default" w:ascii="宋体-简" w:hAnsi="宋体-简" w:eastAsia="宋体-简" w:cs="宋体-简"/>
                                <w:color w:val="545454"/>
                                <w:kern w:val="24"/>
                                <w:sz w:val="21"/>
                                <w:szCs w:val="21"/>
                                <w:lang w:val="en-US" w:eastAsia="zh-CN"/>
                              </w:rPr>
                              <w:t>pi已达到兼容小程序。包括登录、获取外部联系人的详细信息以及与外部联系人聊天。</w:t>
                            </w:r>
                          </w:p>
                          <w:p>
                            <w:pPr>
                              <w:pStyle w:val="2"/>
                              <w:spacing w:before="0" w:beforeAutospacing="0" w:after="0" w:afterAutospacing="0" w:line="360" w:lineRule="exact"/>
                            </w:pPr>
                          </w:p>
                          <w:p>
                            <w:pPr>
                              <w:pStyle w:val="2"/>
                              <w:spacing w:before="0" w:beforeAutospacing="0" w:after="240" w:afterAutospacing="0" w:line="360" w:lineRule="exact"/>
                              <w:ind w:left="720"/>
                              <w:rPr>
                                <w:rFonts w:hint="eastAsia" w:ascii="微软雅黑" w:hAnsi="微软雅黑" w:eastAsia="微软雅黑" w:cstheme="minorBidi"/>
                                <w:b/>
                                <w:bCs/>
                                <w:color w:val="343434"/>
                                <w:kern w:val="24"/>
                                <w:sz w:val="26"/>
                                <w:szCs w:val="26"/>
                              </w:rPr>
                            </w:pPr>
                          </w:p>
                          <w:p>
                            <w:pPr>
                              <w:pStyle w:val="2"/>
                              <w:spacing w:before="0" w:beforeAutospacing="0" w:after="240" w:afterAutospacing="0" w:line="360" w:lineRule="exact"/>
                              <w:ind w:left="720"/>
                              <w:rPr>
                                <w:rFonts w:hint="eastAsia" w:ascii="微软雅黑" w:hAnsi="微软雅黑" w:eastAsia="微软雅黑" w:cstheme="minorBidi"/>
                                <w:b/>
                                <w:bCs/>
                                <w:color w:val="343434"/>
                                <w:kern w:val="24"/>
                                <w:sz w:val="26"/>
                                <w:szCs w:val="26"/>
                              </w:rPr>
                            </w:pPr>
                          </w:p>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自 我 评 价</w:t>
                            </w:r>
                          </w:p>
                          <w:p>
                            <w:pPr>
                              <w:keepNext w:val="0"/>
                              <w:keepLines w:val="0"/>
                              <w:widowControl/>
                              <w:numPr>
                                <w:ilvl w:val="0"/>
                                <w:numId w:val="11"/>
                              </w:numPr>
                              <w:suppressLineNumbers w:val="0"/>
                              <w:jc w:val="lef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个性开朗、容易相处、团队荣誉感极强；</w:t>
                            </w:r>
                          </w:p>
                          <w:p>
                            <w:pPr>
                              <w:keepNext w:val="0"/>
                              <w:keepLines w:val="0"/>
                              <w:widowControl/>
                              <w:numPr>
                                <w:ilvl w:val="0"/>
                                <w:numId w:val="11"/>
                              </w:numPr>
                              <w:suppressLineNumbers w:val="0"/>
                              <w:jc w:val="lef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 xml:space="preserve">具有责任心以及良好的学习能力； </w:t>
                            </w:r>
                          </w:p>
                          <w:p>
                            <w:pPr>
                              <w:keepNext w:val="0"/>
                              <w:keepLines w:val="0"/>
                              <w:widowControl/>
                              <w:numPr>
                                <w:ilvl w:val="0"/>
                                <w:numId w:val="11"/>
                              </w:numPr>
                              <w:suppressLineNumbers w:val="0"/>
                              <w:jc w:val="lef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能够独立分析并且解决问题；</w:t>
                            </w:r>
                          </w:p>
                          <w:p>
                            <w:pPr>
                              <w:keepNext w:val="0"/>
                              <w:keepLines w:val="0"/>
                              <w:widowControl/>
                              <w:numPr>
                                <w:ilvl w:val="0"/>
                                <w:numId w:val="11"/>
                              </w:numPr>
                              <w:suppressLineNumbers w:val="0"/>
                              <w:jc w:val="lef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对web开发具有较深的兴趣，愿意在前端方向长期深入发展。</w:t>
                            </w:r>
                          </w:p>
                          <w:p>
                            <w:pPr>
                              <w:pStyle w:val="2"/>
                              <w:spacing w:before="0" w:beforeAutospacing="0" w:after="0" w:afterAutospacing="0" w:line="360" w:lineRule="exact"/>
                            </w:pPr>
                          </w:p>
                        </w:txbxContent>
                      </wps:txbx>
                      <wps:bodyPr wrap="square" rtlCol="0">
                        <a:noAutofit/>
                      </wps:bodyPr>
                    </wps:wsp>
                  </a:graphicData>
                </a:graphic>
              </wp:anchor>
            </w:drawing>
          </mc:Choice>
          <mc:Fallback>
            <w:pict>
              <v:shape id="文本框 71" o:spid="_x0000_s1026" o:spt="202" type="#_x0000_t202" style="position:absolute;left:0pt;margin-left:39.55pt;margin-top:24.7pt;height:805.9pt;width:534.8pt;z-index:251595776;mso-width-relative:page;mso-height-relative:page;" filled="f" stroked="f" coordsize="21600,21600" o:gfxdata="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If4jePZAAAACwEAAA8AAAAAAAAAAQAgAAAAOAAAAGRycy9kb3ducmV2LnhtbFBLAQIUABQA&#10;AAAIAIdO4kB5aDpQoAEAABEDAAAOAAAAAAAAAAEAIAAAAD4BAABkcnMvZTJvRG9jLnhtbFBLBQYA&#10;AAAABgAGAFkBAABQBQAAAAA=&#10;">
                <v:fill on="f" focussize="0,0"/>
                <v:stroke on="f"/>
                <v:imagedata o:title=""/>
                <o:lock v:ext="edit" aspectratio="f"/>
                <v:textbox>
                  <w:txbxContent>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小程序的全局配置（https:request合法域名，downloadFile 合法域名，业务域名等）以及插件的引用、底部选项卡、窗口的表现、小程序跳转。所有的数据请求进行请求拦截进行统一配置请求头以及response；</w:t>
                      </w:r>
                    </w:p>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使用小程序开发的内置组件媒体组件、表单组件等进行了二次开发修改CSS已满足需求；</w:t>
                      </w:r>
                    </w:p>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开发中使用的API：路由、网络请求、授权、交互、</w:t>
                      </w:r>
                      <w:r>
                        <w:rPr>
                          <w:rFonts w:hint="default" w:ascii="宋体-简" w:hAnsi="宋体-简" w:eastAsia="宋体-简" w:cs="宋体-简"/>
                          <w:color w:val="545454"/>
                          <w:kern w:val="24"/>
                          <w:sz w:val="21"/>
                          <w:szCs w:val="21"/>
                          <w:lang w:eastAsia="zh-CN"/>
                        </w:rPr>
                        <w:t>C</w:t>
                      </w:r>
                      <w:r>
                        <w:rPr>
                          <w:rFonts w:hint="default" w:ascii="宋体-简" w:hAnsi="宋体-简" w:eastAsia="宋体-简" w:cs="宋体-简"/>
                          <w:color w:val="545454"/>
                          <w:kern w:val="24"/>
                          <w:sz w:val="21"/>
                          <w:szCs w:val="21"/>
                          <w:lang w:val="en-US" w:eastAsia="zh-CN"/>
                        </w:rPr>
                        <w:t>anvas、缓存、转发、登录、WXML等API封装成单独的文件达到简化代码和统一维护；</w:t>
                      </w:r>
                    </w:p>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采用组件化开发提高开发效率、方便重复使用、提升整个项目的可维护性；</w:t>
                      </w:r>
                    </w:p>
                    <w:p>
                      <w:pPr>
                        <w:pStyle w:val="2"/>
                        <w:keepNext w:val="0"/>
                        <w:keepLines w:val="0"/>
                        <w:pageBreakBefore w:val="0"/>
                        <w:widowControl/>
                        <w:numPr>
                          <w:ilvl w:val="0"/>
                          <w:numId w:val="10"/>
                        </w:numPr>
                        <w:kinsoku/>
                        <w:wordWrap/>
                        <w:overflowPunct/>
                        <w:topLinePunct w:val="0"/>
                        <w:autoSpaceDE/>
                        <w:autoSpaceDN/>
                        <w:bidi w:val="0"/>
                        <w:adjustRightInd/>
                        <w:snapToGrid/>
                        <w:spacing w:before="0" w:beforeAutospacing="0" w:after="0" w:afterAutospacing="0" w:line="360" w:lineRule="exact"/>
                        <w:ind w:left="1685" w:leftChars="0" w:right="0" w:rightChars="0" w:hanging="425" w:firstLineChars="0"/>
                        <w:jc w:val="left"/>
                        <w:textAlignment w:val="auto"/>
                        <w:outlineLvl w:val="9"/>
                        <w:rPr>
                          <w:rFonts w:hint="default" w:ascii="宋体-简" w:hAnsi="宋体-简" w:eastAsia="宋体-简" w:cs="宋体-简"/>
                          <w:color w:val="545454"/>
                          <w:kern w:val="24"/>
                          <w:sz w:val="21"/>
                          <w:szCs w:val="21"/>
                          <w:lang w:val="en-US" w:eastAsia="zh-CN"/>
                        </w:rPr>
                      </w:pPr>
                      <w:r>
                        <w:rPr>
                          <w:rFonts w:hint="default" w:ascii="宋体-简" w:hAnsi="宋体-简" w:eastAsia="宋体-简" w:cs="宋体-简"/>
                          <w:color w:val="545454"/>
                          <w:kern w:val="24"/>
                          <w:sz w:val="21"/>
                          <w:szCs w:val="21"/>
                          <w:lang w:val="en-US" w:eastAsia="zh-CN"/>
                        </w:rPr>
                        <w:t>阅读企业微信</w:t>
                      </w:r>
                      <w:r>
                        <w:rPr>
                          <w:rFonts w:hint="default" w:ascii="宋体-简" w:hAnsi="宋体-简" w:eastAsia="宋体-简" w:cs="宋体-简"/>
                          <w:color w:val="545454"/>
                          <w:kern w:val="24"/>
                          <w:sz w:val="21"/>
                          <w:szCs w:val="21"/>
                          <w:lang w:eastAsia="zh-CN"/>
                        </w:rPr>
                        <w:t>A</w:t>
                      </w:r>
                      <w:r>
                        <w:rPr>
                          <w:rFonts w:hint="default" w:ascii="宋体-简" w:hAnsi="宋体-简" w:eastAsia="宋体-简" w:cs="宋体-简"/>
                          <w:color w:val="545454"/>
                          <w:kern w:val="24"/>
                          <w:sz w:val="21"/>
                          <w:szCs w:val="21"/>
                          <w:lang w:val="en-US" w:eastAsia="zh-CN"/>
                        </w:rPr>
                        <w:t>pi已达到兼容小程序。包括登录、获取外部联系人的详细信息以及与外部联系人聊天。</w:t>
                      </w:r>
                    </w:p>
                    <w:p>
                      <w:pPr>
                        <w:pStyle w:val="2"/>
                        <w:spacing w:before="0" w:beforeAutospacing="0" w:after="0" w:afterAutospacing="0" w:line="360" w:lineRule="exact"/>
                      </w:pPr>
                    </w:p>
                    <w:p>
                      <w:pPr>
                        <w:pStyle w:val="2"/>
                        <w:spacing w:before="0" w:beforeAutospacing="0" w:after="240" w:afterAutospacing="0" w:line="360" w:lineRule="exact"/>
                        <w:ind w:left="720"/>
                        <w:rPr>
                          <w:rFonts w:hint="eastAsia" w:ascii="微软雅黑" w:hAnsi="微软雅黑" w:eastAsia="微软雅黑" w:cstheme="minorBidi"/>
                          <w:b/>
                          <w:bCs/>
                          <w:color w:val="343434"/>
                          <w:kern w:val="24"/>
                          <w:sz w:val="26"/>
                          <w:szCs w:val="26"/>
                        </w:rPr>
                      </w:pPr>
                    </w:p>
                    <w:p>
                      <w:pPr>
                        <w:pStyle w:val="2"/>
                        <w:spacing w:before="0" w:beforeAutospacing="0" w:after="240" w:afterAutospacing="0" w:line="360" w:lineRule="exact"/>
                        <w:ind w:left="720"/>
                        <w:rPr>
                          <w:rFonts w:hint="eastAsia" w:ascii="微软雅黑" w:hAnsi="微软雅黑" w:eastAsia="微软雅黑" w:cstheme="minorBidi"/>
                          <w:b/>
                          <w:bCs/>
                          <w:color w:val="343434"/>
                          <w:kern w:val="24"/>
                          <w:sz w:val="26"/>
                          <w:szCs w:val="26"/>
                        </w:rPr>
                      </w:pPr>
                    </w:p>
                    <w:p>
                      <w:pPr>
                        <w:pStyle w:val="2"/>
                        <w:spacing w:before="0" w:beforeAutospacing="0" w:after="240" w:afterAutospacing="0" w:line="360" w:lineRule="exact"/>
                        <w:ind w:left="720"/>
                      </w:pPr>
                      <w:r>
                        <w:rPr>
                          <w:rFonts w:hint="eastAsia" w:ascii="微软雅黑" w:hAnsi="微软雅黑" w:eastAsia="微软雅黑" w:cstheme="minorBidi"/>
                          <w:b/>
                          <w:bCs/>
                          <w:color w:val="343434"/>
                          <w:kern w:val="24"/>
                          <w:sz w:val="26"/>
                          <w:szCs w:val="26"/>
                        </w:rPr>
                        <w:t>自 我 评 价</w:t>
                      </w:r>
                    </w:p>
                    <w:p>
                      <w:pPr>
                        <w:keepNext w:val="0"/>
                        <w:keepLines w:val="0"/>
                        <w:widowControl/>
                        <w:numPr>
                          <w:ilvl w:val="0"/>
                          <w:numId w:val="11"/>
                        </w:numPr>
                        <w:suppressLineNumbers w:val="0"/>
                        <w:jc w:val="lef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个性开朗、容易相处、团队荣誉感极强；</w:t>
                      </w:r>
                    </w:p>
                    <w:p>
                      <w:pPr>
                        <w:keepNext w:val="0"/>
                        <w:keepLines w:val="0"/>
                        <w:widowControl/>
                        <w:numPr>
                          <w:ilvl w:val="0"/>
                          <w:numId w:val="11"/>
                        </w:numPr>
                        <w:suppressLineNumbers w:val="0"/>
                        <w:jc w:val="lef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lang w:val="en-US" w:eastAsia="zh-CN"/>
                        </w:rPr>
                        <w:t xml:space="preserve">具有责任心以及良好的学习能力； </w:t>
                      </w:r>
                    </w:p>
                    <w:p>
                      <w:pPr>
                        <w:keepNext w:val="0"/>
                        <w:keepLines w:val="0"/>
                        <w:widowControl/>
                        <w:numPr>
                          <w:ilvl w:val="0"/>
                          <w:numId w:val="11"/>
                        </w:numPr>
                        <w:suppressLineNumbers w:val="0"/>
                        <w:jc w:val="lef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能够独立分析并且解决问题；</w:t>
                      </w:r>
                    </w:p>
                    <w:p>
                      <w:pPr>
                        <w:keepNext w:val="0"/>
                        <w:keepLines w:val="0"/>
                        <w:widowControl/>
                        <w:numPr>
                          <w:ilvl w:val="0"/>
                          <w:numId w:val="11"/>
                        </w:numPr>
                        <w:suppressLineNumbers w:val="0"/>
                        <w:jc w:val="left"/>
                        <w:rPr>
                          <w:rFonts w:hint="eastAsia" w:ascii="宋体-简" w:hAnsi="宋体-简" w:eastAsia="宋体-简" w:cs="宋体-简"/>
                          <w:color w:val="545454"/>
                          <w:kern w:val="24"/>
                          <w:sz w:val="21"/>
                          <w:szCs w:val="21"/>
                        </w:rPr>
                      </w:pPr>
                      <w:r>
                        <w:rPr>
                          <w:rFonts w:hint="eastAsia" w:ascii="宋体-简" w:hAnsi="宋体-简" w:eastAsia="宋体-简" w:cs="宋体-简"/>
                          <w:color w:val="545454"/>
                          <w:kern w:val="24"/>
                          <w:sz w:val="21"/>
                          <w:szCs w:val="21"/>
                        </w:rPr>
                        <w:t>对web开发具有较深的兴趣，愿意在前端方向长期深入发展。</w:t>
                      </w:r>
                    </w:p>
                    <w:p>
                      <w:pPr>
                        <w:pStyle w:val="2"/>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596800" behindDoc="0" locked="0" layoutInCell="1" allowOverlap="1">
                <wp:simplePos x="0" y="0"/>
                <wp:positionH relativeFrom="column">
                  <wp:posOffset>-5208270</wp:posOffset>
                </wp:positionH>
                <wp:positionV relativeFrom="paragraph">
                  <wp:posOffset>5208270</wp:posOffset>
                </wp:positionV>
                <wp:extent cx="10691495" cy="274955"/>
                <wp:effectExtent l="7620" t="0" r="3175" b="3175"/>
                <wp:wrapNone/>
                <wp:docPr id="6" name="同侧圆角矩形 25"/>
                <wp:cNvGraphicFramePr/>
                <a:graphic xmlns:a="http://schemas.openxmlformats.org/drawingml/2006/main">
                  <a:graphicData uri="http://schemas.microsoft.com/office/word/2010/wordprocessingShape">
                    <wps:wsp>
                      <wps:cNvSpPr/>
                      <wps:spPr>
                        <a:xfrm rot="5400000">
                          <a:off x="0" y="0"/>
                          <a:ext cx="10691812" cy="274999"/>
                        </a:xfrm>
                        <a:prstGeom prst="rect">
                          <a:avLst/>
                        </a:prstGeom>
                        <a:solidFill>
                          <a:srgbClr val="3D6598"/>
                        </a:solidFill>
                        <a:ln w="25400" cap="flat" cmpd="sng" algn="ctr">
                          <a:noFill/>
                          <a:prstDash val="solid"/>
                        </a:ln>
                        <a:effectLst/>
                      </wps:spPr>
                      <wps:bodyPr rtlCol="0" anchor="ctr"/>
                    </wps:wsp>
                  </a:graphicData>
                </a:graphic>
              </wp:anchor>
            </w:drawing>
          </mc:Choice>
          <mc:Fallback>
            <w:pict>
              <v:rect id="同侧圆角矩形 25" o:spid="_x0000_s1026" o:spt="1" style="position:absolute;left:0pt;margin-left:-410.1pt;margin-top:410.1pt;height:21.65pt;width:841.85pt;rotation:5898240f;z-index:251596800;v-text-anchor:middle;mso-width-relative:page;mso-height-relative:page;" fillcolor="#3D6598" filled="t" stroked="f" coordsize="21600,21600" o:gfxdata="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7wbnatgAAAAMAQAADwAAAAAAAAABACAAAAA4AAAAZHJzL2Rvd25y&#10;ZXYueG1sUEsBAhQAFAAAAAgAh07iQGPmMhboAQAAiwMAAA4AAAAAAAAAAQAgAAAAPQEAAGRycy9l&#10;Mm9Eb2MueG1sUEsFBgAAAAAGAAYAWQEAAJcFAAAAAA==&#10;">
                <v:fill on="t" focussize="0,0"/>
                <v:stroke on="f" weight="2pt"/>
                <v:imagedata o:title=""/>
                <o:lock v:ext="edit" aspectratio="f"/>
              </v:rect>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-531495</wp:posOffset>
                </wp:positionH>
                <wp:positionV relativeFrom="paragraph">
                  <wp:posOffset>1143000</wp:posOffset>
                </wp:positionV>
                <wp:extent cx="1346835" cy="125730"/>
                <wp:effectExtent l="1270" t="0" r="6985" b="6985"/>
                <wp:wrapNone/>
                <wp:docPr id="29" name="文本框 126"/>
                <wp:cNvGraphicFramePr/>
                <a:graphic xmlns:a="http://schemas.openxmlformats.org/drawingml/2006/main">
                  <a:graphicData uri="http://schemas.microsoft.com/office/word/2010/wordprocessingShape">
                    <wps:wsp>
                      <wps:cNvSpPr txBox="1"/>
                      <wps:spPr>
                        <a:xfrm rot="5400000">
                          <a:off x="0" y="0"/>
                          <a:ext cx="1346911" cy="125646"/>
                        </a:xfrm>
                        <a:custGeom>
                          <a:avLst/>
                          <a:gdLst>
                            <a:gd name="connsiteX0" fmla="*/ 3877094 w 4077615"/>
                            <a:gd name="connsiteY0" fmla="*/ 454059 h 463397"/>
                            <a:gd name="connsiteX1" fmla="*/ 3877094 w 4077615"/>
                            <a:gd name="connsiteY1" fmla="*/ 9340 h 463397"/>
                            <a:gd name="connsiteX2" fmla="*/ 4069924 w 4077615"/>
                            <a:gd name="connsiteY2" fmla="*/ 9340 h 463397"/>
                            <a:gd name="connsiteX3" fmla="*/ 4069924 w 4077615"/>
                            <a:gd name="connsiteY3" fmla="*/ 98339 h 463397"/>
                            <a:gd name="connsiteX4" fmla="*/ 3992738 w 4077615"/>
                            <a:gd name="connsiteY4" fmla="*/ 98339 h 463397"/>
                            <a:gd name="connsiteX5" fmla="*/ 3992738 w 4077615"/>
                            <a:gd name="connsiteY5" fmla="*/ 182668 h 463397"/>
                            <a:gd name="connsiteX6" fmla="*/ 4064981 w 4077615"/>
                            <a:gd name="connsiteY6" fmla="*/ 182668 h 463397"/>
                            <a:gd name="connsiteX7" fmla="*/ 4064981 w 4077615"/>
                            <a:gd name="connsiteY7" fmla="*/ 267272 h 463397"/>
                            <a:gd name="connsiteX8" fmla="*/ 3992738 w 4077615"/>
                            <a:gd name="connsiteY8" fmla="*/ 267272 h 463397"/>
                            <a:gd name="connsiteX9" fmla="*/ 3992738 w 4077615"/>
                            <a:gd name="connsiteY9" fmla="*/ 365060 h 463397"/>
                            <a:gd name="connsiteX10" fmla="*/ 4077615 w 4077615"/>
                            <a:gd name="connsiteY10" fmla="*/ 365060 h 463397"/>
                            <a:gd name="connsiteX11" fmla="*/ 4077615 w 4077615"/>
                            <a:gd name="connsiteY11" fmla="*/ 454059 h 463397"/>
                            <a:gd name="connsiteX12" fmla="*/ 3466578 w 4077615"/>
                            <a:gd name="connsiteY12" fmla="*/ 454058 h 463397"/>
                            <a:gd name="connsiteX13" fmla="*/ 3466578 w 4077615"/>
                            <a:gd name="connsiteY13" fmla="*/ 9339 h 463397"/>
                            <a:gd name="connsiteX14" fmla="*/ 3616213 w 4077615"/>
                            <a:gd name="connsiteY14" fmla="*/ 9339 h 463397"/>
                            <a:gd name="connsiteX15" fmla="*/ 3629939 w 4077615"/>
                            <a:gd name="connsiteY15" fmla="*/ 103883 h 463397"/>
                            <a:gd name="connsiteX16" fmla="*/ 3646360 w 4077615"/>
                            <a:gd name="connsiteY16" fmla="*/ 217003 h 463397"/>
                            <a:gd name="connsiteX17" fmla="*/ 3672936 w 4077615"/>
                            <a:gd name="connsiteY17" fmla="*/ 9339 h 463397"/>
                            <a:gd name="connsiteX18" fmla="*/ 3823396 w 4077615"/>
                            <a:gd name="connsiteY18" fmla="*/ 9339 h 463397"/>
                            <a:gd name="connsiteX19" fmla="*/ 3823396 w 4077615"/>
                            <a:gd name="connsiteY19" fmla="*/ 454058 h 463397"/>
                            <a:gd name="connsiteX20" fmla="*/ 3722311 w 4077615"/>
                            <a:gd name="connsiteY20" fmla="*/ 454058 h 463397"/>
                            <a:gd name="connsiteX21" fmla="*/ 3722174 w 4077615"/>
                            <a:gd name="connsiteY21" fmla="*/ 153825 h 463397"/>
                            <a:gd name="connsiteX22" fmla="*/ 3681933 w 4077615"/>
                            <a:gd name="connsiteY22" fmla="*/ 454058 h 463397"/>
                            <a:gd name="connsiteX23" fmla="*/ 3610238 w 4077615"/>
                            <a:gd name="connsiteY23" fmla="*/ 454058 h 463397"/>
                            <a:gd name="connsiteX24" fmla="*/ 3567801 w 4077615"/>
                            <a:gd name="connsiteY24" fmla="*/ 160692 h 463397"/>
                            <a:gd name="connsiteX25" fmla="*/ 3567662 w 4077615"/>
                            <a:gd name="connsiteY25" fmla="*/ 454058 h 463397"/>
                            <a:gd name="connsiteX26" fmla="*/ 3160844 w 4077615"/>
                            <a:gd name="connsiteY26" fmla="*/ 272488 h 463397"/>
                            <a:gd name="connsiteX27" fmla="*/ 3160844 w 4077615"/>
                            <a:gd name="connsiteY27" fmla="*/ 9339 h 463397"/>
                            <a:gd name="connsiteX28" fmla="*/ 3276487 w 4077615"/>
                            <a:gd name="connsiteY28" fmla="*/ 9339 h 463397"/>
                            <a:gd name="connsiteX29" fmla="*/ 3276487 w 4077615"/>
                            <a:gd name="connsiteY29" fmla="*/ 342810 h 463397"/>
                            <a:gd name="connsiteX30" fmla="*/ 3279646 w 4077615"/>
                            <a:gd name="connsiteY30" fmla="*/ 380029 h 463397"/>
                            <a:gd name="connsiteX31" fmla="*/ 3292419 w 4077615"/>
                            <a:gd name="connsiteY31" fmla="*/ 388132 h 463397"/>
                            <a:gd name="connsiteX32" fmla="*/ 3306565 w 4077615"/>
                            <a:gd name="connsiteY32" fmla="*/ 379204 h 463397"/>
                            <a:gd name="connsiteX33" fmla="*/ 3309724 w 4077615"/>
                            <a:gd name="connsiteY33" fmla="*/ 337041 h 463397"/>
                            <a:gd name="connsiteX34" fmla="*/ 3309724 w 4077615"/>
                            <a:gd name="connsiteY34" fmla="*/ 9339 h 463397"/>
                            <a:gd name="connsiteX35" fmla="*/ 3425368 w 4077615"/>
                            <a:gd name="connsiteY35" fmla="*/ 9339 h 463397"/>
                            <a:gd name="connsiteX36" fmla="*/ 3425368 w 4077615"/>
                            <a:gd name="connsiteY36" fmla="*/ 306551 h 463397"/>
                            <a:gd name="connsiteX37" fmla="*/ 3422071 w 4077615"/>
                            <a:gd name="connsiteY37" fmla="*/ 377557 h 463397"/>
                            <a:gd name="connsiteX38" fmla="*/ 3402568 w 4077615"/>
                            <a:gd name="connsiteY38" fmla="*/ 419584 h 463397"/>
                            <a:gd name="connsiteX39" fmla="*/ 3359854 w 4077615"/>
                            <a:gd name="connsiteY39" fmla="*/ 452271 h 463397"/>
                            <a:gd name="connsiteX40" fmla="*/ 3297364 w 4077615"/>
                            <a:gd name="connsiteY40" fmla="*/ 463397 h 463397"/>
                            <a:gd name="connsiteX41" fmla="*/ 3227044 w 4077615"/>
                            <a:gd name="connsiteY41" fmla="*/ 450212 h 463397"/>
                            <a:gd name="connsiteX42" fmla="*/ 3181446 w 4077615"/>
                            <a:gd name="connsiteY42" fmla="*/ 415876 h 463397"/>
                            <a:gd name="connsiteX43" fmla="*/ 3163592 w 4077615"/>
                            <a:gd name="connsiteY43" fmla="*/ 371239 h 463397"/>
                            <a:gd name="connsiteX44" fmla="*/ 3160844 w 4077615"/>
                            <a:gd name="connsiteY44" fmla="*/ 272488 h 463397"/>
                            <a:gd name="connsiteX45" fmla="*/ 2863997 w 4077615"/>
                            <a:gd name="connsiteY45" fmla="*/ 124983 h 463397"/>
                            <a:gd name="connsiteX46" fmla="*/ 2877045 w 4077615"/>
                            <a:gd name="connsiteY46" fmla="*/ 50269 h 463397"/>
                            <a:gd name="connsiteX47" fmla="*/ 2919210 w 4077615"/>
                            <a:gd name="connsiteY47" fmla="*/ 13324 h 463397"/>
                            <a:gd name="connsiteX48" fmla="*/ 2989529 w 4077615"/>
                            <a:gd name="connsiteY48" fmla="*/ 1 h 463397"/>
                            <a:gd name="connsiteX49" fmla="*/ 3066304 w 4077615"/>
                            <a:gd name="connsiteY49" fmla="*/ 14559 h 463397"/>
                            <a:gd name="connsiteX50" fmla="*/ 3108332 w 4077615"/>
                            <a:gd name="connsiteY50" fmla="*/ 51230 h 463397"/>
                            <a:gd name="connsiteX51" fmla="*/ 3118633 w 4077615"/>
                            <a:gd name="connsiteY51" fmla="*/ 126357 h 463397"/>
                            <a:gd name="connsiteX52" fmla="*/ 3118633 w 4077615"/>
                            <a:gd name="connsiteY52" fmla="*/ 143937 h 463397"/>
                            <a:gd name="connsiteX53" fmla="*/ 3011231 w 4077615"/>
                            <a:gd name="connsiteY53" fmla="*/ 143937 h 463397"/>
                            <a:gd name="connsiteX54" fmla="*/ 3011231 w 4077615"/>
                            <a:gd name="connsiteY54" fmla="*/ 110974 h 463397"/>
                            <a:gd name="connsiteX55" fmla="*/ 3007109 w 4077615"/>
                            <a:gd name="connsiteY55" fmla="*/ 81582 h 463397"/>
                            <a:gd name="connsiteX56" fmla="*/ 2993375 w 4077615"/>
                            <a:gd name="connsiteY56" fmla="*/ 75264 h 463397"/>
                            <a:gd name="connsiteX57" fmla="*/ 2977580 w 4077615"/>
                            <a:gd name="connsiteY57" fmla="*/ 83787 h 463397"/>
                            <a:gd name="connsiteX58" fmla="*/ 2972225 w 4077615"/>
                            <a:gd name="connsiteY58" fmla="*/ 109627 h 463397"/>
                            <a:gd name="connsiteX59" fmla="*/ 2978246 w 4077615"/>
                            <a:gd name="connsiteY59" fmla="*/ 143159 h 463397"/>
                            <a:gd name="connsiteX60" fmla="*/ 3010926 w 4077615"/>
                            <a:gd name="connsiteY60" fmla="*/ 170350 h 463397"/>
                            <a:gd name="connsiteX61" fmla="*/ 3108195 w 4077615"/>
                            <a:gd name="connsiteY61" fmla="*/ 245570 h 463397"/>
                            <a:gd name="connsiteX62" fmla="*/ 3128247 w 4077615"/>
                            <a:gd name="connsiteY62" fmla="*/ 340338 h 463397"/>
                            <a:gd name="connsiteX63" fmla="*/ 3117121 w 4077615"/>
                            <a:gd name="connsiteY63" fmla="*/ 410383 h 463397"/>
                            <a:gd name="connsiteX64" fmla="*/ 3074132 w 4077615"/>
                            <a:gd name="connsiteY64" fmla="*/ 448151 h 463397"/>
                            <a:gd name="connsiteX65" fmla="*/ 2999967 w 4077615"/>
                            <a:gd name="connsiteY65" fmla="*/ 463397 h 463397"/>
                            <a:gd name="connsiteX66" fmla="*/ 2920720 w 4077615"/>
                            <a:gd name="connsiteY66" fmla="*/ 445818 h 463397"/>
                            <a:gd name="connsiteX67" fmla="*/ 2877731 w 4077615"/>
                            <a:gd name="connsiteY67" fmla="*/ 401043 h 463397"/>
                            <a:gd name="connsiteX68" fmla="*/ 2867568 w 4077615"/>
                            <a:gd name="connsiteY68" fmla="*/ 323856 h 463397"/>
                            <a:gd name="connsiteX69" fmla="*/ 2867568 w 4077615"/>
                            <a:gd name="connsiteY69" fmla="*/ 294739 h 463397"/>
                            <a:gd name="connsiteX70" fmla="*/ 2974972 w 4077615"/>
                            <a:gd name="connsiteY70" fmla="*/ 294739 h 463397"/>
                            <a:gd name="connsiteX71" fmla="*/ 2974972 w 4077615"/>
                            <a:gd name="connsiteY71" fmla="*/ 348852 h 463397"/>
                            <a:gd name="connsiteX72" fmla="*/ 2979503 w 4077615"/>
                            <a:gd name="connsiteY72" fmla="*/ 380991 h 463397"/>
                            <a:gd name="connsiteX73" fmla="*/ 2995573 w 4077615"/>
                            <a:gd name="connsiteY73" fmla="*/ 388132 h 463397"/>
                            <a:gd name="connsiteX74" fmla="*/ 3012741 w 4077615"/>
                            <a:gd name="connsiteY74" fmla="*/ 379067 h 463397"/>
                            <a:gd name="connsiteX75" fmla="*/ 3018372 w 4077615"/>
                            <a:gd name="connsiteY75" fmla="*/ 352148 h 463397"/>
                            <a:gd name="connsiteX76" fmla="*/ 3007658 w 4077615"/>
                            <a:gd name="connsiteY76" fmla="*/ 300783 h 463397"/>
                            <a:gd name="connsiteX77" fmla="*/ 2953545 w 4077615"/>
                            <a:gd name="connsiteY77" fmla="*/ 260404 h 463397"/>
                            <a:gd name="connsiteX78" fmla="*/ 2896410 w 4077615"/>
                            <a:gd name="connsiteY78" fmla="*/ 218925 h 463397"/>
                            <a:gd name="connsiteX79" fmla="*/ 2873199 w 4077615"/>
                            <a:gd name="connsiteY79" fmla="*/ 183217 h 463397"/>
                            <a:gd name="connsiteX80" fmla="*/ 2863997 w 4077615"/>
                            <a:gd name="connsiteY80" fmla="*/ 124983 h 463397"/>
                            <a:gd name="connsiteX81" fmla="*/ 2645547 w 4077615"/>
                            <a:gd name="connsiteY81" fmla="*/ 454059 h 463397"/>
                            <a:gd name="connsiteX82" fmla="*/ 2645547 w 4077615"/>
                            <a:gd name="connsiteY82" fmla="*/ 9340 h 463397"/>
                            <a:gd name="connsiteX83" fmla="*/ 2838377 w 4077615"/>
                            <a:gd name="connsiteY83" fmla="*/ 9340 h 463397"/>
                            <a:gd name="connsiteX84" fmla="*/ 2838377 w 4077615"/>
                            <a:gd name="connsiteY84" fmla="*/ 98339 h 463397"/>
                            <a:gd name="connsiteX85" fmla="*/ 2761191 w 4077615"/>
                            <a:gd name="connsiteY85" fmla="*/ 98339 h 463397"/>
                            <a:gd name="connsiteX86" fmla="*/ 2761191 w 4077615"/>
                            <a:gd name="connsiteY86" fmla="*/ 182668 h 463397"/>
                            <a:gd name="connsiteX87" fmla="*/ 2833434 w 4077615"/>
                            <a:gd name="connsiteY87" fmla="*/ 182668 h 463397"/>
                            <a:gd name="connsiteX88" fmla="*/ 2833434 w 4077615"/>
                            <a:gd name="connsiteY88" fmla="*/ 267272 h 463397"/>
                            <a:gd name="connsiteX89" fmla="*/ 2761191 w 4077615"/>
                            <a:gd name="connsiteY89" fmla="*/ 267272 h 463397"/>
                            <a:gd name="connsiteX90" fmla="*/ 2761191 w 4077615"/>
                            <a:gd name="connsiteY90" fmla="*/ 365060 h 463397"/>
                            <a:gd name="connsiteX91" fmla="*/ 2846068 w 4077615"/>
                            <a:gd name="connsiteY91" fmla="*/ 365060 h 463397"/>
                            <a:gd name="connsiteX92" fmla="*/ 2846068 w 4077615"/>
                            <a:gd name="connsiteY92" fmla="*/ 454059 h 463397"/>
                            <a:gd name="connsiteX93" fmla="*/ 2457105 w 4077615"/>
                            <a:gd name="connsiteY93" fmla="*/ 184316 h 463397"/>
                            <a:gd name="connsiteX94" fmla="*/ 2484436 w 4077615"/>
                            <a:gd name="connsiteY94" fmla="*/ 178959 h 463397"/>
                            <a:gd name="connsiteX95" fmla="*/ 2492264 w 4077615"/>
                            <a:gd name="connsiteY95" fmla="*/ 144212 h 463397"/>
                            <a:gd name="connsiteX96" fmla="*/ 2492264 w 4077615"/>
                            <a:gd name="connsiteY96" fmla="*/ 119765 h 463397"/>
                            <a:gd name="connsiteX97" fmla="*/ 2484710 w 4077615"/>
                            <a:gd name="connsiteY97" fmla="*/ 92021 h 463397"/>
                            <a:gd name="connsiteX98" fmla="*/ 2457105 w 4077615"/>
                            <a:gd name="connsiteY98" fmla="*/ 85428 h 463397"/>
                            <a:gd name="connsiteX99" fmla="*/ 2341461 w 4077615"/>
                            <a:gd name="connsiteY99" fmla="*/ 454059 h 463397"/>
                            <a:gd name="connsiteX100" fmla="*/ 2341462 w 4077615"/>
                            <a:gd name="connsiteY100" fmla="*/ 9340 h 463397"/>
                            <a:gd name="connsiteX101" fmla="*/ 2423319 w 4077615"/>
                            <a:gd name="connsiteY101" fmla="*/ 9340 h 463397"/>
                            <a:gd name="connsiteX102" fmla="*/ 2534154 w 4077615"/>
                            <a:gd name="connsiteY102" fmla="*/ 15658 h 463397"/>
                            <a:gd name="connsiteX103" fmla="*/ 2581400 w 4077615"/>
                            <a:gd name="connsiteY103" fmla="*/ 47934 h 463397"/>
                            <a:gd name="connsiteX104" fmla="*/ 2599668 w 4077615"/>
                            <a:gd name="connsiteY104" fmla="*/ 130752 h 463397"/>
                            <a:gd name="connsiteX105" fmla="*/ 2586757 w 4077615"/>
                            <a:gd name="connsiteY105" fmla="*/ 200523 h 463397"/>
                            <a:gd name="connsiteX106" fmla="*/ 2535940 w 4077615"/>
                            <a:gd name="connsiteY106" fmla="*/ 221948 h 463397"/>
                            <a:gd name="connsiteX107" fmla="*/ 2582086 w 4077615"/>
                            <a:gd name="connsiteY107" fmla="*/ 244747 h 463397"/>
                            <a:gd name="connsiteX108" fmla="*/ 2596783 w 4077615"/>
                            <a:gd name="connsiteY108" fmla="*/ 270980 h 463397"/>
                            <a:gd name="connsiteX109" fmla="*/ 2599668 w 4077615"/>
                            <a:gd name="connsiteY109" fmla="*/ 336768 h 463397"/>
                            <a:gd name="connsiteX110" fmla="*/ 2599668 w 4077615"/>
                            <a:gd name="connsiteY110" fmla="*/ 454059 h 463397"/>
                            <a:gd name="connsiteX111" fmla="*/ 2492264 w 4077615"/>
                            <a:gd name="connsiteY111" fmla="*/ 454059 h 463397"/>
                            <a:gd name="connsiteX112" fmla="*/ 2492264 w 4077615"/>
                            <a:gd name="connsiteY112" fmla="*/ 306278 h 463397"/>
                            <a:gd name="connsiteX113" fmla="*/ 2486634 w 4077615"/>
                            <a:gd name="connsiteY113" fmla="*/ 262052 h 463397"/>
                            <a:gd name="connsiteX114" fmla="*/ 2457105 w 4077615"/>
                            <a:gd name="connsiteY114" fmla="*/ 253538 h 463397"/>
                            <a:gd name="connsiteX115" fmla="*/ 2457105 w 4077615"/>
                            <a:gd name="connsiteY115" fmla="*/ 454059 h 463397"/>
                            <a:gd name="connsiteX116" fmla="*/ 2006967 w 4077615"/>
                            <a:gd name="connsiteY116" fmla="*/ 454059 h 463397"/>
                            <a:gd name="connsiteX117" fmla="*/ 2006967 w 4077615"/>
                            <a:gd name="connsiteY117" fmla="*/ 9340 h 463397"/>
                            <a:gd name="connsiteX118" fmla="*/ 2122611 w 4077615"/>
                            <a:gd name="connsiteY118" fmla="*/ 9340 h 463397"/>
                            <a:gd name="connsiteX119" fmla="*/ 2122610 w 4077615"/>
                            <a:gd name="connsiteY119" fmla="*/ 365060 h 463397"/>
                            <a:gd name="connsiteX120" fmla="*/ 2192930 w 4077615"/>
                            <a:gd name="connsiteY120" fmla="*/ 365060 h 463397"/>
                            <a:gd name="connsiteX121" fmla="*/ 2192930 w 4077615"/>
                            <a:gd name="connsiteY121" fmla="*/ 454059 h 463397"/>
                            <a:gd name="connsiteX122" fmla="*/ 1816892 w 4077615"/>
                            <a:gd name="connsiteY122" fmla="*/ 295290 h 463397"/>
                            <a:gd name="connsiteX123" fmla="*/ 1856699 w 4077615"/>
                            <a:gd name="connsiteY123" fmla="*/ 295290 h 463397"/>
                            <a:gd name="connsiteX124" fmla="*/ 1839087 w 4077615"/>
                            <a:gd name="connsiteY124" fmla="*/ 108503 h 463397"/>
                            <a:gd name="connsiteX125" fmla="*/ 1816892 w 4077615"/>
                            <a:gd name="connsiteY125" fmla="*/ 295290 h 463397"/>
                            <a:gd name="connsiteX126" fmla="*/ 1691853 w 4077615"/>
                            <a:gd name="connsiteY126" fmla="*/ 454059 h 463397"/>
                            <a:gd name="connsiteX127" fmla="*/ 1750843 w 4077615"/>
                            <a:gd name="connsiteY127" fmla="*/ 9340 h 463397"/>
                            <a:gd name="connsiteX128" fmla="*/ 1917989 w 4077615"/>
                            <a:gd name="connsiteY128" fmla="*/ 9340 h 463397"/>
                            <a:gd name="connsiteX129" fmla="*/ 1984120 w 4077615"/>
                            <a:gd name="connsiteY129" fmla="*/ 454059 h 463397"/>
                            <a:gd name="connsiteX130" fmla="*/ 1865937 w 4077615"/>
                            <a:gd name="connsiteY130" fmla="*/ 454059 h 463397"/>
                            <a:gd name="connsiteX131" fmla="*/ 1859730 w 4077615"/>
                            <a:gd name="connsiteY131" fmla="*/ 374125 h 463397"/>
                            <a:gd name="connsiteX132" fmla="*/ 1818364 w 4077615"/>
                            <a:gd name="connsiteY132" fmla="*/ 374125 h 463397"/>
                            <a:gd name="connsiteX133" fmla="*/ 1811410 w 4077615"/>
                            <a:gd name="connsiteY133" fmla="*/ 454059 h 463397"/>
                            <a:gd name="connsiteX134" fmla="*/ 1413999 w 4077615"/>
                            <a:gd name="connsiteY134" fmla="*/ 454059 h 463397"/>
                            <a:gd name="connsiteX135" fmla="*/ 1414000 w 4077615"/>
                            <a:gd name="connsiteY135" fmla="*/ 9340 h 463397"/>
                            <a:gd name="connsiteX136" fmla="*/ 1510689 w 4077615"/>
                            <a:gd name="connsiteY136" fmla="*/ 9340 h 463397"/>
                            <a:gd name="connsiteX137" fmla="*/ 1575516 w 4077615"/>
                            <a:gd name="connsiteY137" fmla="*/ 209588 h 463397"/>
                            <a:gd name="connsiteX138" fmla="*/ 1575516 w 4077615"/>
                            <a:gd name="connsiteY138" fmla="*/ 9340 h 463397"/>
                            <a:gd name="connsiteX139" fmla="*/ 1672206 w 4077615"/>
                            <a:gd name="connsiteY139" fmla="*/ 9340 h 463397"/>
                            <a:gd name="connsiteX140" fmla="*/ 1672205 w 4077615"/>
                            <a:gd name="connsiteY140" fmla="*/ 454059 h 463397"/>
                            <a:gd name="connsiteX141" fmla="*/ 1570845 w 4077615"/>
                            <a:gd name="connsiteY141" fmla="*/ 454059 h 463397"/>
                            <a:gd name="connsiteX142" fmla="*/ 1510689 w 4077615"/>
                            <a:gd name="connsiteY142" fmla="*/ 251889 h 463397"/>
                            <a:gd name="connsiteX143" fmla="*/ 1510689 w 4077615"/>
                            <a:gd name="connsiteY143" fmla="*/ 454059 h 463397"/>
                            <a:gd name="connsiteX144" fmla="*/ 1222260 w 4077615"/>
                            <a:gd name="connsiteY144" fmla="*/ 331271 h 463397"/>
                            <a:gd name="connsiteX145" fmla="*/ 1225419 w 4077615"/>
                            <a:gd name="connsiteY145" fmla="*/ 379066 h 463397"/>
                            <a:gd name="connsiteX146" fmla="*/ 1240114 w 4077615"/>
                            <a:gd name="connsiteY146" fmla="*/ 388131 h 463397"/>
                            <a:gd name="connsiteX147" fmla="*/ 1255223 w 4077615"/>
                            <a:gd name="connsiteY147" fmla="*/ 377694 h 463397"/>
                            <a:gd name="connsiteX148" fmla="*/ 1258519 w 4077615"/>
                            <a:gd name="connsiteY148" fmla="*/ 327975 h 463397"/>
                            <a:gd name="connsiteX149" fmla="*/ 1258520 w 4077615"/>
                            <a:gd name="connsiteY149" fmla="*/ 123609 h 463397"/>
                            <a:gd name="connsiteX150" fmla="*/ 1255086 w 4077615"/>
                            <a:gd name="connsiteY150" fmla="*/ 83917 h 463397"/>
                            <a:gd name="connsiteX151" fmla="*/ 1240940 w 4077615"/>
                            <a:gd name="connsiteY151" fmla="*/ 75263 h 463397"/>
                            <a:gd name="connsiteX152" fmla="*/ 1227067 w 4077615"/>
                            <a:gd name="connsiteY152" fmla="*/ 82268 h 463397"/>
                            <a:gd name="connsiteX153" fmla="*/ 1222261 w 4077615"/>
                            <a:gd name="connsiteY153" fmla="*/ 123609 h 463397"/>
                            <a:gd name="connsiteX154" fmla="*/ 1106617 w 4077615"/>
                            <a:gd name="connsiteY154" fmla="*/ 269742 h 463397"/>
                            <a:gd name="connsiteX155" fmla="*/ 1106617 w 4077615"/>
                            <a:gd name="connsiteY155" fmla="*/ 193654 h 463397"/>
                            <a:gd name="connsiteX156" fmla="*/ 1109776 w 4077615"/>
                            <a:gd name="connsiteY156" fmla="*/ 98749 h 463397"/>
                            <a:gd name="connsiteX157" fmla="*/ 1129554 w 4077615"/>
                            <a:gd name="connsiteY157" fmla="*/ 47795 h 463397"/>
                            <a:gd name="connsiteX158" fmla="*/ 1174464 w 4077615"/>
                            <a:gd name="connsiteY158" fmla="*/ 12360 h 463397"/>
                            <a:gd name="connsiteX159" fmla="*/ 1240389 w 4077615"/>
                            <a:gd name="connsiteY159" fmla="*/ 0 h 463397"/>
                            <a:gd name="connsiteX160" fmla="*/ 1304530 w 4077615"/>
                            <a:gd name="connsiteY160" fmla="*/ 11674 h 463397"/>
                            <a:gd name="connsiteX161" fmla="*/ 1350264 w 4077615"/>
                            <a:gd name="connsiteY161" fmla="*/ 46697 h 463397"/>
                            <a:gd name="connsiteX162" fmla="*/ 1370867 w 4077615"/>
                            <a:gd name="connsiteY162" fmla="*/ 97514 h 463397"/>
                            <a:gd name="connsiteX163" fmla="*/ 1374163 w 4077615"/>
                            <a:gd name="connsiteY163" fmla="*/ 193654 h 463397"/>
                            <a:gd name="connsiteX164" fmla="*/ 1374163 w 4077615"/>
                            <a:gd name="connsiteY164" fmla="*/ 269742 h 463397"/>
                            <a:gd name="connsiteX165" fmla="*/ 1371004 w 4077615"/>
                            <a:gd name="connsiteY165" fmla="*/ 364646 h 463397"/>
                            <a:gd name="connsiteX166" fmla="*/ 1351226 w 4077615"/>
                            <a:gd name="connsiteY166" fmla="*/ 415600 h 463397"/>
                            <a:gd name="connsiteX167" fmla="*/ 1306314 w 4077615"/>
                            <a:gd name="connsiteY167" fmla="*/ 451035 h 463397"/>
                            <a:gd name="connsiteX168" fmla="*/ 1240389 w 4077615"/>
                            <a:gd name="connsiteY168" fmla="*/ 463396 h 463397"/>
                            <a:gd name="connsiteX169" fmla="*/ 1176250 w 4077615"/>
                            <a:gd name="connsiteY169" fmla="*/ 451721 h 463397"/>
                            <a:gd name="connsiteX170" fmla="*/ 1130514 w 4077615"/>
                            <a:gd name="connsiteY170" fmla="*/ 416700 h 463397"/>
                            <a:gd name="connsiteX171" fmla="*/ 1109913 w 4077615"/>
                            <a:gd name="connsiteY171" fmla="*/ 365881 h 463397"/>
                            <a:gd name="connsiteX172" fmla="*/ 1106617 w 4077615"/>
                            <a:gd name="connsiteY172" fmla="*/ 269742 h 463397"/>
                            <a:gd name="connsiteX173" fmla="*/ 811418 w 4077615"/>
                            <a:gd name="connsiteY173" fmla="*/ 124983 h 463397"/>
                            <a:gd name="connsiteX174" fmla="*/ 824466 w 4077615"/>
                            <a:gd name="connsiteY174" fmla="*/ 50269 h 463397"/>
                            <a:gd name="connsiteX175" fmla="*/ 866631 w 4077615"/>
                            <a:gd name="connsiteY175" fmla="*/ 13324 h 463397"/>
                            <a:gd name="connsiteX176" fmla="*/ 936951 w 4077615"/>
                            <a:gd name="connsiteY176" fmla="*/ 1 h 463397"/>
                            <a:gd name="connsiteX177" fmla="*/ 1013726 w 4077615"/>
                            <a:gd name="connsiteY177" fmla="*/ 14559 h 463397"/>
                            <a:gd name="connsiteX178" fmla="*/ 1055753 w 4077615"/>
                            <a:gd name="connsiteY178" fmla="*/ 51230 h 463397"/>
                            <a:gd name="connsiteX179" fmla="*/ 1066054 w 4077615"/>
                            <a:gd name="connsiteY179" fmla="*/ 126357 h 463397"/>
                            <a:gd name="connsiteX180" fmla="*/ 1066054 w 4077615"/>
                            <a:gd name="connsiteY180" fmla="*/ 143937 h 463397"/>
                            <a:gd name="connsiteX181" fmla="*/ 958650 w 4077615"/>
                            <a:gd name="connsiteY181" fmla="*/ 143937 h 463397"/>
                            <a:gd name="connsiteX182" fmla="*/ 958650 w 4077615"/>
                            <a:gd name="connsiteY182" fmla="*/ 110974 h 463397"/>
                            <a:gd name="connsiteX183" fmla="*/ 954530 w 4077615"/>
                            <a:gd name="connsiteY183" fmla="*/ 81582 h 463397"/>
                            <a:gd name="connsiteX184" fmla="*/ 940796 w 4077615"/>
                            <a:gd name="connsiteY184" fmla="*/ 75264 h 463397"/>
                            <a:gd name="connsiteX185" fmla="*/ 925001 w 4077615"/>
                            <a:gd name="connsiteY185" fmla="*/ 83787 h 463397"/>
                            <a:gd name="connsiteX186" fmla="*/ 919646 w 4077615"/>
                            <a:gd name="connsiteY186" fmla="*/ 109627 h 463397"/>
                            <a:gd name="connsiteX187" fmla="*/ 925667 w 4077615"/>
                            <a:gd name="connsiteY187" fmla="*/ 143159 h 463397"/>
                            <a:gd name="connsiteX188" fmla="*/ 958347 w 4077615"/>
                            <a:gd name="connsiteY188" fmla="*/ 170350 h 463397"/>
                            <a:gd name="connsiteX189" fmla="*/ 1055616 w 4077615"/>
                            <a:gd name="connsiteY189" fmla="*/ 245570 h 463397"/>
                            <a:gd name="connsiteX190" fmla="*/ 1075668 w 4077615"/>
                            <a:gd name="connsiteY190" fmla="*/ 340338 h 463397"/>
                            <a:gd name="connsiteX191" fmla="*/ 1064542 w 4077615"/>
                            <a:gd name="connsiteY191" fmla="*/ 410383 h 463397"/>
                            <a:gd name="connsiteX192" fmla="*/ 1021553 w 4077615"/>
                            <a:gd name="connsiteY192" fmla="*/ 448151 h 463397"/>
                            <a:gd name="connsiteX193" fmla="*/ 947388 w 4077615"/>
                            <a:gd name="connsiteY193" fmla="*/ 463397 h 463397"/>
                            <a:gd name="connsiteX194" fmla="*/ 868141 w 4077615"/>
                            <a:gd name="connsiteY194" fmla="*/ 445818 h 463397"/>
                            <a:gd name="connsiteX195" fmla="*/ 825152 w 4077615"/>
                            <a:gd name="connsiteY195" fmla="*/ 401043 h 463397"/>
                            <a:gd name="connsiteX196" fmla="*/ 814989 w 4077615"/>
                            <a:gd name="connsiteY196" fmla="*/ 323856 h 463397"/>
                            <a:gd name="connsiteX197" fmla="*/ 814989 w 4077615"/>
                            <a:gd name="connsiteY197" fmla="*/ 294739 h 463397"/>
                            <a:gd name="connsiteX198" fmla="*/ 922392 w 4077615"/>
                            <a:gd name="connsiteY198" fmla="*/ 294739 h 463397"/>
                            <a:gd name="connsiteX199" fmla="*/ 922392 w 4077615"/>
                            <a:gd name="connsiteY199" fmla="*/ 348852 h 463397"/>
                            <a:gd name="connsiteX200" fmla="*/ 926924 w 4077615"/>
                            <a:gd name="connsiteY200" fmla="*/ 380991 h 463397"/>
                            <a:gd name="connsiteX201" fmla="*/ 942994 w 4077615"/>
                            <a:gd name="connsiteY201" fmla="*/ 388132 h 463397"/>
                            <a:gd name="connsiteX202" fmla="*/ 960161 w 4077615"/>
                            <a:gd name="connsiteY202" fmla="*/ 379067 h 463397"/>
                            <a:gd name="connsiteX203" fmla="*/ 965793 w 4077615"/>
                            <a:gd name="connsiteY203" fmla="*/ 352148 h 463397"/>
                            <a:gd name="connsiteX204" fmla="*/ 955079 w 4077615"/>
                            <a:gd name="connsiteY204" fmla="*/ 300783 h 463397"/>
                            <a:gd name="connsiteX205" fmla="*/ 900966 w 4077615"/>
                            <a:gd name="connsiteY205" fmla="*/ 260404 h 463397"/>
                            <a:gd name="connsiteX206" fmla="*/ 843831 w 4077615"/>
                            <a:gd name="connsiteY206" fmla="*/ 218925 h 463397"/>
                            <a:gd name="connsiteX207" fmla="*/ 820621 w 4077615"/>
                            <a:gd name="connsiteY207" fmla="*/ 183217 h 463397"/>
                            <a:gd name="connsiteX208" fmla="*/ 811418 w 4077615"/>
                            <a:gd name="connsiteY208" fmla="*/ 124983 h 463397"/>
                            <a:gd name="connsiteX209" fmla="*/ 632590 w 4077615"/>
                            <a:gd name="connsiteY209" fmla="*/ 184316 h 463397"/>
                            <a:gd name="connsiteX210" fmla="*/ 659921 w 4077615"/>
                            <a:gd name="connsiteY210" fmla="*/ 178959 h 463397"/>
                            <a:gd name="connsiteX211" fmla="*/ 667749 w 4077615"/>
                            <a:gd name="connsiteY211" fmla="*/ 144212 h 463397"/>
                            <a:gd name="connsiteX212" fmla="*/ 667749 w 4077615"/>
                            <a:gd name="connsiteY212" fmla="*/ 119765 h 463397"/>
                            <a:gd name="connsiteX213" fmla="*/ 660196 w 4077615"/>
                            <a:gd name="connsiteY213" fmla="*/ 92021 h 463397"/>
                            <a:gd name="connsiteX214" fmla="*/ 632590 w 4077615"/>
                            <a:gd name="connsiteY214" fmla="*/ 85428 h 463397"/>
                            <a:gd name="connsiteX215" fmla="*/ 516946 w 4077615"/>
                            <a:gd name="connsiteY215" fmla="*/ 454059 h 463397"/>
                            <a:gd name="connsiteX216" fmla="*/ 516947 w 4077615"/>
                            <a:gd name="connsiteY216" fmla="*/ 9340 h 463397"/>
                            <a:gd name="connsiteX217" fmla="*/ 598804 w 4077615"/>
                            <a:gd name="connsiteY217" fmla="*/ 9340 h 463397"/>
                            <a:gd name="connsiteX218" fmla="*/ 709640 w 4077615"/>
                            <a:gd name="connsiteY218" fmla="*/ 15658 h 463397"/>
                            <a:gd name="connsiteX219" fmla="*/ 756885 w 4077615"/>
                            <a:gd name="connsiteY219" fmla="*/ 47934 h 463397"/>
                            <a:gd name="connsiteX220" fmla="*/ 775153 w 4077615"/>
                            <a:gd name="connsiteY220" fmla="*/ 130752 h 463397"/>
                            <a:gd name="connsiteX221" fmla="*/ 762242 w 4077615"/>
                            <a:gd name="connsiteY221" fmla="*/ 200523 h 463397"/>
                            <a:gd name="connsiteX222" fmla="*/ 711425 w 4077615"/>
                            <a:gd name="connsiteY222" fmla="*/ 221948 h 463397"/>
                            <a:gd name="connsiteX223" fmla="*/ 757571 w 4077615"/>
                            <a:gd name="connsiteY223" fmla="*/ 244747 h 463397"/>
                            <a:gd name="connsiteX224" fmla="*/ 772268 w 4077615"/>
                            <a:gd name="connsiteY224" fmla="*/ 270980 h 463397"/>
                            <a:gd name="connsiteX225" fmla="*/ 775152 w 4077615"/>
                            <a:gd name="connsiteY225" fmla="*/ 336768 h 463397"/>
                            <a:gd name="connsiteX226" fmla="*/ 775152 w 4077615"/>
                            <a:gd name="connsiteY226" fmla="*/ 454059 h 463397"/>
                            <a:gd name="connsiteX227" fmla="*/ 667749 w 4077615"/>
                            <a:gd name="connsiteY227" fmla="*/ 454059 h 463397"/>
                            <a:gd name="connsiteX228" fmla="*/ 667749 w 4077615"/>
                            <a:gd name="connsiteY228" fmla="*/ 306278 h 463397"/>
                            <a:gd name="connsiteX229" fmla="*/ 662119 w 4077615"/>
                            <a:gd name="connsiteY229" fmla="*/ 262052 h 463397"/>
                            <a:gd name="connsiteX230" fmla="*/ 632590 w 4077615"/>
                            <a:gd name="connsiteY230" fmla="*/ 253538 h 463397"/>
                            <a:gd name="connsiteX231" fmla="*/ 632590 w 4077615"/>
                            <a:gd name="connsiteY231" fmla="*/ 454059 h 463397"/>
                            <a:gd name="connsiteX232" fmla="*/ 288882 w 4077615"/>
                            <a:gd name="connsiteY232" fmla="*/ 454059 h 463397"/>
                            <a:gd name="connsiteX233" fmla="*/ 288882 w 4077615"/>
                            <a:gd name="connsiteY233" fmla="*/ 9340 h 463397"/>
                            <a:gd name="connsiteX234" fmla="*/ 481713 w 4077615"/>
                            <a:gd name="connsiteY234" fmla="*/ 9340 h 463397"/>
                            <a:gd name="connsiteX235" fmla="*/ 481713 w 4077615"/>
                            <a:gd name="connsiteY235" fmla="*/ 98339 h 463397"/>
                            <a:gd name="connsiteX236" fmla="*/ 404526 w 4077615"/>
                            <a:gd name="connsiteY236" fmla="*/ 98339 h 463397"/>
                            <a:gd name="connsiteX237" fmla="*/ 404526 w 4077615"/>
                            <a:gd name="connsiteY237" fmla="*/ 182668 h 463397"/>
                            <a:gd name="connsiteX238" fmla="*/ 476769 w 4077615"/>
                            <a:gd name="connsiteY238" fmla="*/ 182668 h 463397"/>
                            <a:gd name="connsiteX239" fmla="*/ 476768 w 4077615"/>
                            <a:gd name="connsiteY239" fmla="*/ 267272 h 463397"/>
                            <a:gd name="connsiteX240" fmla="*/ 404525 w 4077615"/>
                            <a:gd name="connsiteY240" fmla="*/ 267272 h 463397"/>
                            <a:gd name="connsiteX241" fmla="*/ 404525 w 4077615"/>
                            <a:gd name="connsiteY241" fmla="*/ 365060 h 463397"/>
                            <a:gd name="connsiteX242" fmla="*/ 489403 w 4077615"/>
                            <a:gd name="connsiteY242" fmla="*/ 365060 h 463397"/>
                            <a:gd name="connsiteX243" fmla="*/ 489403 w 4077615"/>
                            <a:gd name="connsiteY243" fmla="*/ 454059 h 463397"/>
                            <a:gd name="connsiteX244" fmla="*/ 115643 w 4077615"/>
                            <a:gd name="connsiteY244" fmla="*/ 198599 h 463397"/>
                            <a:gd name="connsiteX245" fmla="*/ 124158 w 4077615"/>
                            <a:gd name="connsiteY245" fmla="*/ 198873 h 463397"/>
                            <a:gd name="connsiteX246" fmla="*/ 146270 w 4077615"/>
                            <a:gd name="connsiteY246" fmla="*/ 191045 h 463397"/>
                            <a:gd name="connsiteX247" fmla="*/ 152452 w 4077615"/>
                            <a:gd name="connsiteY247" fmla="*/ 158495 h 463397"/>
                            <a:gd name="connsiteX248" fmla="*/ 152452 w 4077615"/>
                            <a:gd name="connsiteY248" fmla="*/ 121961 h 463397"/>
                            <a:gd name="connsiteX249" fmla="*/ 145310 w 4077615"/>
                            <a:gd name="connsiteY249" fmla="*/ 92295 h 463397"/>
                            <a:gd name="connsiteX250" fmla="*/ 115644 w 4077615"/>
                            <a:gd name="connsiteY250" fmla="*/ 85428 h 463397"/>
                            <a:gd name="connsiteX251" fmla="*/ 0 w 4077615"/>
                            <a:gd name="connsiteY251" fmla="*/ 454058 h 463397"/>
                            <a:gd name="connsiteX252" fmla="*/ 0 w 4077615"/>
                            <a:gd name="connsiteY252" fmla="*/ 9339 h 463397"/>
                            <a:gd name="connsiteX253" fmla="*/ 116467 w 4077615"/>
                            <a:gd name="connsiteY253" fmla="*/ 9339 h 463397"/>
                            <a:gd name="connsiteX254" fmla="*/ 189122 w 4077615"/>
                            <a:gd name="connsiteY254" fmla="*/ 16757 h 463397"/>
                            <a:gd name="connsiteX255" fmla="*/ 227303 w 4077615"/>
                            <a:gd name="connsiteY255" fmla="*/ 38182 h 463397"/>
                            <a:gd name="connsiteX256" fmla="*/ 244609 w 4077615"/>
                            <a:gd name="connsiteY256" fmla="*/ 72105 h 463397"/>
                            <a:gd name="connsiteX257" fmla="*/ 249141 w 4077615"/>
                            <a:gd name="connsiteY257" fmla="*/ 133773 h 463397"/>
                            <a:gd name="connsiteX258" fmla="*/ 249141 w 4077615"/>
                            <a:gd name="connsiteY258" fmla="*/ 172503 h 463397"/>
                            <a:gd name="connsiteX259" fmla="*/ 240350 w 4077615"/>
                            <a:gd name="connsiteY259" fmla="*/ 234583 h 463397"/>
                            <a:gd name="connsiteX260" fmla="*/ 208076 w 4077615"/>
                            <a:gd name="connsiteY260" fmla="*/ 264524 h 463397"/>
                            <a:gd name="connsiteX261" fmla="*/ 146682 w 4077615"/>
                            <a:gd name="connsiteY261" fmla="*/ 274962 h 463397"/>
                            <a:gd name="connsiteX262" fmla="*/ 115643 w 4077615"/>
                            <a:gd name="connsiteY262" fmla="*/ 274962 h 463397"/>
                            <a:gd name="connsiteX263" fmla="*/ 115643 w 4077615"/>
                            <a:gd name="connsiteY263" fmla="*/ 454058 h 4633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Lst>
                          <a:rect l="l" t="t" r="r" b="b"/>
                          <a:pathLst>
                            <a:path w="4077615" h="463397">
                              <a:moveTo>
                                <a:pt x="3877094" y="454059"/>
                              </a:moveTo>
                              <a:lnTo>
                                <a:pt x="3877094" y="9340"/>
                              </a:lnTo>
                              <a:lnTo>
                                <a:pt x="4069924" y="9340"/>
                              </a:lnTo>
                              <a:lnTo>
                                <a:pt x="4069924" y="98339"/>
                              </a:lnTo>
                              <a:lnTo>
                                <a:pt x="3992738" y="98339"/>
                              </a:lnTo>
                              <a:lnTo>
                                <a:pt x="3992738" y="182668"/>
                              </a:lnTo>
                              <a:lnTo>
                                <a:pt x="4064981" y="182668"/>
                              </a:lnTo>
                              <a:lnTo>
                                <a:pt x="4064981" y="267272"/>
                              </a:lnTo>
                              <a:lnTo>
                                <a:pt x="3992738" y="267272"/>
                              </a:lnTo>
                              <a:lnTo>
                                <a:pt x="3992738" y="365060"/>
                              </a:lnTo>
                              <a:lnTo>
                                <a:pt x="4077615" y="365060"/>
                              </a:lnTo>
                              <a:lnTo>
                                <a:pt x="4077615" y="454059"/>
                              </a:lnTo>
                              <a:close/>
                              <a:moveTo>
                                <a:pt x="3466578" y="454058"/>
                              </a:moveTo>
                              <a:lnTo>
                                <a:pt x="3466578" y="9339"/>
                              </a:lnTo>
                              <a:lnTo>
                                <a:pt x="3616213" y="9339"/>
                              </a:lnTo>
                              <a:cubicBezTo>
                                <a:pt x="3620651" y="36076"/>
                                <a:pt x="3625227" y="67591"/>
                                <a:pt x="3629939" y="103883"/>
                              </a:cubicBezTo>
                              <a:lnTo>
                                <a:pt x="3646360" y="217003"/>
                              </a:lnTo>
                              <a:lnTo>
                                <a:pt x="3672936" y="9339"/>
                              </a:lnTo>
                              <a:lnTo>
                                <a:pt x="3823396" y="9339"/>
                              </a:lnTo>
                              <a:lnTo>
                                <a:pt x="3823396" y="454058"/>
                              </a:lnTo>
                              <a:lnTo>
                                <a:pt x="3722311" y="454058"/>
                              </a:lnTo>
                              <a:lnTo>
                                <a:pt x="3722174" y="153825"/>
                              </a:lnTo>
                              <a:lnTo>
                                <a:pt x="3681933" y="454058"/>
                              </a:lnTo>
                              <a:lnTo>
                                <a:pt x="3610238" y="454058"/>
                              </a:lnTo>
                              <a:lnTo>
                                <a:pt x="3567801" y="160692"/>
                              </a:lnTo>
                              <a:lnTo>
                                <a:pt x="3567662" y="454058"/>
                              </a:lnTo>
                              <a:close/>
                              <a:moveTo>
                                <a:pt x="3160844" y="272488"/>
                              </a:moveTo>
                              <a:lnTo>
                                <a:pt x="3160844" y="9339"/>
                              </a:lnTo>
                              <a:lnTo>
                                <a:pt x="3276487" y="9339"/>
                              </a:lnTo>
                              <a:lnTo>
                                <a:pt x="3276487" y="342810"/>
                              </a:lnTo>
                              <a:cubicBezTo>
                                <a:pt x="3276487" y="362220"/>
                                <a:pt x="3277540" y="374626"/>
                                <a:pt x="3279646" y="380029"/>
                              </a:cubicBezTo>
                              <a:cubicBezTo>
                                <a:pt x="3281753" y="385431"/>
                                <a:pt x="3286010" y="388132"/>
                                <a:pt x="3292419" y="388132"/>
                              </a:cubicBezTo>
                              <a:cubicBezTo>
                                <a:pt x="3299744" y="388132"/>
                                <a:pt x="3304459" y="385157"/>
                                <a:pt x="3306565" y="379204"/>
                              </a:cubicBezTo>
                              <a:cubicBezTo>
                                <a:pt x="3308672" y="373253"/>
                                <a:pt x="3309724" y="359198"/>
                                <a:pt x="3309724" y="337041"/>
                              </a:cubicBezTo>
                              <a:lnTo>
                                <a:pt x="3309724" y="9339"/>
                              </a:lnTo>
                              <a:lnTo>
                                <a:pt x="3425368" y="9339"/>
                              </a:lnTo>
                              <a:lnTo>
                                <a:pt x="3425368" y="306551"/>
                              </a:lnTo>
                              <a:cubicBezTo>
                                <a:pt x="3425368" y="340244"/>
                                <a:pt x="3424269" y="363914"/>
                                <a:pt x="3422071" y="377557"/>
                              </a:cubicBezTo>
                              <a:cubicBezTo>
                                <a:pt x="3419873" y="391200"/>
                                <a:pt x="3413373" y="405209"/>
                                <a:pt x="3402568" y="419584"/>
                              </a:cubicBezTo>
                              <a:cubicBezTo>
                                <a:pt x="3391765" y="433959"/>
                                <a:pt x="3377526" y="444855"/>
                                <a:pt x="3359854" y="452271"/>
                              </a:cubicBezTo>
                              <a:cubicBezTo>
                                <a:pt x="3342184" y="459689"/>
                                <a:pt x="3321352" y="463397"/>
                                <a:pt x="3297364" y="463397"/>
                              </a:cubicBezTo>
                              <a:cubicBezTo>
                                <a:pt x="3270810" y="463397"/>
                                <a:pt x="3247371" y="459001"/>
                                <a:pt x="3227044" y="450212"/>
                              </a:cubicBezTo>
                              <a:cubicBezTo>
                                <a:pt x="3206716" y="441421"/>
                                <a:pt x="3191518" y="429976"/>
                                <a:pt x="3181446" y="415876"/>
                              </a:cubicBezTo>
                              <a:cubicBezTo>
                                <a:pt x="3171373" y="401775"/>
                                <a:pt x="3165423" y="386896"/>
                                <a:pt x="3163592" y="371239"/>
                              </a:cubicBezTo>
                              <a:cubicBezTo>
                                <a:pt x="3161759" y="355581"/>
                                <a:pt x="3160844" y="322665"/>
                                <a:pt x="3160844" y="272488"/>
                              </a:cubicBezTo>
                              <a:close/>
                              <a:moveTo>
                                <a:pt x="2863997" y="124983"/>
                              </a:moveTo>
                              <a:cubicBezTo>
                                <a:pt x="2863997" y="90922"/>
                                <a:pt x="2868347" y="66017"/>
                                <a:pt x="2877045" y="50269"/>
                              </a:cubicBezTo>
                              <a:cubicBezTo>
                                <a:pt x="2885744" y="34520"/>
                                <a:pt x="2899798" y="22205"/>
                                <a:pt x="2919210" y="13324"/>
                              </a:cubicBezTo>
                              <a:cubicBezTo>
                                <a:pt x="2938620" y="4442"/>
                                <a:pt x="2962061" y="1"/>
                                <a:pt x="2989529" y="1"/>
                              </a:cubicBezTo>
                              <a:cubicBezTo>
                                <a:pt x="3019561" y="1"/>
                                <a:pt x="3045154" y="4854"/>
                                <a:pt x="3066304" y="14559"/>
                              </a:cubicBezTo>
                              <a:cubicBezTo>
                                <a:pt x="3087455" y="24264"/>
                                <a:pt x="3101465" y="36488"/>
                                <a:pt x="3108332" y="51230"/>
                              </a:cubicBezTo>
                              <a:cubicBezTo>
                                <a:pt x="3115199" y="65971"/>
                                <a:pt x="3118633" y="91013"/>
                                <a:pt x="3118633" y="126357"/>
                              </a:cubicBezTo>
                              <a:lnTo>
                                <a:pt x="3118633" y="143937"/>
                              </a:lnTo>
                              <a:lnTo>
                                <a:pt x="3011231" y="143937"/>
                              </a:lnTo>
                              <a:lnTo>
                                <a:pt x="3011231" y="110974"/>
                              </a:lnTo>
                              <a:cubicBezTo>
                                <a:pt x="3011231" y="95591"/>
                                <a:pt x="3009856" y="85795"/>
                                <a:pt x="3007109" y="81582"/>
                              </a:cubicBezTo>
                              <a:cubicBezTo>
                                <a:pt x="3004362" y="77370"/>
                                <a:pt x="2999784" y="75264"/>
                                <a:pt x="2993375" y="75264"/>
                              </a:cubicBezTo>
                              <a:cubicBezTo>
                                <a:pt x="2986417" y="75264"/>
                                <a:pt x="2981151" y="78106"/>
                                <a:pt x="2977580" y="83787"/>
                              </a:cubicBezTo>
                              <a:cubicBezTo>
                                <a:pt x="2974009" y="89468"/>
                                <a:pt x="2972225" y="98081"/>
                                <a:pt x="2972225" y="109627"/>
                              </a:cubicBezTo>
                              <a:cubicBezTo>
                                <a:pt x="2972225" y="124467"/>
                                <a:pt x="2974231" y="135646"/>
                                <a:pt x="2978246" y="143159"/>
                              </a:cubicBezTo>
                              <a:cubicBezTo>
                                <a:pt x="2982080" y="150673"/>
                                <a:pt x="2992973" y="159736"/>
                                <a:pt x="3010926" y="170350"/>
                              </a:cubicBezTo>
                              <a:cubicBezTo>
                                <a:pt x="3062403" y="200902"/>
                                <a:pt x="3094826" y="225976"/>
                                <a:pt x="3108195" y="245570"/>
                              </a:cubicBezTo>
                              <a:cubicBezTo>
                                <a:pt x="3121562" y="265165"/>
                                <a:pt x="3128247" y="296754"/>
                                <a:pt x="3128247" y="340338"/>
                              </a:cubicBezTo>
                              <a:cubicBezTo>
                                <a:pt x="3128247" y="372018"/>
                                <a:pt x="3124539" y="395367"/>
                                <a:pt x="3117121" y="410383"/>
                              </a:cubicBezTo>
                              <a:cubicBezTo>
                                <a:pt x="3109705" y="425399"/>
                                <a:pt x="3095375" y="437988"/>
                                <a:pt x="3074132" y="448151"/>
                              </a:cubicBezTo>
                              <a:cubicBezTo>
                                <a:pt x="3052891" y="458315"/>
                                <a:pt x="3028168" y="463397"/>
                                <a:pt x="2999967" y="463397"/>
                              </a:cubicBezTo>
                              <a:cubicBezTo>
                                <a:pt x="2969019" y="463397"/>
                                <a:pt x="2942604" y="457537"/>
                                <a:pt x="2920720" y="445818"/>
                              </a:cubicBezTo>
                              <a:cubicBezTo>
                                <a:pt x="2898837" y="434096"/>
                                <a:pt x="2884507" y="419173"/>
                                <a:pt x="2877731" y="401043"/>
                              </a:cubicBezTo>
                              <a:cubicBezTo>
                                <a:pt x="2870957" y="382914"/>
                                <a:pt x="2867568" y="357184"/>
                                <a:pt x="2867568" y="323856"/>
                              </a:cubicBezTo>
                              <a:lnTo>
                                <a:pt x="2867568" y="294739"/>
                              </a:lnTo>
                              <a:lnTo>
                                <a:pt x="2974972" y="294739"/>
                              </a:lnTo>
                              <a:lnTo>
                                <a:pt x="2974972" y="348852"/>
                              </a:lnTo>
                              <a:cubicBezTo>
                                <a:pt x="2974972" y="365517"/>
                                <a:pt x="2976482" y="376229"/>
                                <a:pt x="2979503" y="380991"/>
                              </a:cubicBezTo>
                              <a:cubicBezTo>
                                <a:pt x="2982525" y="385752"/>
                                <a:pt x="2987882" y="388132"/>
                                <a:pt x="2995573" y="388132"/>
                              </a:cubicBezTo>
                              <a:cubicBezTo>
                                <a:pt x="3003264" y="388132"/>
                                <a:pt x="3008986" y="385111"/>
                                <a:pt x="3012741" y="379067"/>
                              </a:cubicBezTo>
                              <a:cubicBezTo>
                                <a:pt x="3016495" y="373026"/>
                                <a:pt x="3018372" y="364051"/>
                                <a:pt x="3018372" y="352148"/>
                              </a:cubicBezTo>
                              <a:cubicBezTo>
                                <a:pt x="3018372" y="325962"/>
                                <a:pt x="3014801" y="308840"/>
                                <a:pt x="3007658" y="300783"/>
                              </a:cubicBezTo>
                              <a:cubicBezTo>
                                <a:pt x="3000333" y="292725"/>
                                <a:pt x="2982297" y="279265"/>
                                <a:pt x="2953545" y="260404"/>
                              </a:cubicBezTo>
                              <a:cubicBezTo>
                                <a:pt x="2924795" y="241359"/>
                                <a:pt x="2905750" y="227532"/>
                                <a:pt x="2896410" y="218925"/>
                              </a:cubicBezTo>
                              <a:cubicBezTo>
                                <a:pt x="2887071" y="210318"/>
                                <a:pt x="2879334" y="198417"/>
                                <a:pt x="2873199" y="183217"/>
                              </a:cubicBezTo>
                              <a:cubicBezTo>
                                <a:pt x="2867065" y="168018"/>
                                <a:pt x="2863997" y="148606"/>
                                <a:pt x="2863997" y="124983"/>
                              </a:cubicBezTo>
                              <a:close/>
                              <a:moveTo>
                                <a:pt x="2645547" y="454059"/>
                              </a:moveTo>
                              <a:lnTo>
                                <a:pt x="2645547" y="9340"/>
                              </a:lnTo>
                              <a:lnTo>
                                <a:pt x="2838377" y="9340"/>
                              </a:lnTo>
                              <a:lnTo>
                                <a:pt x="2838377" y="98339"/>
                              </a:lnTo>
                              <a:lnTo>
                                <a:pt x="2761191" y="98339"/>
                              </a:lnTo>
                              <a:lnTo>
                                <a:pt x="2761191" y="182668"/>
                              </a:lnTo>
                              <a:lnTo>
                                <a:pt x="2833434" y="182668"/>
                              </a:lnTo>
                              <a:lnTo>
                                <a:pt x="2833434" y="267272"/>
                              </a:lnTo>
                              <a:lnTo>
                                <a:pt x="2761191" y="267272"/>
                              </a:lnTo>
                              <a:lnTo>
                                <a:pt x="2761191" y="365060"/>
                              </a:lnTo>
                              <a:lnTo>
                                <a:pt x="2846068" y="365060"/>
                              </a:lnTo>
                              <a:lnTo>
                                <a:pt x="2846068" y="454059"/>
                              </a:lnTo>
                              <a:close/>
                              <a:moveTo>
                                <a:pt x="2457105" y="184316"/>
                              </a:moveTo>
                              <a:cubicBezTo>
                                <a:pt x="2470106" y="184316"/>
                                <a:pt x="2479218" y="182530"/>
                                <a:pt x="2484436" y="178959"/>
                              </a:cubicBezTo>
                              <a:cubicBezTo>
                                <a:pt x="2489656" y="175388"/>
                                <a:pt x="2492264" y="163806"/>
                                <a:pt x="2492264" y="144212"/>
                              </a:cubicBezTo>
                              <a:lnTo>
                                <a:pt x="2492264" y="119765"/>
                              </a:lnTo>
                              <a:cubicBezTo>
                                <a:pt x="2492264" y="105664"/>
                                <a:pt x="2489747" y="96417"/>
                                <a:pt x="2484710" y="92021"/>
                              </a:cubicBezTo>
                              <a:cubicBezTo>
                                <a:pt x="2479674" y="87626"/>
                                <a:pt x="2470474" y="85428"/>
                                <a:pt x="2457105" y="85428"/>
                              </a:cubicBezTo>
                              <a:close/>
                              <a:moveTo>
                                <a:pt x="2341461" y="454059"/>
                              </a:moveTo>
                              <a:lnTo>
                                <a:pt x="2341462" y="9340"/>
                              </a:lnTo>
                              <a:lnTo>
                                <a:pt x="2423319" y="9340"/>
                              </a:lnTo>
                              <a:cubicBezTo>
                                <a:pt x="2477890" y="9340"/>
                                <a:pt x="2514835" y="11447"/>
                                <a:pt x="2534154" y="15658"/>
                              </a:cubicBezTo>
                              <a:cubicBezTo>
                                <a:pt x="2553474" y="19870"/>
                                <a:pt x="2569222" y="30629"/>
                                <a:pt x="2581400" y="47934"/>
                              </a:cubicBezTo>
                              <a:cubicBezTo>
                                <a:pt x="2593578" y="65239"/>
                                <a:pt x="2599668" y="92844"/>
                                <a:pt x="2599668" y="130752"/>
                              </a:cubicBezTo>
                              <a:cubicBezTo>
                                <a:pt x="2599668" y="165362"/>
                                <a:pt x="2595364" y="188620"/>
                                <a:pt x="2586757" y="200523"/>
                              </a:cubicBezTo>
                              <a:cubicBezTo>
                                <a:pt x="2578150" y="212426"/>
                                <a:pt x="2561211" y="219568"/>
                                <a:pt x="2535940" y="221948"/>
                              </a:cubicBezTo>
                              <a:cubicBezTo>
                                <a:pt x="2558831" y="227626"/>
                                <a:pt x="2574212" y="235225"/>
                                <a:pt x="2582086" y="244747"/>
                              </a:cubicBezTo>
                              <a:cubicBezTo>
                                <a:pt x="2589961" y="254270"/>
                                <a:pt x="2594860" y="263015"/>
                                <a:pt x="2596783" y="270980"/>
                              </a:cubicBezTo>
                              <a:cubicBezTo>
                                <a:pt x="2598705" y="278945"/>
                                <a:pt x="2599668" y="300874"/>
                                <a:pt x="2599668" y="336768"/>
                              </a:cubicBezTo>
                              <a:lnTo>
                                <a:pt x="2599668" y="454059"/>
                              </a:lnTo>
                              <a:lnTo>
                                <a:pt x="2492264" y="454059"/>
                              </a:lnTo>
                              <a:lnTo>
                                <a:pt x="2492264" y="306278"/>
                              </a:lnTo>
                              <a:cubicBezTo>
                                <a:pt x="2492264" y="282471"/>
                                <a:pt x="2490388" y="267730"/>
                                <a:pt x="2486634" y="262052"/>
                              </a:cubicBezTo>
                              <a:cubicBezTo>
                                <a:pt x="2482880" y="256376"/>
                                <a:pt x="2473037" y="253538"/>
                                <a:pt x="2457105" y="253538"/>
                              </a:cubicBezTo>
                              <a:lnTo>
                                <a:pt x="2457105" y="454059"/>
                              </a:lnTo>
                              <a:close/>
                              <a:moveTo>
                                <a:pt x="2006967" y="454059"/>
                              </a:moveTo>
                              <a:lnTo>
                                <a:pt x="2006967" y="9340"/>
                              </a:lnTo>
                              <a:lnTo>
                                <a:pt x="2122611" y="9340"/>
                              </a:lnTo>
                              <a:lnTo>
                                <a:pt x="2122610" y="365060"/>
                              </a:lnTo>
                              <a:lnTo>
                                <a:pt x="2192930" y="365060"/>
                              </a:lnTo>
                              <a:lnTo>
                                <a:pt x="2192930" y="454059"/>
                              </a:lnTo>
                              <a:close/>
                              <a:moveTo>
                                <a:pt x="1816892" y="295290"/>
                              </a:moveTo>
                              <a:lnTo>
                                <a:pt x="1856699" y="295290"/>
                              </a:lnTo>
                              <a:cubicBezTo>
                                <a:pt x="1850849" y="244920"/>
                                <a:pt x="1844977" y="182656"/>
                                <a:pt x="1839087" y="108503"/>
                              </a:cubicBezTo>
                              <a:cubicBezTo>
                                <a:pt x="1827306" y="193659"/>
                                <a:pt x="1819907" y="255921"/>
                                <a:pt x="1816892" y="295290"/>
                              </a:cubicBezTo>
                              <a:close/>
                              <a:moveTo>
                                <a:pt x="1691853" y="454059"/>
                              </a:moveTo>
                              <a:lnTo>
                                <a:pt x="1750843" y="9340"/>
                              </a:lnTo>
                              <a:lnTo>
                                <a:pt x="1917989" y="9340"/>
                              </a:lnTo>
                              <a:lnTo>
                                <a:pt x="1984120" y="454059"/>
                              </a:lnTo>
                              <a:lnTo>
                                <a:pt x="1865937" y="454059"/>
                              </a:lnTo>
                              <a:lnTo>
                                <a:pt x="1859730" y="374125"/>
                              </a:lnTo>
                              <a:lnTo>
                                <a:pt x="1818364" y="374125"/>
                              </a:lnTo>
                              <a:lnTo>
                                <a:pt x="1811410" y="454059"/>
                              </a:lnTo>
                              <a:close/>
                              <a:moveTo>
                                <a:pt x="1413999" y="454059"/>
                              </a:moveTo>
                              <a:lnTo>
                                <a:pt x="1414000" y="9340"/>
                              </a:lnTo>
                              <a:lnTo>
                                <a:pt x="1510689" y="9340"/>
                              </a:lnTo>
                              <a:lnTo>
                                <a:pt x="1575516" y="209588"/>
                              </a:lnTo>
                              <a:lnTo>
                                <a:pt x="1575516" y="9340"/>
                              </a:lnTo>
                              <a:lnTo>
                                <a:pt x="1672206" y="9340"/>
                              </a:lnTo>
                              <a:lnTo>
                                <a:pt x="1672205" y="454059"/>
                              </a:lnTo>
                              <a:lnTo>
                                <a:pt x="1570845" y="454059"/>
                              </a:lnTo>
                              <a:lnTo>
                                <a:pt x="1510689" y="251889"/>
                              </a:lnTo>
                              <a:lnTo>
                                <a:pt x="1510689" y="454059"/>
                              </a:lnTo>
                              <a:close/>
                              <a:moveTo>
                                <a:pt x="1222260" y="331271"/>
                              </a:moveTo>
                              <a:cubicBezTo>
                                <a:pt x="1222260" y="357092"/>
                                <a:pt x="1223314" y="373025"/>
                                <a:pt x="1225419" y="379066"/>
                              </a:cubicBezTo>
                              <a:cubicBezTo>
                                <a:pt x="1227525" y="385110"/>
                                <a:pt x="1232424" y="388131"/>
                                <a:pt x="1240114" y="388131"/>
                              </a:cubicBezTo>
                              <a:cubicBezTo>
                                <a:pt x="1247989" y="388131"/>
                                <a:pt x="1253025" y="384652"/>
                                <a:pt x="1255223" y="377694"/>
                              </a:cubicBezTo>
                              <a:cubicBezTo>
                                <a:pt x="1257419" y="370736"/>
                                <a:pt x="1258519" y="354162"/>
                                <a:pt x="1258519" y="327975"/>
                              </a:cubicBezTo>
                              <a:lnTo>
                                <a:pt x="1258520" y="123609"/>
                              </a:lnTo>
                              <a:cubicBezTo>
                                <a:pt x="1258520" y="102915"/>
                                <a:pt x="1257375" y="89686"/>
                                <a:pt x="1255086" y="83917"/>
                              </a:cubicBezTo>
                              <a:cubicBezTo>
                                <a:pt x="1252797" y="78148"/>
                                <a:pt x="1248082" y="75263"/>
                                <a:pt x="1240940" y="75263"/>
                              </a:cubicBezTo>
                              <a:cubicBezTo>
                                <a:pt x="1234897" y="75263"/>
                                <a:pt x="1230272" y="77599"/>
                                <a:pt x="1227067" y="82268"/>
                              </a:cubicBezTo>
                              <a:cubicBezTo>
                                <a:pt x="1223863" y="86938"/>
                                <a:pt x="1222261" y="100719"/>
                                <a:pt x="1222261" y="123609"/>
                              </a:cubicBezTo>
                              <a:close/>
                              <a:moveTo>
                                <a:pt x="1106617" y="269742"/>
                              </a:moveTo>
                              <a:lnTo>
                                <a:pt x="1106617" y="193654"/>
                              </a:lnTo>
                              <a:cubicBezTo>
                                <a:pt x="1106617" y="148972"/>
                                <a:pt x="1107671" y="117336"/>
                                <a:pt x="1109776" y="98749"/>
                              </a:cubicBezTo>
                              <a:cubicBezTo>
                                <a:pt x="1111882" y="80162"/>
                                <a:pt x="1118474" y="63178"/>
                                <a:pt x="1129554" y="47795"/>
                              </a:cubicBezTo>
                              <a:cubicBezTo>
                                <a:pt x="1140633" y="32412"/>
                                <a:pt x="1155603" y="20601"/>
                                <a:pt x="1174464" y="12360"/>
                              </a:cubicBezTo>
                              <a:cubicBezTo>
                                <a:pt x="1193327" y="4120"/>
                                <a:pt x="1215301" y="0"/>
                                <a:pt x="1240389" y="0"/>
                              </a:cubicBezTo>
                              <a:cubicBezTo>
                                <a:pt x="1264196" y="0"/>
                                <a:pt x="1285576" y="3890"/>
                                <a:pt x="1304530" y="11674"/>
                              </a:cubicBezTo>
                              <a:cubicBezTo>
                                <a:pt x="1323482" y="19457"/>
                                <a:pt x="1338728" y="31130"/>
                                <a:pt x="1350264" y="46697"/>
                              </a:cubicBezTo>
                              <a:cubicBezTo>
                                <a:pt x="1361802" y="62262"/>
                                <a:pt x="1368669" y="79201"/>
                                <a:pt x="1370867" y="97514"/>
                              </a:cubicBezTo>
                              <a:cubicBezTo>
                                <a:pt x="1373063" y="115826"/>
                                <a:pt x="1374163" y="147872"/>
                                <a:pt x="1374163" y="193654"/>
                              </a:cubicBezTo>
                              <a:lnTo>
                                <a:pt x="1374163" y="269742"/>
                              </a:lnTo>
                              <a:cubicBezTo>
                                <a:pt x="1374163" y="314425"/>
                                <a:pt x="1373109" y="346059"/>
                                <a:pt x="1371004" y="364646"/>
                              </a:cubicBezTo>
                              <a:cubicBezTo>
                                <a:pt x="1368897" y="383233"/>
                                <a:pt x="1362304" y="400218"/>
                                <a:pt x="1351226" y="415600"/>
                              </a:cubicBezTo>
                              <a:cubicBezTo>
                                <a:pt x="1340147" y="430983"/>
                                <a:pt x="1325177" y="442795"/>
                                <a:pt x="1306314" y="451035"/>
                              </a:cubicBezTo>
                              <a:cubicBezTo>
                                <a:pt x="1287453" y="459276"/>
                                <a:pt x="1265477" y="463396"/>
                                <a:pt x="1240389" y="463396"/>
                              </a:cubicBezTo>
                              <a:cubicBezTo>
                                <a:pt x="1216582" y="463396"/>
                                <a:pt x="1195204" y="459505"/>
                                <a:pt x="1176250" y="451721"/>
                              </a:cubicBezTo>
                              <a:cubicBezTo>
                                <a:pt x="1157296" y="443940"/>
                                <a:pt x="1142052" y="432265"/>
                                <a:pt x="1130514" y="416700"/>
                              </a:cubicBezTo>
                              <a:cubicBezTo>
                                <a:pt x="1118978" y="401133"/>
                                <a:pt x="1112111" y="384195"/>
                                <a:pt x="1109913" y="365881"/>
                              </a:cubicBezTo>
                              <a:cubicBezTo>
                                <a:pt x="1107715" y="347569"/>
                                <a:pt x="1106617" y="315523"/>
                                <a:pt x="1106617" y="269742"/>
                              </a:cubicBezTo>
                              <a:close/>
                              <a:moveTo>
                                <a:pt x="811418" y="124983"/>
                              </a:moveTo>
                              <a:cubicBezTo>
                                <a:pt x="811418" y="90922"/>
                                <a:pt x="815768" y="66017"/>
                                <a:pt x="824466" y="50269"/>
                              </a:cubicBezTo>
                              <a:cubicBezTo>
                                <a:pt x="833164" y="34520"/>
                                <a:pt x="847219" y="22205"/>
                                <a:pt x="866631" y="13324"/>
                              </a:cubicBezTo>
                              <a:cubicBezTo>
                                <a:pt x="886041" y="4442"/>
                                <a:pt x="909482" y="1"/>
                                <a:pt x="936951" y="1"/>
                              </a:cubicBezTo>
                              <a:cubicBezTo>
                                <a:pt x="966983" y="1"/>
                                <a:pt x="992575" y="4853"/>
                                <a:pt x="1013726" y="14559"/>
                              </a:cubicBezTo>
                              <a:cubicBezTo>
                                <a:pt x="1034876" y="24264"/>
                                <a:pt x="1048886" y="36488"/>
                                <a:pt x="1055753" y="51230"/>
                              </a:cubicBezTo>
                              <a:cubicBezTo>
                                <a:pt x="1062620" y="65971"/>
                                <a:pt x="1066054" y="91013"/>
                                <a:pt x="1066054" y="126357"/>
                              </a:cubicBezTo>
                              <a:lnTo>
                                <a:pt x="1066054" y="143937"/>
                              </a:lnTo>
                              <a:lnTo>
                                <a:pt x="958650" y="143937"/>
                              </a:lnTo>
                              <a:lnTo>
                                <a:pt x="958650" y="110974"/>
                              </a:lnTo>
                              <a:cubicBezTo>
                                <a:pt x="958650" y="95591"/>
                                <a:pt x="957277" y="85795"/>
                                <a:pt x="954530" y="81582"/>
                              </a:cubicBezTo>
                              <a:cubicBezTo>
                                <a:pt x="951783" y="77370"/>
                                <a:pt x="947205" y="75264"/>
                                <a:pt x="940796" y="75264"/>
                              </a:cubicBezTo>
                              <a:cubicBezTo>
                                <a:pt x="933838" y="75264"/>
                                <a:pt x="928572" y="78106"/>
                                <a:pt x="925001" y="83787"/>
                              </a:cubicBezTo>
                              <a:cubicBezTo>
                                <a:pt x="921430" y="89468"/>
                                <a:pt x="919646" y="98081"/>
                                <a:pt x="919646" y="109627"/>
                              </a:cubicBezTo>
                              <a:cubicBezTo>
                                <a:pt x="919646" y="124467"/>
                                <a:pt x="921652" y="135646"/>
                                <a:pt x="925667" y="143159"/>
                              </a:cubicBezTo>
                              <a:cubicBezTo>
                                <a:pt x="929501" y="150673"/>
                                <a:pt x="940394" y="159736"/>
                                <a:pt x="958347" y="170350"/>
                              </a:cubicBezTo>
                              <a:cubicBezTo>
                                <a:pt x="1009824" y="200902"/>
                                <a:pt x="1042247" y="225976"/>
                                <a:pt x="1055616" y="245570"/>
                              </a:cubicBezTo>
                              <a:cubicBezTo>
                                <a:pt x="1068983" y="265165"/>
                                <a:pt x="1075668" y="296754"/>
                                <a:pt x="1075668" y="340338"/>
                              </a:cubicBezTo>
                              <a:cubicBezTo>
                                <a:pt x="1075668" y="372018"/>
                                <a:pt x="1071958" y="395367"/>
                                <a:pt x="1064542" y="410383"/>
                              </a:cubicBezTo>
                              <a:cubicBezTo>
                                <a:pt x="1057126" y="425399"/>
                                <a:pt x="1042796" y="437988"/>
                                <a:pt x="1021553" y="448151"/>
                              </a:cubicBezTo>
                              <a:cubicBezTo>
                                <a:pt x="1000312" y="458315"/>
                                <a:pt x="975589" y="463397"/>
                                <a:pt x="947388" y="463397"/>
                              </a:cubicBezTo>
                              <a:cubicBezTo>
                                <a:pt x="916440" y="463397"/>
                                <a:pt x="890024" y="457537"/>
                                <a:pt x="868141" y="445818"/>
                              </a:cubicBezTo>
                              <a:cubicBezTo>
                                <a:pt x="846258" y="434096"/>
                                <a:pt x="831928" y="419173"/>
                                <a:pt x="825152" y="401043"/>
                              </a:cubicBezTo>
                              <a:cubicBezTo>
                                <a:pt x="818377" y="382914"/>
                                <a:pt x="814989" y="357184"/>
                                <a:pt x="814989" y="323856"/>
                              </a:cubicBezTo>
                              <a:lnTo>
                                <a:pt x="814989" y="294739"/>
                              </a:lnTo>
                              <a:lnTo>
                                <a:pt x="922392" y="294739"/>
                              </a:lnTo>
                              <a:lnTo>
                                <a:pt x="922392" y="348852"/>
                              </a:lnTo>
                              <a:cubicBezTo>
                                <a:pt x="922392" y="365517"/>
                                <a:pt x="923902" y="376229"/>
                                <a:pt x="926924" y="380991"/>
                              </a:cubicBezTo>
                              <a:cubicBezTo>
                                <a:pt x="929946" y="385752"/>
                                <a:pt x="935301" y="388132"/>
                                <a:pt x="942994" y="388132"/>
                              </a:cubicBezTo>
                              <a:cubicBezTo>
                                <a:pt x="950684" y="388132"/>
                                <a:pt x="956407" y="385111"/>
                                <a:pt x="960161" y="379067"/>
                              </a:cubicBezTo>
                              <a:cubicBezTo>
                                <a:pt x="963916" y="373026"/>
                                <a:pt x="965793" y="364051"/>
                                <a:pt x="965793" y="352148"/>
                              </a:cubicBezTo>
                              <a:cubicBezTo>
                                <a:pt x="965793" y="325962"/>
                                <a:pt x="962221" y="308840"/>
                                <a:pt x="955079" y="300783"/>
                              </a:cubicBezTo>
                              <a:cubicBezTo>
                                <a:pt x="947755" y="292725"/>
                                <a:pt x="929716" y="279265"/>
                                <a:pt x="900966" y="260404"/>
                              </a:cubicBezTo>
                              <a:cubicBezTo>
                                <a:pt x="872216" y="241359"/>
                                <a:pt x="853171" y="227532"/>
                                <a:pt x="843831" y="218925"/>
                              </a:cubicBezTo>
                              <a:cubicBezTo>
                                <a:pt x="834492" y="210318"/>
                                <a:pt x="826755" y="198417"/>
                                <a:pt x="820621" y="183217"/>
                              </a:cubicBezTo>
                              <a:cubicBezTo>
                                <a:pt x="814486" y="168018"/>
                                <a:pt x="811418" y="148606"/>
                                <a:pt x="811418" y="124983"/>
                              </a:cubicBezTo>
                              <a:close/>
                              <a:moveTo>
                                <a:pt x="632590" y="184316"/>
                              </a:moveTo>
                              <a:cubicBezTo>
                                <a:pt x="645592" y="184316"/>
                                <a:pt x="654701" y="182530"/>
                                <a:pt x="659921" y="178959"/>
                              </a:cubicBezTo>
                              <a:cubicBezTo>
                                <a:pt x="665141" y="175388"/>
                                <a:pt x="667749" y="163806"/>
                                <a:pt x="667749" y="144212"/>
                              </a:cubicBezTo>
                              <a:lnTo>
                                <a:pt x="667749" y="119765"/>
                              </a:lnTo>
                              <a:cubicBezTo>
                                <a:pt x="667749" y="105664"/>
                                <a:pt x="665232" y="96417"/>
                                <a:pt x="660196" y="92021"/>
                              </a:cubicBezTo>
                              <a:cubicBezTo>
                                <a:pt x="655160" y="87626"/>
                                <a:pt x="645959" y="85428"/>
                                <a:pt x="632590" y="85428"/>
                              </a:cubicBezTo>
                              <a:close/>
                              <a:moveTo>
                                <a:pt x="516946" y="454059"/>
                              </a:moveTo>
                              <a:lnTo>
                                <a:pt x="516947" y="9340"/>
                              </a:lnTo>
                              <a:lnTo>
                                <a:pt x="598804" y="9340"/>
                              </a:lnTo>
                              <a:cubicBezTo>
                                <a:pt x="653375" y="9340"/>
                                <a:pt x="690320" y="11447"/>
                                <a:pt x="709640" y="15658"/>
                              </a:cubicBezTo>
                              <a:cubicBezTo>
                                <a:pt x="728959" y="19870"/>
                                <a:pt x="744707" y="30629"/>
                                <a:pt x="756885" y="47934"/>
                              </a:cubicBezTo>
                              <a:cubicBezTo>
                                <a:pt x="769063" y="65239"/>
                                <a:pt x="775153" y="92844"/>
                                <a:pt x="775153" y="130752"/>
                              </a:cubicBezTo>
                              <a:cubicBezTo>
                                <a:pt x="775153" y="165362"/>
                                <a:pt x="770849" y="188620"/>
                                <a:pt x="762242" y="200523"/>
                              </a:cubicBezTo>
                              <a:cubicBezTo>
                                <a:pt x="753635" y="212426"/>
                                <a:pt x="736695" y="219568"/>
                                <a:pt x="711425" y="221948"/>
                              </a:cubicBezTo>
                              <a:cubicBezTo>
                                <a:pt x="734315" y="227626"/>
                                <a:pt x="749697" y="235225"/>
                                <a:pt x="757571" y="244747"/>
                              </a:cubicBezTo>
                              <a:cubicBezTo>
                                <a:pt x="765445" y="254270"/>
                                <a:pt x="770344" y="263015"/>
                                <a:pt x="772268" y="270980"/>
                              </a:cubicBezTo>
                              <a:cubicBezTo>
                                <a:pt x="774190" y="278945"/>
                                <a:pt x="775152" y="300874"/>
                                <a:pt x="775152" y="336768"/>
                              </a:cubicBezTo>
                              <a:lnTo>
                                <a:pt x="775152" y="454059"/>
                              </a:lnTo>
                              <a:lnTo>
                                <a:pt x="667749" y="454059"/>
                              </a:lnTo>
                              <a:lnTo>
                                <a:pt x="667749" y="306278"/>
                              </a:lnTo>
                              <a:cubicBezTo>
                                <a:pt x="667749" y="282471"/>
                                <a:pt x="665871" y="267730"/>
                                <a:pt x="662119" y="262052"/>
                              </a:cubicBezTo>
                              <a:cubicBezTo>
                                <a:pt x="658364" y="256376"/>
                                <a:pt x="648522" y="253538"/>
                                <a:pt x="632590" y="253538"/>
                              </a:cubicBezTo>
                              <a:lnTo>
                                <a:pt x="632590" y="454059"/>
                              </a:lnTo>
                              <a:close/>
                              <a:moveTo>
                                <a:pt x="288882" y="454059"/>
                              </a:moveTo>
                              <a:lnTo>
                                <a:pt x="288882" y="9340"/>
                              </a:lnTo>
                              <a:lnTo>
                                <a:pt x="481713" y="9340"/>
                              </a:lnTo>
                              <a:lnTo>
                                <a:pt x="481713" y="98339"/>
                              </a:lnTo>
                              <a:lnTo>
                                <a:pt x="404526" y="98339"/>
                              </a:lnTo>
                              <a:lnTo>
                                <a:pt x="404526" y="182668"/>
                              </a:lnTo>
                              <a:lnTo>
                                <a:pt x="476769" y="182668"/>
                              </a:lnTo>
                              <a:lnTo>
                                <a:pt x="476768" y="267272"/>
                              </a:lnTo>
                              <a:lnTo>
                                <a:pt x="404525" y="267272"/>
                              </a:lnTo>
                              <a:lnTo>
                                <a:pt x="404525" y="365060"/>
                              </a:lnTo>
                              <a:lnTo>
                                <a:pt x="489403" y="365060"/>
                              </a:lnTo>
                              <a:lnTo>
                                <a:pt x="489403" y="454059"/>
                              </a:lnTo>
                              <a:close/>
                              <a:moveTo>
                                <a:pt x="115643" y="198599"/>
                              </a:moveTo>
                              <a:cubicBezTo>
                                <a:pt x="118939" y="198782"/>
                                <a:pt x="121778" y="198873"/>
                                <a:pt x="124158" y="198873"/>
                              </a:cubicBezTo>
                              <a:cubicBezTo>
                                <a:pt x="134779" y="198873"/>
                                <a:pt x="142151" y="196265"/>
                                <a:pt x="146270" y="191045"/>
                              </a:cubicBezTo>
                              <a:cubicBezTo>
                                <a:pt x="150391" y="185826"/>
                                <a:pt x="152452" y="174976"/>
                                <a:pt x="152452" y="158495"/>
                              </a:cubicBezTo>
                              <a:lnTo>
                                <a:pt x="152452" y="121961"/>
                              </a:lnTo>
                              <a:cubicBezTo>
                                <a:pt x="152452" y="106762"/>
                                <a:pt x="150070" y="96873"/>
                                <a:pt x="145310" y="92295"/>
                              </a:cubicBezTo>
                              <a:cubicBezTo>
                                <a:pt x="140548" y="87717"/>
                                <a:pt x="130660" y="85428"/>
                                <a:pt x="115644" y="85428"/>
                              </a:cubicBezTo>
                              <a:close/>
                              <a:moveTo>
                                <a:pt x="0" y="454058"/>
                              </a:moveTo>
                              <a:lnTo>
                                <a:pt x="0" y="9339"/>
                              </a:lnTo>
                              <a:lnTo>
                                <a:pt x="116467" y="9339"/>
                              </a:lnTo>
                              <a:cubicBezTo>
                                <a:pt x="147965" y="9339"/>
                                <a:pt x="172183" y="11812"/>
                                <a:pt x="189122" y="16757"/>
                              </a:cubicBezTo>
                              <a:cubicBezTo>
                                <a:pt x="206062" y="21701"/>
                                <a:pt x="218789" y="28842"/>
                                <a:pt x="227303" y="38182"/>
                              </a:cubicBezTo>
                              <a:cubicBezTo>
                                <a:pt x="235819" y="47522"/>
                                <a:pt x="241588" y="58829"/>
                                <a:pt x="244609" y="72105"/>
                              </a:cubicBezTo>
                              <a:cubicBezTo>
                                <a:pt x="247630" y="85383"/>
                                <a:pt x="249141" y="105938"/>
                                <a:pt x="249141" y="133773"/>
                              </a:cubicBezTo>
                              <a:lnTo>
                                <a:pt x="249141" y="172503"/>
                              </a:lnTo>
                              <a:cubicBezTo>
                                <a:pt x="249141" y="200888"/>
                                <a:pt x="246210" y="221582"/>
                                <a:pt x="240350" y="234583"/>
                              </a:cubicBezTo>
                              <a:cubicBezTo>
                                <a:pt x="234490" y="247585"/>
                                <a:pt x="223732" y="257566"/>
                                <a:pt x="208076" y="264524"/>
                              </a:cubicBezTo>
                              <a:cubicBezTo>
                                <a:pt x="192418" y="271482"/>
                                <a:pt x="171954" y="274962"/>
                                <a:pt x="146682" y="274962"/>
                              </a:cubicBezTo>
                              <a:lnTo>
                                <a:pt x="115643" y="274962"/>
                              </a:lnTo>
                              <a:lnTo>
                                <a:pt x="115643" y="454058"/>
                              </a:lnTo>
                              <a:close/>
                            </a:path>
                          </a:pathLst>
                        </a:custGeom>
                        <a:solidFill>
                          <a:sysClr val="window" lastClr="FFFFFF"/>
                        </a:solidFill>
                        <a:ln>
                          <a:noFill/>
                        </a:ln>
                        <a:effectLst/>
                      </wps:spPr>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26" o:spid="_x0000_s1026" o:spt="100" style="position:absolute;left:0pt;margin-left:-41.85pt;margin-top:90pt;height:9.9pt;width:106.05pt;rotation:5898240f;z-index:251617280;mso-width-relative:page;mso-height-relative:page;" fillcolor="#FFFFFF" filled="t" stroked="f" coordsize="4077615,463397" o:gfxdata="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" path="m3877094,454059l3877094,9340,4069924,9340,4069924,98339,3992738,98339,3992738,182668,4064981,182668,4064981,267272,3992738,267272,3992738,365060,4077615,365060,4077615,454059xm3466578,454058l3466578,9339,3616213,9339c3620651,36076,3625227,67591,3629939,103883l3646360,217003,3672936,9339,3823396,9339,3823396,454058,3722311,454058,3722174,153825,3681933,454058,3610238,454058,3567801,160692,3567662,454058xm3160844,272488l3160844,9339,3276487,9339,3276487,342810c3276487,362220,3277540,374626,3279646,380029c3281753,385431,3286010,388132,3292419,388132c3299744,388132,3304459,385157,3306565,379204c3308672,373253,3309724,359198,3309724,337041l3309724,9339,3425368,9339,3425368,306551c3425368,340244,3424269,363914,3422071,377557c3419873,391200,3413373,405209,3402568,419584c3391765,433959,3377526,444855,3359854,452271c3342184,459689,3321352,463397,3297364,463397c3270810,463397,3247371,459001,3227044,450212c3206716,441421,3191518,429976,3181446,415876c3171373,401775,3165423,386896,3163592,371239c3161759,355581,3160844,322665,3160844,272488xm2863997,124983c2863997,90922,2868347,66017,2877045,50269c2885744,34520,2899798,22205,2919210,13324c2938620,4442,2962061,1,2989529,1c3019561,1,3045154,4854,3066304,14559c3087455,24264,3101465,36488,3108332,51230c3115199,65971,3118633,91013,3118633,126357l3118633,143937,3011231,143937,3011231,110974c3011231,95591,3009856,85795,3007109,81582c3004362,77370,2999784,75264,2993375,75264c2986417,75264,2981151,78106,2977580,83787c2974009,89468,2972225,98081,2972225,109627c2972225,124467,2974231,135646,2978246,143159c2982080,150673,2992973,159736,3010926,170350c3062403,200902,3094826,225976,3108195,245570c3121562,265165,3128247,296754,3128247,340338c3128247,372018,3124539,395367,3117121,410383c3109705,425399,3095375,437988,3074132,448151c3052891,458315,3028168,463397,2999967,463397c2969019,463397,2942604,457537,2920720,445818c2898837,434096,2884507,419173,2877731,401043c2870957,382914,2867568,357184,2867568,323856l2867568,294739,2974972,294739,2974972,348852c2974972,365517,2976482,376229,2979503,380991c2982525,385752,2987882,388132,2995573,388132c3003264,388132,3008986,385111,3012741,379067c3016495,373026,3018372,364051,3018372,352148c3018372,325962,3014801,308840,3007658,300783c3000333,292725,2982297,279265,2953545,260404c2924795,241359,2905750,227532,2896410,218925c2887071,210318,2879334,198417,2873199,183217c2867065,168018,2863997,148606,2863997,124983xm2645547,454059l2645547,9340,2838377,9340,2838377,98339,2761191,98339,2761191,182668,2833434,182668,2833434,267272,2761191,267272,2761191,365060,2846068,365060,2846068,454059xm2457105,184316c2470106,184316,2479218,182530,2484436,178959c2489656,175388,2492264,163806,2492264,144212l2492264,119765c2492264,105664,2489747,96417,2484710,92021c2479674,87626,2470474,85428,2457105,85428xm2341461,454059l2341462,9340,2423319,9340c2477890,9340,2514835,11447,2534154,15658c2553474,19870,2569222,30629,2581400,47934c2593578,65239,2599668,92844,2599668,130752c2599668,165362,2595364,188620,2586757,200523c2578150,212426,2561211,219568,2535940,221948c2558831,227626,2574212,235225,2582086,244747c2589961,254270,2594860,263015,2596783,270980c2598705,278945,2599668,300874,2599668,336768l2599668,454059,2492264,454059,2492264,306278c2492264,282471,2490388,267730,2486634,262052c2482880,256376,2473037,253538,2457105,253538l2457105,454059xm2006967,454059l2006967,9340,2122611,9340,2122610,365060,2192930,365060,2192930,454059xm1816892,295290l1856699,295290c1850849,244920,1844977,182656,1839087,108503c1827306,193659,1819907,255921,1816892,295290xm1691853,454059l1750843,9340,1917989,9340,1984120,454059,1865937,454059,1859730,374125,1818364,374125,1811410,454059xm1413999,454059l1414000,9340,1510689,9340,1575516,209588,1575516,9340,1672206,9340,1672205,454059,1570845,454059,1510689,251889,1510689,454059xm1222260,331271c1222260,357092,1223314,373025,1225419,379066c1227525,385110,1232424,388131,1240114,388131c1247989,388131,1253025,384652,1255223,377694c1257419,370736,1258519,354162,1258519,327975l1258520,123609c1258520,102915,1257375,89686,1255086,83917c1252797,78148,1248082,75263,1240940,75263c1234897,75263,1230272,77599,1227067,82268c1223863,86938,1222261,100719,1222261,123609xm1106617,269742l1106617,193654c1106617,148972,1107671,117336,1109776,98749c1111882,80162,1118474,63178,1129554,47795c1140633,32412,1155603,20601,1174464,12360c1193327,4120,1215301,0,1240389,0c1264196,0,1285576,3890,1304530,11674c1323482,19457,1338728,31130,1350264,46697c1361802,62262,1368669,79201,1370867,97514c1373063,115826,1374163,147872,1374163,193654l1374163,269742c1374163,314425,1373109,346059,1371004,364646c1368897,383233,1362304,400218,1351226,415600c1340147,430983,1325177,442795,1306314,451035c1287453,459276,1265477,463396,1240389,463396c1216582,463396,1195204,459505,1176250,451721c1157296,443940,1142052,432265,1130514,416700c1118978,401133,1112111,384195,1109913,365881c1107715,347569,1106617,315523,1106617,269742xm811418,124983c811418,90922,815768,66017,824466,50269c833164,34520,847219,22205,866631,13324c886041,4442,909482,1,936951,1c966983,1,992575,4853,1013726,14559c1034876,24264,1048886,36488,1055753,51230c1062620,65971,1066054,91013,1066054,126357l1066054,143937,958650,143937,958650,110974c958650,95591,957277,85795,954530,81582c951783,77370,947205,75264,940796,75264c933838,75264,928572,78106,925001,83787c921430,89468,919646,98081,919646,109627c919646,124467,921652,135646,925667,143159c929501,150673,940394,159736,958347,170350c1009824,200902,1042247,225976,1055616,245570c1068983,265165,1075668,296754,1075668,340338c1075668,372018,1071958,395367,1064542,410383c1057126,425399,1042796,437988,1021553,448151c1000312,458315,975589,463397,947388,463397c916440,463397,890024,457537,868141,445818c846258,434096,831928,419173,825152,401043c818377,382914,814989,357184,814989,323856l814989,294739,922392,294739,922392,348852c922392,365517,923902,376229,926924,380991c929946,385752,935301,388132,942994,388132c950684,388132,956407,385111,960161,379067c963916,373026,965793,364051,965793,352148c965793,325962,962221,308840,955079,300783c947755,292725,929716,279265,900966,260404c872216,241359,853171,227532,843831,218925c834492,210318,826755,198417,820621,183217c814486,168018,811418,148606,811418,124983xm632590,184316c645592,184316,654701,182530,659921,178959c665141,175388,667749,163806,667749,144212l667749,119765c667749,105664,665232,96417,660196,92021c655160,87626,645959,85428,632590,85428xm516946,454059l516947,9340,598804,9340c653375,9340,690320,11447,709640,15658c728959,19870,744707,30629,756885,47934c769063,65239,775153,92844,775153,130752c775153,165362,770849,188620,762242,200523c753635,212426,736695,219568,711425,221948c734315,227626,749697,235225,757571,244747c765445,254270,770344,263015,772268,270980c774190,278945,775152,300874,775152,336768l775152,454059,667749,454059,667749,306278c667749,282471,665871,267730,662119,262052c658364,256376,648522,253538,632590,253538l632590,454059xm288882,454059l288882,9340,481713,9340,481713,98339,404526,98339,404526,182668,476769,182668,476768,267272,404525,267272,404525,365060,489403,365060,489403,454059xm115643,198599c118939,198782,121778,198873,124158,198873c134779,198873,142151,196265,146270,191045c150391,185826,152452,174976,152452,158495l152452,121961c152452,106762,150070,96873,145310,92295c140548,87717,130660,85428,115644,85428xm0,454058l0,9339,116467,9339c147965,9339,172183,11812,189122,16757c206062,21701,218789,28842,227303,38182c235819,47522,241588,58829,244609,72105c247630,85383,249141,105938,249141,133773l249141,172503c249141,200888,246210,221582,240350,234583c234490,247585,223732,257566,208076,264524c192418,271482,171954,274962,146682,274962l115643,274962,115643,454058xe">
                <v:path o:connectlocs="1280675,123114;1280675,2532;1344370,2532;1344370,26663;1318874,26663;1318874,49528;1342737,49528;1342737,72468;1318874,72468;1318874,98982;1346911,98982;1346911,123114;1145074,123113;1145074,2532;1194501,2532;1199035,28166;1204459,58838;1213238,2532;1262937,2532;1262937,123113;1229547,123113;1229502,41708;1216209,123113;1192527,123113;1178510,43570;1178464,123113;1044084,73882;1044084,2532;1082283,2532;1082283,92949;1083327,103041;1087546,105238;1092219,102817;1093262,91385;1093262,2532;1131461,2532;1131461,83118;1130372,102371;1123930,113766;1109821,122629;1089179,125646;1065951,122071;1050889,112761;1044992,100658;1044084,73882;946030,33888;950340,13629;964268,3612;987496,0;1012856,3947;1026739,13890;1030141,34260;1030141,39027;994664,39027;994664,30089;993303,22120;988766,20407;983549,22718;981780,29724;983769,38816;994564,46188;1026693,66584;1033317,92279;1029642,111271;1015442,121512;990944,125646;964767,120879;950567,108739;947210,87810;947210,79915;982687,79915;982687,94588;984184,103302;989492,105238;995163,102780;997023,95481;993484,81554;975610,70606;956737,59359;949070,49677;946030,33888;873872,123114;873872,2532;937567,2532;937567,26663;912072,26663;912072,49528;935935,49528;935935,72468;912072,72468;912072,98982;940108,98982;940108,123114;811626,49975;820654,48523;823240,39101;823240,32473;820745,24950;811626,23163;773427,123114;773427,2532;800466,2532;837077,4245;852683,12996;858718,35452;854453,54370;837667,60179;852910,66360;857765,73473;858718,91311;858718,123114;823240,123114;823240,83044;821380,71053;811626,68744;811626,123114;662937,123114;662937,2532;701137,2532;701137,98982;724364,98982;724364,123114;600152,80065;613301,80065;607484,29419;600152,80065;558850,123114;578335,2532;633546,2532;655391,123114;616353,123114;614302,101440;600638,101440;598341,123114;467069,123114;467070,2532;499008,2532;520421,56827;520421,2532;552360,2532;552359,123114;518878,123114;499008,68297;499008,123114;403734,89821;404778,102780;409632,105238;414623,102408;415711,88927;415712,33515;414577,22753;409905,20406;405322,22306;403735,33515;365535,73138;365535,52507;366579,26774;373112,12959;387946,3351;409723,0;430910,3165;446016,12661;452822,26440;453911,52507;453911,73138;452867,98870;446334,112686;431499,122294;409723,125645;388536,122480;373429,112984;366624,99205;365535,73138;268026,33888;272336,13629;286264,3612;309492,0;334852,3947;348734,13890;352137,34260;352137,39027;316659,39027;316659,30089;315298,22120;310762,20407;305544,22718;303775,29724;305764,38816;316559,46188;348689,66584;355312,92279;351637,111271;337437,121512;312939,125646;286762,120879;272562,108739;269205,87810;269205,79915;304682,79915;304682,94588;306179,103302;311488,105238;317158,102780;319019,95481;315480,81554;297605,70606;278732,59359;271066,49677;268026,33888;208956,49975;217984,48523;220569,39101;220569,32473;218074,24950;208956,23163;170756,123114;170757,2532;197795,2532;234407,4245;250012,12996;256047,35452;251782,54370;234996,60179;250239,66360;255094,73473;256046,91311;256046,123114;220569,123114;220569,83044;218710,71053;208956,68744;208956,123114;95423,123114;95423,2532;159118,2532;159118,26663;133622,26663;133622,49528;157485,49528;157485,72468;133622,72468;133622,98982;161658,98982;161658,123114;38199,53848;41011,53922;48315,51800;50357,42974;50357,33068;47998,25024;38199,23163;0,123113;0,2532;38471,2532;62470,4543;75082,10352;80798,19550;82295,36271;82295,46772;79392,63605;68731,71723;48451,74553;38199,74553;38199,123113" o:connectangles="0,0,0,0,0,0,0,0,0,0,0,0,0,0,0,0,0,0,0,0,0,0,0,0,0,0,0,0,0,0,0,0,0,0,0,0,0,0,0,0,0,0,0,0,0,0,0,0,0,0,0,0,0,0,0,0,0,0,0,0,0,0,0,0,0,0,0,0,0,0,0,0,0,0,0,0,0,0,0,0,0,0,0,0,0,0,0,0,0,0,0,0,0,0,0,0,0,0,0,0,0,0,0,0,0,0,0,0,0,0,0,0,0,0,0,0,0,0,0,0,0,0,0,0,0,0,0,0,0,0,0,0,0,0,0,0,0,0,0,0,0,0,0,0,0,0,0,0,0,0,0,0,0,0,0,0,0,0,0,0,0,0,0,0,0,0,0,0,0,0,0,0,0,0,0,0,0,0,0,0,0,0,0,0,0,0,0,0,0,0,0,0,0,0,0,0,0,0,0,0,0,0,0,0,0,0,0,0,0,0,0,0,0,0,0,0,0,0,0,0,0,0,0,0,0,0,0,0,0,0,0,0,0,0,0,0,0,0,0,0,0,0,0,0,0,0,0,0,0,0,0,0,0,0,0,0,0,0,0,0,0,0,0,0"/>
                <v:fill on="t" focussize="0,0"/>
                <v:stroke on="f"/>
                <v:imagedata o:title=""/>
                <o:lock v:ext="edit" aspectratio="f"/>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embedRegular r:id="rId1" w:fontKey="{81410A3E-D1A4-C370-A8F7-B75E59B06AC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embedRegular r:id="rId2" w:fontKey="{8B0CFDAD-48E4-A6BA-A8F7-B75EDFDF75B1}"/>
  </w:font>
  <w:font w:name="Wingdings">
    <w:panose1 w:val="05000000000000000000"/>
    <w:charset w:val="02"/>
    <w:family w:val="auto"/>
    <w:pitch w:val="default"/>
    <w:sig w:usb0="00000000" w:usb1="00000000" w:usb2="00000000" w:usb3="00000000" w:csb0="80000000" w:csb1="00000000"/>
  </w:font>
  <w:font w:name="方正兰亭黑简体">
    <w:altName w:val="苹方-简"/>
    <w:panose1 w:val="00000000000000000000"/>
    <w:charset w:val="86"/>
    <w:family w:val="auto"/>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ACF3C50" w:usb2="00000016" w:usb3="00000000" w:csb0="0004001F" w:csb1="00000000"/>
    <w:embedRegular r:id="rId3" w:fontKey="{9764E55D-2AF9-65B4-A8F7-B75EEEF5E953}"/>
  </w:font>
  <w:font w:name="Impact">
    <w:panose1 w:val="020B0806030902050204"/>
    <w:charset w:val="00"/>
    <w:family w:val="swiss"/>
    <w:pitch w:val="default"/>
    <w:sig w:usb0="00000287" w:usb1="00000000" w:usb2="00000000" w:usb3="00000000" w:csb0="2000009F" w:csb1="DFD70000"/>
  </w:font>
  <w:font w:name="方正兰亭黑简体">
    <w:altName w:val="苹方-简"/>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ingfang sc">
    <w:altName w:val="苹方-简"/>
    <w:panose1 w:val="00000000000000000000"/>
    <w:charset w:val="00"/>
    <w:family w:val="auto"/>
    <w:pitch w:val="default"/>
    <w:sig w:usb0="00000000" w:usb1="00000000" w:usb2="0000000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Menlo">
    <w:panose1 w:val="020B0609030804020204"/>
    <w:charset w:val="00"/>
    <w:family w:val="auto"/>
    <w:pitch w:val="default"/>
    <w:sig w:usb0="E60022FF" w:usb1="D200F9FB" w:usb2="02000028" w:usb3="00000000" w:csb0="600001DF" w:csb1="FFDF0000"/>
  </w:font>
  <w:font w:name="行楷-繁">
    <w:panose1 w:val="02010800040101010101"/>
    <w:charset w:val="86"/>
    <w:family w:val="auto"/>
    <w:pitch w:val="default"/>
    <w:sig w:usb0="00000001" w:usb1="080F0000" w:usb2="00000000" w:usb3="00000000" w:csb0="00040000" w:csb1="00000000"/>
  </w:font>
  <w:font w:name="楷体-简">
    <w:panose1 w:val="02010600040101010101"/>
    <w:charset w:val="86"/>
    <w:family w:val="auto"/>
    <w:pitch w:val="default"/>
    <w:sig w:usb0="80000287" w:usb1="280F3C52" w:usb2="00000016" w:usb3="00000000" w:csb0="0004001F" w:csb1="00000000"/>
  </w:font>
  <w:font w:name="儷黑 Pro">
    <w:panose1 w:val="020B0500000000000000"/>
    <w:charset w:val="88"/>
    <w:family w:val="auto"/>
    <w:pitch w:val="default"/>
    <w:sig w:usb0="80000001" w:usb1="28091800" w:usb2="00000016" w:usb3="00000000" w:csb0="0010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Calibri">
    <w:panose1 w:val="020F0502020204030204"/>
    <w:charset w:val="86"/>
    <w:family w:val="swiss"/>
    <w:pitch w:val="default"/>
    <w:sig w:usb0="E4002EFF" w:usb1="C000247B" w:usb2="00000009" w:usb3="00000000" w:csb0="200001FF"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PMingLiU">
    <w:altName w:val="宋体-繁"/>
    <w:panose1 w:val="02020500000000000000"/>
    <w:charset w:val="88"/>
    <w:family w:val="auto"/>
    <w:pitch w:val="default"/>
    <w:sig w:usb0="00000000" w:usb1="00000000" w:usb2="00000016" w:usb3="00000000" w:csb0="00100001" w:csb1="00000000"/>
  </w:font>
  <w:font w:name="汉仪中黑KW">
    <w:panose1 w:val="00020600040101010101"/>
    <w:charset w:val="86"/>
    <w:family w:val="auto"/>
    <w:pitch w:val="default"/>
    <w:sig w:usb0="A00002BF" w:usb1="18EF7CFA" w:usb2="00000016" w:usb3="00000000" w:csb0="00040000" w:csb1="00000000"/>
  </w:font>
  <w:font w:name="宋体-繁">
    <w:panose1 w:val="02010600040101010101"/>
    <w:charset w:val="86"/>
    <w:family w:val="auto"/>
    <w:pitch w:val="default"/>
    <w:sig w:usb0="00000287" w:usb1="080F0000" w:usb2="00000000" w:usb3="00000000" w:csb0="0004009F" w:csb1="DFD70000"/>
  </w:font>
  <w:font w:name="arial">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2C189"/>
    <w:multiLevelType w:val="singleLevel"/>
    <w:tmpl w:val="5EB2C189"/>
    <w:lvl w:ilvl="0" w:tentative="0">
      <w:start w:val="1"/>
      <w:numFmt w:val="decimal"/>
      <w:suff w:val="space"/>
      <w:lvlText w:val="%1."/>
      <w:lvlJc w:val="left"/>
    </w:lvl>
  </w:abstractNum>
  <w:abstractNum w:abstractNumId="1">
    <w:nsid w:val="5EB7BC3C"/>
    <w:multiLevelType w:val="singleLevel"/>
    <w:tmpl w:val="5EB7BC3C"/>
    <w:lvl w:ilvl="0" w:tentative="0">
      <w:start w:val="1"/>
      <w:numFmt w:val="bullet"/>
      <w:lvlText w:val=""/>
      <w:lvlJc w:val="left"/>
      <w:pPr>
        <w:ind w:left="420" w:leftChars="0" w:hanging="420" w:firstLineChars="0"/>
      </w:pPr>
      <w:rPr>
        <w:rFonts w:hint="default" w:ascii="Wingdings" w:hAnsi="Wingdings"/>
      </w:rPr>
    </w:lvl>
  </w:abstractNum>
  <w:abstractNum w:abstractNumId="2">
    <w:nsid w:val="5EB7CF91"/>
    <w:multiLevelType w:val="multilevel"/>
    <w:tmpl w:val="5EB7CF9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B7D269"/>
    <w:multiLevelType w:val="multilevel"/>
    <w:tmpl w:val="5EB7D26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B7D307"/>
    <w:multiLevelType w:val="multilevel"/>
    <w:tmpl w:val="5EB7D30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EB7D395"/>
    <w:multiLevelType w:val="singleLevel"/>
    <w:tmpl w:val="5EB7D395"/>
    <w:lvl w:ilvl="0" w:tentative="0">
      <w:start w:val="1"/>
      <w:numFmt w:val="lowerLetter"/>
      <w:lvlText w:val="%1."/>
      <w:lvlJc w:val="left"/>
      <w:pPr>
        <w:ind w:left="425" w:leftChars="0" w:hanging="425" w:firstLineChars="0"/>
      </w:pPr>
      <w:rPr>
        <w:rFonts w:hint="default"/>
      </w:rPr>
    </w:lvl>
  </w:abstractNum>
  <w:abstractNum w:abstractNumId="6">
    <w:nsid w:val="5EB7FA0D"/>
    <w:multiLevelType w:val="singleLevel"/>
    <w:tmpl w:val="5EB7FA0D"/>
    <w:lvl w:ilvl="0" w:tentative="0">
      <w:start w:val="1"/>
      <w:numFmt w:val="lowerLetter"/>
      <w:lvlText w:val="%1."/>
      <w:lvlJc w:val="left"/>
      <w:pPr>
        <w:ind w:left="425" w:leftChars="0" w:hanging="425" w:firstLineChars="0"/>
      </w:pPr>
      <w:rPr>
        <w:rFonts w:hint="default"/>
      </w:rPr>
    </w:lvl>
  </w:abstractNum>
  <w:abstractNum w:abstractNumId="7">
    <w:nsid w:val="5EB7FA1F"/>
    <w:multiLevelType w:val="singleLevel"/>
    <w:tmpl w:val="5EB7FA1F"/>
    <w:lvl w:ilvl="0" w:tentative="0">
      <w:start w:val="1"/>
      <w:numFmt w:val="decimal"/>
      <w:lvlText w:val="%1."/>
      <w:lvlJc w:val="left"/>
      <w:pPr>
        <w:ind w:left="425" w:leftChars="0" w:hanging="425" w:firstLineChars="0"/>
      </w:pPr>
      <w:rPr>
        <w:rFonts w:hint="default"/>
      </w:rPr>
    </w:lvl>
  </w:abstractNum>
  <w:abstractNum w:abstractNumId="8">
    <w:nsid w:val="5EB7FA2F"/>
    <w:multiLevelType w:val="singleLevel"/>
    <w:tmpl w:val="5EB7FA2F"/>
    <w:lvl w:ilvl="0" w:tentative="0">
      <w:start w:val="1"/>
      <w:numFmt w:val="lowerLetter"/>
      <w:lvlText w:val="%1."/>
      <w:lvlJc w:val="left"/>
      <w:pPr>
        <w:ind w:left="425" w:leftChars="0" w:hanging="425" w:firstLineChars="0"/>
      </w:pPr>
      <w:rPr>
        <w:rFonts w:hint="default"/>
      </w:rPr>
    </w:lvl>
  </w:abstractNum>
  <w:abstractNum w:abstractNumId="9">
    <w:nsid w:val="5EB7FDFC"/>
    <w:multiLevelType w:val="singleLevel"/>
    <w:tmpl w:val="5EB7FDFC"/>
    <w:lvl w:ilvl="0" w:tentative="0">
      <w:start w:val="1"/>
      <w:numFmt w:val="lowerLetter"/>
      <w:lvlText w:val="%1."/>
      <w:lvlJc w:val="left"/>
      <w:pPr>
        <w:ind w:left="425" w:leftChars="0" w:hanging="425" w:firstLineChars="0"/>
      </w:pPr>
      <w:rPr>
        <w:rFonts w:hint="default"/>
      </w:rPr>
    </w:lvl>
  </w:abstractNum>
  <w:abstractNum w:abstractNumId="10">
    <w:nsid w:val="5EB7FE63"/>
    <w:multiLevelType w:val="singleLevel"/>
    <w:tmpl w:val="5EB7FE63"/>
    <w:lvl w:ilvl="0" w:tentative="0">
      <w:start w:val="2"/>
      <w:numFmt w:val="lowerLetter"/>
      <w:lvlText w:val="%1."/>
      <w:lvlJc w:val="left"/>
      <w:pPr>
        <w:tabs>
          <w:tab w:val="left" w:pos="420"/>
        </w:tabs>
        <w:ind w:left="425" w:leftChars="0" w:hanging="425" w:firstLineChars="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TrueTypeFonts/>
  <w:saveSubset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6FDE9C"/>
    <w:rsid w:val="000A38E8"/>
    <w:rsid w:val="000E04DC"/>
    <w:rsid w:val="001F5B68"/>
    <w:rsid w:val="00220AB3"/>
    <w:rsid w:val="003C4B31"/>
    <w:rsid w:val="004C0BF6"/>
    <w:rsid w:val="004F165B"/>
    <w:rsid w:val="005325AA"/>
    <w:rsid w:val="0054027C"/>
    <w:rsid w:val="005D0173"/>
    <w:rsid w:val="005D6CB1"/>
    <w:rsid w:val="00687BE1"/>
    <w:rsid w:val="006C0442"/>
    <w:rsid w:val="00735C23"/>
    <w:rsid w:val="008D7B16"/>
    <w:rsid w:val="00920C9E"/>
    <w:rsid w:val="0093402B"/>
    <w:rsid w:val="009F712F"/>
    <w:rsid w:val="00A804F8"/>
    <w:rsid w:val="00AC2E33"/>
    <w:rsid w:val="00AE60E1"/>
    <w:rsid w:val="00B0303F"/>
    <w:rsid w:val="00B250DE"/>
    <w:rsid w:val="00B4022F"/>
    <w:rsid w:val="00B8632B"/>
    <w:rsid w:val="00D1748C"/>
    <w:rsid w:val="00D46F8C"/>
    <w:rsid w:val="00D81C6A"/>
    <w:rsid w:val="00EF260F"/>
    <w:rsid w:val="00F03BAC"/>
    <w:rsid w:val="00FF6531"/>
    <w:rsid w:val="4F7EF821"/>
    <w:rsid w:val="4FFBCA3C"/>
    <w:rsid w:val="7DEF4A37"/>
    <w:rsid w:val="7E6FDE9C"/>
    <w:rsid w:val="7FAB02BD"/>
    <w:rsid w:val="C3541712"/>
    <w:rsid w:val="DF336982"/>
    <w:rsid w:val="EDF503BB"/>
    <w:rsid w:val="FBBFE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Unresolved Mention"/>
    <w:basedOn w:val="3"/>
    <w:unhideWhenUsed/>
    <w:qFormat/>
    <w:uiPriority w:val="99"/>
    <w:rPr>
      <w:color w:val="808080"/>
      <w:shd w:val="clear" w:color="auto" w:fill="E6E6E6"/>
    </w:rPr>
  </w:style>
  <w:style w:type="paragraph" w:customStyle="1" w:styleId="7">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8">
    <w:name w:val="s1"/>
    <w:basedOn w:val="3"/>
    <w:qFormat/>
    <w:uiPriority w:val="0"/>
    <w:rPr>
      <w:rFonts w:ascii="Helvetica Neue" w:hAnsi="Helvetica Neue" w:eastAsia="Helvetica Neue" w:cs="Helvetica Neue"/>
      <w:sz w:val="24"/>
      <w:szCs w:val="24"/>
    </w:rPr>
  </w:style>
  <w:style w:type="paragraph" w:customStyle="1" w:styleId="9">
    <w:name w:val="p1"/>
    <w:basedOn w:val="1"/>
    <w:qFormat/>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10">
    <w:name w:val="s2"/>
    <w:basedOn w:val="3"/>
    <w:qFormat/>
    <w:uiPriority w:val="0"/>
    <w:rPr>
      <w:rFonts w:ascii="helvetica" w:hAnsi="helvetica" w:eastAsia="helvetica" w:cs="helvetica"/>
      <w:sz w:val="24"/>
      <w:szCs w:val="24"/>
    </w:rPr>
  </w:style>
  <w:style w:type="character" w:customStyle="1" w:styleId="11">
    <w:name w:val="s3"/>
    <w:basedOn w:val="3"/>
    <w:qFormat/>
    <w:uiPriority w:val="0"/>
    <w:rPr>
      <w:rFonts w:ascii=".pingfang sc" w:hAnsi=".pingfang sc" w:eastAsia=".pingfang sc" w:cs=".pingfang sc"/>
      <w:sz w:val="24"/>
      <w:szCs w:val="24"/>
    </w:rPr>
  </w:style>
  <w:style w:type="paragraph" w:customStyle="1" w:styleId="12">
    <w:name w:val="p2"/>
    <w:basedOn w:val="1"/>
    <w:qFormat/>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character" w:customStyle="1" w:styleId="13">
    <w:name w:val="s4"/>
    <w:basedOn w:val="3"/>
    <w:uiPriority w:val="0"/>
    <w:rPr>
      <w:rFonts w:ascii="Helvetica Neue" w:hAnsi="Helvetica Neue" w:eastAsia="Helvetica Neue" w:cs="Helvetica Neue"/>
      <w:sz w:val="24"/>
      <w:szCs w:val="24"/>
      <w:u w:val="single"/>
    </w:rPr>
  </w:style>
  <w:style w:type="paragraph" w:customStyle="1" w:styleId="14">
    <w:name w:val="p3"/>
    <w:basedOn w:val="1"/>
    <w:uiPriority w:val="0"/>
    <w:pPr>
      <w:spacing w:before="0" w:beforeAutospacing="0" w:after="0" w:afterAutospacing="0"/>
      <w:ind w:left="1380" w:right="0"/>
      <w:jc w:val="left"/>
    </w:pPr>
    <w:rPr>
      <w:rFonts w:hint="default" w:ascii=".pingfang sc" w:hAnsi=".pingfang sc" w:eastAsia=".pingfang sc" w:cs=".pingfang sc"/>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eme/Library/Containers/com.kingsoft.wpsoffice.mac/Data/.kingsoft/office6/templates/download/882c745d-9b9a-4d95-4f3b-a5644080b1c5/&#31616;&#21382;&#36731;&#35774;&#35745;&#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简历轻设计模板.docx</Template>
  <Pages>2</Pages>
  <Words>0</Words>
  <Characters>0</Characters>
  <Lines>1</Lines>
  <Paragraphs>1</Paragraphs>
  <ScaleCrop>false</ScaleCrop>
  <LinksUpToDate>false</LinksUpToDate>
  <CharactersWithSpaces>4</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2020-04-20T03:02:00Z</dcterms:created>
  <dc:creator>eleme</dc:creator>
  <cp:lastModifiedBy>eleme</cp:lastModifiedBy>
  <dcterms:modified xsi:type="dcterms:W3CDTF">2020-05-10T20:46:32Z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